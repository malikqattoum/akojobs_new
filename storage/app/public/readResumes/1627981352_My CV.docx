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8A" w:rsidRDefault="00184F99" w:rsidP="00184F99">
      <w:pPr>
        <w:pStyle w:val="Name"/>
      </w:pPr>
      <w:r>
        <w:t xml:space="preserve">Curriculum Vitae </w:t>
      </w:r>
    </w:p>
    <w:p w:rsidR="00D7448A" w:rsidRPr="004B399E" w:rsidRDefault="00184F99">
      <w:pPr>
        <w:pStyle w:val="Heading1"/>
        <w:rPr>
          <w:sz w:val="28"/>
          <w:szCs w:val="28"/>
        </w:rPr>
      </w:pPr>
      <w:r w:rsidRPr="004B399E">
        <w:rPr>
          <w:sz w:val="28"/>
          <w:szCs w:val="28"/>
        </w:rPr>
        <w:t>Personal Informations</w:t>
      </w:r>
    </w:p>
    <w:p w:rsidR="00347536" w:rsidRPr="000C01D7" w:rsidRDefault="006829D3" w:rsidP="00E612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05AE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78740</wp:posOffset>
            </wp:positionV>
            <wp:extent cx="2159635" cy="2178685"/>
            <wp:effectExtent l="133350" t="76200" r="88265" b="126365"/>
            <wp:wrapTight wrapText="bothSides">
              <wp:wrapPolygon edited="0">
                <wp:start x="2096" y="-755"/>
                <wp:lineTo x="-1143" y="-378"/>
                <wp:lineTo x="-1334" y="20775"/>
                <wp:lineTo x="-381" y="20964"/>
                <wp:lineTo x="2096" y="22664"/>
                <wp:lineTo x="19053" y="22664"/>
                <wp:lineTo x="19244" y="22286"/>
                <wp:lineTo x="21530" y="20964"/>
                <wp:lineTo x="21530" y="20775"/>
                <wp:lineTo x="22292" y="17753"/>
                <wp:lineTo x="22102" y="2266"/>
                <wp:lineTo x="19244" y="-378"/>
                <wp:lineTo x="18863" y="-755"/>
                <wp:lineTo x="2096" y="-75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786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DD8">
        <w:rPr>
          <w:sz w:val="24"/>
          <w:szCs w:val="24"/>
        </w:rPr>
        <w:t xml:space="preserve">  </w:t>
      </w:r>
      <w:r w:rsidR="00347536" w:rsidRPr="000C01D7">
        <w:rPr>
          <w:sz w:val="24"/>
          <w:szCs w:val="24"/>
        </w:rPr>
        <w:t>Full Name : Mustafa Muhammed Mahdi</w:t>
      </w:r>
    </w:p>
    <w:p w:rsidR="00347536" w:rsidRPr="000C01D7" w:rsidRDefault="00B70DD8" w:rsidP="0034753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47536" w:rsidRPr="000C01D7">
        <w:rPr>
          <w:sz w:val="24"/>
          <w:szCs w:val="24"/>
        </w:rPr>
        <w:t>Gender : Male</w:t>
      </w:r>
    </w:p>
    <w:p w:rsidR="00347536" w:rsidRPr="000C01D7" w:rsidRDefault="00B70DD8" w:rsidP="0034753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47536" w:rsidRPr="000C01D7">
        <w:rPr>
          <w:sz w:val="24"/>
          <w:szCs w:val="24"/>
        </w:rPr>
        <w:t>Date Of Birth : 1997/2/13</w:t>
      </w:r>
    </w:p>
    <w:p w:rsidR="00F45CFE" w:rsidRDefault="00B70DD8" w:rsidP="0034753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47536" w:rsidRPr="000C01D7">
        <w:rPr>
          <w:sz w:val="24"/>
          <w:szCs w:val="24"/>
        </w:rPr>
        <w:t>Nationality : Iraqi</w:t>
      </w:r>
    </w:p>
    <w:p w:rsidR="00BA3B70" w:rsidRDefault="00B70DD8" w:rsidP="00BA3B70">
      <w:pPr>
        <w:ind w:left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47536" w:rsidRPr="000C01D7">
        <w:rPr>
          <w:sz w:val="24"/>
          <w:szCs w:val="24"/>
        </w:rPr>
        <w:t>Place Of Birth : Iraq, Baghdad</w:t>
      </w:r>
    </w:p>
    <w:p w:rsidR="00347536" w:rsidRPr="000C01D7" w:rsidRDefault="00B70DD8" w:rsidP="00BA3B70">
      <w:pPr>
        <w:ind w:left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7536" w:rsidRPr="000C01D7">
        <w:rPr>
          <w:sz w:val="24"/>
          <w:szCs w:val="24"/>
        </w:rPr>
        <w:t xml:space="preserve"> Marital Status : Single </w:t>
      </w:r>
    </w:p>
    <w:p w:rsidR="00347536" w:rsidRPr="000C01D7" w:rsidRDefault="00B70DD8" w:rsidP="004802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47536" w:rsidRPr="000C01D7">
        <w:rPr>
          <w:sz w:val="24"/>
          <w:szCs w:val="24"/>
        </w:rPr>
        <w:t xml:space="preserve">Political Beliefs : Liberal, </w:t>
      </w:r>
      <w:r w:rsidR="00480258">
        <w:rPr>
          <w:sz w:val="24"/>
          <w:szCs w:val="24"/>
        </w:rPr>
        <w:t xml:space="preserve">Secular </w:t>
      </w:r>
    </w:p>
    <w:p w:rsidR="00347536" w:rsidRPr="000C01D7" w:rsidRDefault="00917B18" w:rsidP="003475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8813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5260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70DD8">
        <w:rPr>
          <w:sz w:val="24"/>
          <w:szCs w:val="24"/>
        </w:rPr>
        <w:t xml:space="preserve"> </w:t>
      </w:r>
      <w:r w:rsidR="00347536" w:rsidRPr="000C01D7">
        <w:rPr>
          <w:sz w:val="24"/>
          <w:szCs w:val="24"/>
        </w:rPr>
        <w:t xml:space="preserve"> Blood Type : A+</w:t>
      </w:r>
    </w:p>
    <w:p w:rsidR="00B45C46" w:rsidRPr="000C01D7" w:rsidRDefault="00917B18" w:rsidP="003475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8813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5260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70DD8">
        <w:rPr>
          <w:sz w:val="24"/>
          <w:szCs w:val="24"/>
        </w:rPr>
        <w:t xml:space="preserve">   </w:t>
      </w:r>
      <w:r w:rsidR="00347536" w:rsidRPr="000C01D7">
        <w:rPr>
          <w:sz w:val="24"/>
          <w:szCs w:val="24"/>
        </w:rPr>
        <w:t>Phone Number : +</w:t>
      </w:r>
      <w:r w:rsidR="00B45C46">
        <w:rPr>
          <w:sz w:val="24"/>
          <w:szCs w:val="24"/>
        </w:rPr>
        <w:t>9647512988445</w:t>
      </w:r>
      <w:bookmarkStart w:id="0" w:name="_GoBack"/>
      <w:bookmarkEnd w:id="0"/>
    </w:p>
    <w:p w:rsidR="00B003FF" w:rsidRPr="000C01D7" w:rsidRDefault="004A7DDF" w:rsidP="003475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8813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B70DD8">
        <w:rPr>
          <w:sz w:val="24"/>
          <w:szCs w:val="24"/>
        </w:rPr>
        <w:t xml:space="preserve">   </w:t>
      </w:r>
      <w:r w:rsidR="000C01D7">
        <w:rPr>
          <w:sz w:val="24"/>
          <w:szCs w:val="24"/>
        </w:rPr>
        <w:t xml:space="preserve">Email : </w:t>
      </w:r>
      <w:hyperlink r:id="rId9" w:history="1">
        <w:r w:rsidR="000C01D7" w:rsidRPr="002B749C">
          <w:rPr>
            <w:rStyle w:val="Hyperlink"/>
            <w:sz w:val="24"/>
            <w:szCs w:val="24"/>
          </w:rPr>
          <w:t>alzubaidymustafa@gmail.com</w:t>
        </w:r>
      </w:hyperlink>
      <w:r w:rsidR="000C01D7">
        <w:rPr>
          <w:sz w:val="24"/>
          <w:szCs w:val="24"/>
        </w:rPr>
        <w:t xml:space="preserve"> </w:t>
      </w:r>
    </w:p>
    <w:p w:rsidR="00D7448A" w:rsidRPr="00145A95" w:rsidRDefault="00145A95">
      <w:pPr>
        <w:pStyle w:val="Heading1"/>
        <w:rPr>
          <w:sz w:val="28"/>
          <w:szCs w:val="28"/>
        </w:rPr>
      </w:pPr>
      <w:r w:rsidRPr="00145A95">
        <w:rPr>
          <w:sz w:val="28"/>
          <w:szCs w:val="28"/>
        </w:rPr>
        <w:t xml:space="preserve">Languages </w:t>
      </w:r>
    </w:p>
    <w:p w:rsidR="003B1660" w:rsidRDefault="005E0E2E" w:rsidP="00BE6399">
      <w:r>
        <w:rPr>
          <w:b/>
          <w:color w:val="000000" w:themeColor="text1"/>
          <w:sz w:val="24"/>
          <w:szCs w:val="24"/>
        </w:rPr>
        <w:t>Arabic</w:t>
      </w:r>
      <w:r w:rsidR="00461EDB">
        <w:rPr>
          <w:b/>
          <w:sz w:val="24"/>
          <w:szCs w:val="24"/>
        </w:rPr>
        <w:t xml:space="preserve">  </w:t>
      </w:r>
      <w:r w:rsidR="003E18ED">
        <w:t xml:space="preserve"> </w:t>
      </w:r>
      <w:r w:rsidR="00AF0451" w:rsidRPr="00020869">
        <w:rPr>
          <w:i/>
          <w:u w:val="single"/>
        </w:rPr>
        <w:t>Speaking</w:t>
      </w:r>
      <w:r w:rsidR="00AF0451">
        <w:t xml:space="preserve"> : Advanced</w:t>
      </w:r>
      <w:r w:rsidR="00C96F22">
        <w:t>.</w:t>
      </w:r>
      <w:r w:rsidR="00AF0451">
        <w:t xml:space="preserve"> </w:t>
      </w:r>
      <w:r w:rsidR="003E18ED">
        <w:t xml:space="preserve">   </w:t>
      </w:r>
      <w:r w:rsidR="009762D7">
        <w:t xml:space="preserve"> </w:t>
      </w:r>
      <w:r w:rsidR="004D7920">
        <w:t xml:space="preserve"> </w:t>
      </w:r>
      <w:r w:rsidR="00AF0451" w:rsidRPr="00020869">
        <w:rPr>
          <w:i/>
          <w:u w:val="single"/>
        </w:rPr>
        <w:t>Writing</w:t>
      </w:r>
      <w:r w:rsidR="00AF0451">
        <w:t xml:space="preserve"> : Advanced</w:t>
      </w:r>
      <w:r w:rsidR="00832189">
        <w:t>.</w:t>
      </w:r>
      <w:r w:rsidR="00AF0451">
        <w:t xml:space="preserve"> </w:t>
      </w:r>
      <w:r w:rsidR="00832189">
        <w:t xml:space="preserve"> </w:t>
      </w:r>
      <w:r w:rsidR="00531A58">
        <w:t xml:space="preserve"> </w:t>
      </w:r>
      <w:r w:rsidR="00832189">
        <w:t xml:space="preserve"> </w:t>
      </w:r>
      <w:r w:rsidR="009762D7">
        <w:t xml:space="preserve"> </w:t>
      </w:r>
      <w:r w:rsidR="00AF0451" w:rsidRPr="00E8364D">
        <w:rPr>
          <w:i/>
          <w:u w:val="single"/>
        </w:rPr>
        <w:t>Reading</w:t>
      </w:r>
      <w:r w:rsidR="00AF0451">
        <w:t xml:space="preserve"> : Advanced</w:t>
      </w:r>
      <w:r w:rsidR="00832189">
        <w:t>.</w:t>
      </w:r>
      <w:r w:rsidR="00AF0451">
        <w:t xml:space="preserve"> </w:t>
      </w:r>
      <w:r w:rsidR="0053693B">
        <w:t xml:space="preserve"> </w:t>
      </w:r>
      <w:r w:rsidR="002E750C">
        <w:t xml:space="preserve"> </w:t>
      </w:r>
      <w:r w:rsidR="00D80293">
        <w:t xml:space="preserve">  </w:t>
      </w:r>
      <w:r w:rsidR="00AF0451" w:rsidRPr="00E8364D">
        <w:rPr>
          <w:i/>
          <w:u w:val="single"/>
        </w:rPr>
        <w:t>Listening</w:t>
      </w:r>
      <w:r w:rsidR="00AF0451">
        <w:t xml:space="preserve"> : Advanced</w:t>
      </w:r>
      <w:r w:rsidR="00C21E41">
        <w:t>.</w:t>
      </w:r>
      <w:r w:rsidR="00AF0451">
        <w:t xml:space="preserve"> </w:t>
      </w:r>
    </w:p>
    <w:p w:rsidR="00AF0451" w:rsidRDefault="005E0E2E" w:rsidP="00AD73F8">
      <w:r>
        <w:rPr>
          <w:b/>
          <w:color w:val="000000" w:themeColor="text1"/>
          <w:sz w:val="24"/>
          <w:szCs w:val="24"/>
        </w:rPr>
        <w:t>English</w:t>
      </w:r>
      <w:r w:rsidR="00AF0451">
        <w:t xml:space="preserve"> </w:t>
      </w:r>
      <w:r w:rsidR="00AF0451" w:rsidRPr="00020869">
        <w:rPr>
          <w:i/>
          <w:u w:val="single"/>
        </w:rPr>
        <w:t>Speaking</w:t>
      </w:r>
      <w:r w:rsidR="00AF0451">
        <w:t xml:space="preserve"> :</w:t>
      </w:r>
      <w:r w:rsidR="00B07800">
        <w:t xml:space="preserve"> </w:t>
      </w:r>
      <w:r w:rsidR="00337000">
        <w:t xml:space="preserve">Intermediate. </w:t>
      </w:r>
      <w:r w:rsidR="00AF0451">
        <w:t xml:space="preserve"> </w:t>
      </w:r>
      <w:r w:rsidR="00AF0451" w:rsidRPr="00E8364D">
        <w:rPr>
          <w:i/>
          <w:u w:val="single"/>
        </w:rPr>
        <w:t>Writing</w:t>
      </w:r>
      <w:r w:rsidR="00AF0451">
        <w:t xml:space="preserve"> : Advanced</w:t>
      </w:r>
      <w:r w:rsidR="009762D7">
        <w:t>.</w:t>
      </w:r>
      <w:r w:rsidR="00AF0451">
        <w:t xml:space="preserve"> </w:t>
      </w:r>
      <w:r w:rsidR="009762D7">
        <w:t xml:space="preserve"> </w:t>
      </w:r>
      <w:r w:rsidR="00531A58">
        <w:t xml:space="preserve"> </w:t>
      </w:r>
      <w:r w:rsidR="004D7920">
        <w:t xml:space="preserve"> </w:t>
      </w:r>
      <w:r w:rsidR="00185332">
        <w:t xml:space="preserve"> </w:t>
      </w:r>
      <w:r w:rsidR="00AF0451" w:rsidRPr="00E8364D">
        <w:rPr>
          <w:i/>
          <w:u w:val="single"/>
        </w:rPr>
        <w:t>Reading</w:t>
      </w:r>
      <w:r w:rsidR="00AF0451">
        <w:t xml:space="preserve"> : Advanced</w:t>
      </w:r>
      <w:r w:rsidR="00D80293">
        <w:t>.</w:t>
      </w:r>
      <w:r w:rsidR="00AF0451">
        <w:t xml:space="preserve"> </w:t>
      </w:r>
      <w:r w:rsidR="00D80293">
        <w:t xml:space="preserve">    </w:t>
      </w:r>
      <w:r w:rsidR="00AF0451" w:rsidRPr="00E8364D">
        <w:rPr>
          <w:i/>
          <w:u w:val="single"/>
        </w:rPr>
        <w:t>Listening</w:t>
      </w:r>
      <w:r w:rsidR="00AF0451">
        <w:t xml:space="preserve"> : </w:t>
      </w:r>
      <w:r w:rsidR="00D80293">
        <w:t>Advanced.</w:t>
      </w:r>
    </w:p>
    <w:p w:rsidR="00AF0451" w:rsidRDefault="00531A58" w:rsidP="00AD73F8">
      <w:r>
        <w:rPr>
          <w:b/>
          <w:color w:val="000000" w:themeColor="text1"/>
          <w:sz w:val="24"/>
          <w:szCs w:val="24"/>
        </w:rPr>
        <w:t>French</w:t>
      </w:r>
      <w:r w:rsidR="00AF0451">
        <w:t xml:space="preserve"> </w:t>
      </w:r>
      <w:r w:rsidR="00461EDB">
        <w:t xml:space="preserve"> </w:t>
      </w:r>
      <w:r w:rsidR="00AF0451" w:rsidRPr="00020869">
        <w:rPr>
          <w:i/>
          <w:u w:val="single"/>
        </w:rPr>
        <w:t>Speaking</w:t>
      </w:r>
      <w:r w:rsidR="00AF0451">
        <w:t xml:space="preserve"> : Beginner</w:t>
      </w:r>
      <w:r w:rsidR="00337000">
        <w:t>.</w:t>
      </w:r>
      <w:r w:rsidR="00AF0451">
        <w:t xml:space="preserve"> </w:t>
      </w:r>
      <w:r w:rsidR="00337000">
        <w:t xml:space="preserve">  </w:t>
      </w:r>
      <w:r w:rsidR="00185332">
        <w:t xml:space="preserve"> </w:t>
      </w:r>
      <w:r w:rsidR="00337000">
        <w:t xml:space="preserve"> </w:t>
      </w:r>
      <w:r w:rsidR="004D7920">
        <w:t xml:space="preserve"> </w:t>
      </w:r>
      <w:r w:rsidR="00337000">
        <w:t xml:space="preserve"> </w:t>
      </w:r>
      <w:r w:rsidR="00AF0451" w:rsidRPr="00E8364D">
        <w:rPr>
          <w:i/>
          <w:u w:val="single"/>
        </w:rPr>
        <w:t>Writing</w:t>
      </w:r>
      <w:r w:rsidR="00AF0451">
        <w:t xml:space="preserve"> : </w:t>
      </w:r>
      <w:r w:rsidR="00C21E41">
        <w:t>Intermediate</w:t>
      </w:r>
      <w:r w:rsidR="004D7920">
        <w:t>.</w:t>
      </w:r>
      <w:r w:rsidR="00AF0451">
        <w:t xml:space="preserve"> </w:t>
      </w:r>
      <w:r w:rsidR="00AF0451" w:rsidRPr="00E8364D">
        <w:rPr>
          <w:i/>
          <w:u w:val="single"/>
        </w:rPr>
        <w:t>Reading</w:t>
      </w:r>
      <w:r w:rsidR="00AF0451">
        <w:t xml:space="preserve"> : Intermediate</w:t>
      </w:r>
      <w:r w:rsidR="00185332">
        <w:t>.</w:t>
      </w:r>
      <w:r w:rsidR="00D80293">
        <w:t xml:space="preserve"> </w:t>
      </w:r>
      <w:r w:rsidR="00AF0451" w:rsidRPr="00E8364D">
        <w:rPr>
          <w:i/>
          <w:u w:val="single"/>
        </w:rPr>
        <w:t>Listening</w:t>
      </w:r>
      <w:r w:rsidR="00AF0451">
        <w:t xml:space="preserve"> : Beginner</w:t>
      </w:r>
      <w:r w:rsidR="00D80293">
        <w:t>.</w:t>
      </w:r>
      <w:r w:rsidR="00AF0451">
        <w:t xml:space="preserve"> </w:t>
      </w:r>
    </w:p>
    <w:p w:rsidR="00EB7431" w:rsidRPr="00EB7431" w:rsidRDefault="00E3414F" w:rsidP="00EB7431">
      <w:pPr>
        <w:pStyle w:val="Heading1"/>
      </w:pPr>
      <w:r>
        <w:t xml:space="preserve">Qualifications </w:t>
      </w:r>
    </w:p>
    <w:p w:rsidR="005942A4" w:rsidRPr="00944006" w:rsidRDefault="00FD169F">
      <w:pPr>
        <w:rPr>
          <w:b/>
          <w:color w:val="0E0B05" w:themeColor="text2"/>
          <w:sz w:val="22"/>
          <w:szCs w:val="22"/>
          <w:u w:val="single"/>
        </w:rPr>
      </w:pPr>
      <w:r>
        <w:rPr>
          <w:b/>
          <w:color w:val="0E0B05" w:themeColor="text2"/>
          <w:sz w:val="22"/>
          <w:szCs w:val="22"/>
          <w:u w:val="single"/>
        </w:rPr>
        <w:t xml:space="preserve">School </w:t>
      </w:r>
      <w:r w:rsidR="005942A4" w:rsidRPr="00944006">
        <w:rPr>
          <w:b/>
          <w:color w:val="0E0B05" w:themeColor="text2"/>
          <w:sz w:val="22"/>
          <w:szCs w:val="22"/>
          <w:u w:val="single"/>
        </w:rPr>
        <w:t xml:space="preserve">Qualifications </w:t>
      </w:r>
      <w:r w:rsidR="005942A4" w:rsidRPr="004B6FDE">
        <w:rPr>
          <w:b/>
          <w:color w:val="0E0B05" w:themeColor="text2"/>
          <w:sz w:val="22"/>
          <w:szCs w:val="22"/>
        </w:rPr>
        <w:t>:</w:t>
      </w:r>
      <w:r w:rsidR="00A7618C" w:rsidRPr="004B6FDE">
        <w:rPr>
          <w:b/>
          <w:color w:val="0E0B05" w:themeColor="text2"/>
          <w:sz w:val="22"/>
          <w:szCs w:val="22"/>
        </w:rPr>
        <w:t xml:space="preserve">                                  </w:t>
      </w:r>
      <w:r w:rsidR="002E7CF3">
        <w:rPr>
          <w:b/>
          <w:color w:val="0E0B05" w:themeColor="text2"/>
          <w:sz w:val="22"/>
          <w:szCs w:val="22"/>
        </w:rPr>
        <w:t xml:space="preserve">     </w:t>
      </w:r>
      <w:r w:rsidR="00A7618C" w:rsidRPr="004B6FDE">
        <w:rPr>
          <w:b/>
          <w:color w:val="0E0B05" w:themeColor="text2"/>
          <w:sz w:val="22"/>
          <w:szCs w:val="22"/>
        </w:rPr>
        <w:t xml:space="preserve">    </w:t>
      </w:r>
      <w:r>
        <w:rPr>
          <w:b/>
          <w:color w:val="0E0B05" w:themeColor="text2"/>
          <w:sz w:val="22"/>
          <w:szCs w:val="22"/>
          <w:u w:val="single"/>
        </w:rPr>
        <w:t>Non-School</w:t>
      </w:r>
      <w:r w:rsidR="00DB20FB">
        <w:rPr>
          <w:b/>
          <w:color w:val="0E0B05" w:themeColor="text2"/>
          <w:sz w:val="22"/>
          <w:szCs w:val="22"/>
          <w:u w:val="single"/>
        </w:rPr>
        <w:t xml:space="preserve"> </w:t>
      </w:r>
      <w:r w:rsidR="00A7618C">
        <w:rPr>
          <w:b/>
          <w:color w:val="0E0B05" w:themeColor="text2"/>
          <w:sz w:val="22"/>
          <w:szCs w:val="22"/>
          <w:u w:val="single"/>
        </w:rPr>
        <w:t>Qualifications :</w:t>
      </w:r>
    </w:p>
    <w:p w:rsidR="004B6FDE" w:rsidRDefault="005942A4" w:rsidP="005275BA">
      <w:r>
        <w:t>Average Of Primary School : 89%</w:t>
      </w:r>
      <w:r w:rsidR="0036527E">
        <w:t>.</w:t>
      </w:r>
      <w:r w:rsidR="004B6FDE">
        <w:t xml:space="preserve">  </w:t>
      </w:r>
      <w:r w:rsidR="002E7CF3">
        <w:t xml:space="preserve">                   </w:t>
      </w:r>
      <w:r w:rsidR="005275BA">
        <w:t xml:space="preserve"> </w:t>
      </w:r>
      <w:r w:rsidR="00D662E4">
        <w:t xml:space="preserve">   </w:t>
      </w:r>
      <w:r w:rsidR="002E7CF3">
        <w:t xml:space="preserve">         </w:t>
      </w:r>
      <w:r w:rsidR="005275BA">
        <w:t xml:space="preserve"> </w:t>
      </w:r>
      <w:r w:rsidR="002E7CF3">
        <w:t xml:space="preserve">   </w:t>
      </w:r>
      <w:r w:rsidR="001850F3">
        <w:t xml:space="preserve"> </w:t>
      </w:r>
      <w:r w:rsidR="004B6FDE">
        <w:t>Marketing Self-Study</w:t>
      </w:r>
      <w:r w:rsidR="001E14C2">
        <w:t xml:space="preserve">. </w:t>
      </w:r>
    </w:p>
    <w:p w:rsidR="005942A4" w:rsidRDefault="005942A4">
      <w:r>
        <w:t>Average Of Intermediate School : 86%</w:t>
      </w:r>
      <w:r w:rsidR="007468F9">
        <w:t xml:space="preserve">.                </w:t>
      </w:r>
      <w:r w:rsidR="00D662E4">
        <w:t xml:space="preserve">   </w:t>
      </w:r>
      <w:r w:rsidR="007468F9">
        <w:t xml:space="preserve">    </w:t>
      </w:r>
      <w:r w:rsidR="005275BA">
        <w:t xml:space="preserve">     </w:t>
      </w:r>
      <w:r w:rsidR="007468F9">
        <w:t xml:space="preserve">  </w:t>
      </w:r>
      <w:r w:rsidR="001E14C2">
        <w:t xml:space="preserve"> </w:t>
      </w:r>
      <w:r w:rsidR="00F44A84">
        <w:t xml:space="preserve"> </w:t>
      </w:r>
      <w:r w:rsidR="007468F9">
        <w:t>Entrepreneurship Self-Study</w:t>
      </w:r>
      <w:r w:rsidR="001E14C2">
        <w:t xml:space="preserve">. </w:t>
      </w:r>
    </w:p>
    <w:p w:rsidR="00ED4576" w:rsidRDefault="005942A4" w:rsidP="0080161A">
      <w:r>
        <w:t xml:space="preserve">Average Of </w:t>
      </w:r>
      <w:r w:rsidR="00865498">
        <w:t>Scientific</w:t>
      </w:r>
      <w:r>
        <w:t xml:space="preserve"> </w:t>
      </w:r>
      <w:r w:rsidR="00F12D7F">
        <w:t xml:space="preserve">Preparatory </w:t>
      </w:r>
      <w:r>
        <w:t>School : 87</w:t>
      </w:r>
      <w:r w:rsidR="0036527E">
        <w:t>%.</w:t>
      </w:r>
      <w:r w:rsidR="000677D9">
        <w:t xml:space="preserve">                  </w:t>
      </w:r>
      <w:r w:rsidR="00AE7A2D">
        <w:t xml:space="preserve">  Computer Self-Study. </w:t>
      </w:r>
    </w:p>
    <w:p w:rsidR="00577ED4" w:rsidRDefault="00780F0F" w:rsidP="00F02176">
      <w:pPr>
        <w:pStyle w:val="Heading1"/>
      </w:pPr>
      <w:r>
        <w:lastRenderedPageBreak/>
        <w:t xml:space="preserve">EXPERIENCES </w:t>
      </w:r>
    </w:p>
    <w:p w:rsidR="00D7448A" w:rsidRDefault="003E375B">
      <w:pPr>
        <w:pStyle w:val="ListBullet"/>
      </w:pPr>
      <w:r>
        <w:t>Salesman at Books Shop.</w:t>
      </w:r>
    </w:p>
    <w:p w:rsidR="003E375B" w:rsidRDefault="00F02176">
      <w:pPr>
        <w:pStyle w:val="ListBullet"/>
      </w:pPr>
      <w:r>
        <w:t>Maintenance Technician at Computer Workshop.</w:t>
      </w:r>
    </w:p>
    <w:p w:rsidR="00780F0F" w:rsidRDefault="00DD0D7C">
      <w:pPr>
        <w:pStyle w:val="ListBullet"/>
      </w:pPr>
      <w:r w:rsidRPr="00DD0D7C">
        <w:t>Salesman at Computer &amp; Internet Center.</w:t>
      </w:r>
    </w:p>
    <w:p w:rsidR="00DD0D7C" w:rsidRDefault="00AD6AF4">
      <w:pPr>
        <w:pStyle w:val="ListBullet"/>
      </w:pPr>
      <w:r>
        <w:t>Salesman at Ice Cream &amp; Juices Shop.</w:t>
      </w:r>
    </w:p>
    <w:p w:rsidR="00AD6AF4" w:rsidRDefault="007A5C91">
      <w:pPr>
        <w:pStyle w:val="ListBullet"/>
      </w:pPr>
      <w:r>
        <w:t>Waiter at 4 Stars Restaurant &amp; Bar.</w:t>
      </w:r>
    </w:p>
    <w:p w:rsidR="007A5C91" w:rsidRDefault="009F279F">
      <w:pPr>
        <w:pStyle w:val="ListBullet"/>
      </w:pPr>
      <w:r>
        <w:t>Waiter at a Local Casino.</w:t>
      </w:r>
    </w:p>
    <w:p w:rsidR="00EB36B6" w:rsidRPr="0036289C" w:rsidRDefault="004776F0" w:rsidP="0036289C">
      <w:pPr>
        <w:pStyle w:val="ListBullet"/>
      </w:pPr>
      <w:r>
        <w:t>Salesman at Supermarket.</w:t>
      </w:r>
    </w:p>
    <w:p w:rsidR="00EB36B6" w:rsidRDefault="0036289C" w:rsidP="0036289C">
      <w:pPr>
        <w:pStyle w:val="Heading1"/>
      </w:pPr>
      <w:r>
        <w:t>Skills</w:t>
      </w:r>
    </w:p>
    <w:p w:rsidR="00EB36B6" w:rsidRDefault="00CA17F2" w:rsidP="00D32C1E">
      <w:pPr>
        <w:pStyle w:val="ListBullet"/>
      </w:pPr>
      <w:r>
        <w:t xml:space="preserve">Closing Skill. </w:t>
      </w:r>
    </w:p>
    <w:p w:rsidR="00EB36B6" w:rsidRDefault="00880765" w:rsidP="003468A7">
      <w:pPr>
        <w:pStyle w:val="ListBullet"/>
      </w:pPr>
      <w:r>
        <w:t xml:space="preserve">Copywriting Skill. </w:t>
      </w:r>
    </w:p>
    <w:p w:rsidR="008C5210" w:rsidRDefault="008C5210" w:rsidP="008C5210">
      <w:pPr>
        <w:pStyle w:val="ListBullet"/>
      </w:pPr>
      <w:r>
        <w:t xml:space="preserve">Leadership Skill. </w:t>
      </w:r>
    </w:p>
    <w:p w:rsidR="008C5210" w:rsidRDefault="00E3072B" w:rsidP="008C5210">
      <w:pPr>
        <w:pStyle w:val="ListBullet"/>
      </w:pPr>
      <w:r>
        <w:t>Time Management Skill.</w:t>
      </w:r>
    </w:p>
    <w:p w:rsidR="00E3072B" w:rsidRDefault="00DD75F8" w:rsidP="008C5210">
      <w:pPr>
        <w:pStyle w:val="ListBullet"/>
      </w:pPr>
      <w:r>
        <w:t xml:space="preserve">Financial Management Skill. </w:t>
      </w:r>
    </w:p>
    <w:p w:rsidR="00DD75F8" w:rsidRDefault="008D1A5B" w:rsidP="008C5210">
      <w:pPr>
        <w:pStyle w:val="ListBullet"/>
      </w:pPr>
      <w:r>
        <w:t xml:space="preserve">Working Under-Pressure Skill. </w:t>
      </w:r>
    </w:p>
    <w:p w:rsidR="008D1A5B" w:rsidRDefault="00F6740C" w:rsidP="008C5210">
      <w:pPr>
        <w:pStyle w:val="ListBullet"/>
      </w:pPr>
      <w:r>
        <w:t xml:space="preserve">Working For a Long Time Skill. </w:t>
      </w:r>
    </w:p>
    <w:p w:rsidR="006970DC" w:rsidRPr="00EB4CD4" w:rsidRDefault="00810646" w:rsidP="00EB4CD4">
      <w:pPr>
        <w:pStyle w:val="ListBullet"/>
      </w:pPr>
      <w:r>
        <w:t>Solving Problems Skill</w:t>
      </w:r>
      <w:r w:rsidR="00EB4CD4">
        <w:t xml:space="preserve">. </w:t>
      </w:r>
    </w:p>
    <w:p w:rsidR="006970DC" w:rsidRDefault="00520B80" w:rsidP="003468A7">
      <w:pPr>
        <w:pStyle w:val="Heading1"/>
      </w:pPr>
      <w:r>
        <w:t xml:space="preserve">Hobbies </w:t>
      </w:r>
      <w:r w:rsidR="00820497">
        <w:t xml:space="preserve">&amp; Interests </w:t>
      </w:r>
    </w:p>
    <w:p w:rsidR="006970DC" w:rsidRDefault="00CB567C" w:rsidP="00ED71F7">
      <w:pPr>
        <w:pStyle w:val="ListBullet"/>
      </w:pPr>
      <w:r w:rsidRPr="00CB567C">
        <w:t>Bodybuilding &amp; Fitness.</w:t>
      </w:r>
    </w:p>
    <w:p w:rsidR="006970DC" w:rsidRDefault="00A32A47" w:rsidP="003468A7">
      <w:pPr>
        <w:pStyle w:val="ListBullet"/>
      </w:pPr>
      <w:r>
        <w:t>Listening to Electronic Dance Music.</w:t>
      </w:r>
    </w:p>
    <w:p w:rsidR="00736A83" w:rsidRDefault="0029418A" w:rsidP="001A31A1">
      <w:pPr>
        <w:pStyle w:val="ListBullet"/>
      </w:pPr>
      <w:r w:rsidRPr="00536016">
        <w:t>Reading</w:t>
      </w:r>
      <w:r>
        <w:t xml:space="preserve"> Books &amp; Watching Movies.</w:t>
      </w:r>
    </w:p>
    <w:p w:rsidR="001A31A1" w:rsidRDefault="00413043" w:rsidP="001A31A1">
      <w:pPr>
        <w:pStyle w:val="ListBullet"/>
      </w:pPr>
      <w:r>
        <w:t>Psychology &amp; Body Language.</w:t>
      </w:r>
    </w:p>
    <w:p w:rsidR="00413043" w:rsidRDefault="00316460" w:rsidP="001A31A1">
      <w:pPr>
        <w:pStyle w:val="ListBullet"/>
      </w:pPr>
      <w:r>
        <w:t>Art &amp; Photography.</w:t>
      </w:r>
    </w:p>
    <w:p w:rsidR="00316460" w:rsidRDefault="00F17990" w:rsidP="001A31A1">
      <w:pPr>
        <w:pStyle w:val="ListBullet"/>
      </w:pPr>
      <w:r>
        <w:t>Filmmaking.</w:t>
      </w:r>
    </w:p>
    <w:p w:rsidR="00F17990" w:rsidRDefault="00F17990" w:rsidP="001A31A1">
      <w:pPr>
        <w:pStyle w:val="ListBullet"/>
      </w:pPr>
      <w:r>
        <w:t xml:space="preserve">Fashion. </w:t>
      </w:r>
    </w:p>
    <w:sectPr w:rsidR="00F17990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1B4" w:rsidRDefault="00F841B4">
      <w:r>
        <w:separator/>
      </w:r>
    </w:p>
  </w:endnote>
  <w:endnote w:type="continuationSeparator" w:id="0">
    <w:p w:rsidR="00F841B4" w:rsidRDefault="00F8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48A" w:rsidRDefault="0036065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1B4" w:rsidRDefault="00F841B4">
      <w:r>
        <w:separator/>
      </w:r>
    </w:p>
  </w:footnote>
  <w:footnote w:type="continuationSeparator" w:id="0">
    <w:p w:rsidR="00F841B4" w:rsidRDefault="00F84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48A" w:rsidRDefault="0036065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051197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48A" w:rsidRDefault="0036065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448A" w:rsidRDefault="00D7448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D7448A" w:rsidRDefault="00D7448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BB4B5D"/>
    <w:multiLevelType w:val="hybridMultilevel"/>
    <w:tmpl w:val="CE10B7DA"/>
    <w:lvl w:ilvl="0" w:tplc="FFFFFFFF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47907"/>
    <w:multiLevelType w:val="hybridMultilevel"/>
    <w:tmpl w:val="BB380E3E"/>
    <w:lvl w:ilvl="0" w:tplc="FFFFFFFF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455AD"/>
    <w:multiLevelType w:val="hybridMultilevel"/>
    <w:tmpl w:val="3AF2B90C"/>
    <w:lvl w:ilvl="0" w:tplc="FFFFFFFF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26629"/>
    <w:multiLevelType w:val="hybridMultilevel"/>
    <w:tmpl w:val="DE3EB2BE"/>
    <w:lvl w:ilvl="0" w:tplc="FFFFFFFF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99"/>
    <w:rsid w:val="00000003"/>
    <w:rsid w:val="00020869"/>
    <w:rsid w:val="000677D9"/>
    <w:rsid w:val="000741AB"/>
    <w:rsid w:val="000C01D7"/>
    <w:rsid w:val="000C675E"/>
    <w:rsid w:val="00103552"/>
    <w:rsid w:val="00145A95"/>
    <w:rsid w:val="00184F99"/>
    <w:rsid w:val="001850F3"/>
    <w:rsid w:val="00185332"/>
    <w:rsid w:val="001A31A1"/>
    <w:rsid w:val="001D0572"/>
    <w:rsid w:val="001E14C2"/>
    <w:rsid w:val="002158C3"/>
    <w:rsid w:val="00240A5A"/>
    <w:rsid w:val="00292CDE"/>
    <w:rsid w:val="0029418A"/>
    <w:rsid w:val="002A0BFF"/>
    <w:rsid w:val="002E750C"/>
    <w:rsid w:val="002E7CF3"/>
    <w:rsid w:val="00316460"/>
    <w:rsid w:val="00332AD9"/>
    <w:rsid w:val="00334E6C"/>
    <w:rsid w:val="00337000"/>
    <w:rsid w:val="003455C3"/>
    <w:rsid w:val="00347536"/>
    <w:rsid w:val="00360657"/>
    <w:rsid w:val="003617C1"/>
    <w:rsid w:val="0036289C"/>
    <w:rsid w:val="0036506A"/>
    <w:rsid w:val="0036527E"/>
    <w:rsid w:val="00386DCA"/>
    <w:rsid w:val="003B1660"/>
    <w:rsid w:val="003E18ED"/>
    <w:rsid w:val="003E375B"/>
    <w:rsid w:val="00400219"/>
    <w:rsid w:val="00413043"/>
    <w:rsid w:val="00461EDB"/>
    <w:rsid w:val="004776DB"/>
    <w:rsid w:val="004776F0"/>
    <w:rsid w:val="00480258"/>
    <w:rsid w:val="00480EB7"/>
    <w:rsid w:val="00490C27"/>
    <w:rsid w:val="00497CFA"/>
    <w:rsid w:val="004A7DDF"/>
    <w:rsid w:val="004B399E"/>
    <w:rsid w:val="004B6FDE"/>
    <w:rsid w:val="004D7920"/>
    <w:rsid w:val="00520B80"/>
    <w:rsid w:val="00526021"/>
    <w:rsid w:val="005275BA"/>
    <w:rsid w:val="00531A58"/>
    <w:rsid w:val="00536016"/>
    <w:rsid w:val="0053693B"/>
    <w:rsid w:val="00577ED4"/>
    <w:rsid w:val="005942A4"/>
    <w:rsid w:val="005967E2"/>
    <w:rsid w:val="005D1778"/>
    <w:rsid w:val="005E0E2E"/>
    <w:rsid w:val="00620613"/>
    <w:rsid w:val="00620C75"/>
    <w:rsid w:val="006216F2"/>
    <w:rsid w:val="00650483"/>
    <w:rsid w:val="006829D3"/>
    <w:rsid w:val="00692F0B"/>
    <w:rsid w:val="006970DC"/>
    <w:rsid w:val="006F2396"/>
    <w:rsid w:val="0072579F"/>
    <w:rsid w:val="00736A83"/>
    <w:rsid w:val="007468F9"/>
    <w:rsid w:val="00780F0F"/>
    <w:rsid w:val="007A5C91"/>
    <w:rsid w:val="007E1C04"/>
    <w:rsid w:val="0080161A"/>
    <w:rsid w:val="00810646"/>
    <w:rsid w:val="00820497"/>
    <w:rsid w:val="00832189"/>
    <w:rsid w:val="00865498"/>
    <w:rsid w:val="00880765"/>
    <w:rsid w:val="00881327"/>
    <w:rsid w:val="00885784"/>
    <w:rsid w:val="0089525F"/>
    <w:rsid w:val="008C5210"/>
    <w:rsid w:val="008D1A5B"/>
    <w:rsid w:val="00914A49"/>
    <w:rsid w:val="00917B18"/>
    <w:rsid w:val="00944006"/>
    <w:rsid w:val="009762D7"/>
    <w:rsid w:val="009F279F"/>
    <w:rsid w:val="00A158A7"/>
    <w:rsid w:val="00A32A47"/>
    <w:rsid w:val="00A524FA"/>
    <w:rsid w:val="00A738CA"/>
    <w:rsid w:val="00A7618C"/>
    <w:rsid w:val="00AA7B87"/>
    <w:rsid w:val="00AD6AF4"/>
    <w:rsid w:val="00AD73F8"/>
    <w:rsid w:val="00AE7A2D"/>
    <w:rsid w:val="00AF0451"/>
    <w:rsid w:val="00B003FF"/>
    <w:rsid w:val="00B02E46"/>
    <w:rsid w:val="00B05AE4"/>
    <w:rsid w:val="00B07800"/>
    <w:rsid w:val="00B45C46"/>
    <w:rsid w:val="00B66DF8"/>
    <w:rsid w:val="00B70DD8"/>
    <w:rsid w:val="00BA3B70"/>
    <w:rsid w:val="00BE6399"/>
    <w:rsid w:val="00C21E41"/>
    <w:rsid w:val="00C96F22"/>
    <w:rsid w:val="00CA17F2"/>
    <w:rsid w:val="00CB567C"/>
    <w:rsid w:val="00CD1F82"/>
    <w:rsid w:val="00D104B3"/>
    <w:rsid w:val="00D32C1E"/>
    <w:rsid w:val="00D662E4"/>
    <w:rsid w:val="00D7448A"/>
    <w:rsid w:val="00D80293"/>
    <w:rsid w:val="00D94129"/>
    <w:rsid w:val="00DB20FB"/>
    <w:rsid w:val="00DD0D7C"/>
    <w:rsid w:val="00DD75F8"/>
    <w:rsid w:val="00E3072B"/>
    <w:rsid w:val="00E3414F"/>
    <w:rsid w:val="00E612C8"/>
    <w:rsid w:val="00E8364D"/>
    <w:rsid w:val="00EB36B6"/>
    <w:rsid w:val="00EB4CD4"/>
    <w:rsid w:val="00EB7431"/>
    <w:rsid w:val="00ED4576"/>
    <w:rsid w:val="00ED71F7"/>
    <w:rsid w:val="00F02176"/>
    <w:rsid w:val="00F12D7F"/>
    <w:rsid w:val="00F17990"/>
    <w:rsid w:val="00F44A84"/>
    <w:rsid w:val="00F45CFE"/>
    <w:rsid w:val="00F6740C"/>
    <w:rsid w:val="00F74700"/>
    <w:rsid w:val="00F841B4"/>
    <w:rsid w:val="00F91198"/>
    <w:rsid w:val="00F95B23"/>
    <w:rsid w:val="00F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A0BF8B"/>
  <w15:chartTrackingRefBased/>
  <w15:docId w15:val="{C1EA01F5-BB24-D24C-8CBD-B8BEFC43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0C01D7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alzubaidymustafa@gmail.com" TargetMode="Externa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2D5BA89-4075-0A48-8B87-608A340EC19C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F3486-5383-E949-8C99-CC11E70A86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%7bB2D5BA89-4075-0A48-8B87-608A340EC19C%7dtf50002018.dotx</Template>
  <TotalTime>21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20</cp:revision>
  <dcterms:created xsi:type="dcterms:W3CDTF">2019-03-31T09:50:00Z</dcterms:created>
  <dcterms:modified xsi:type="dcterms:W3CDTF">2019-03-31T12:08:00Z</dcterms:modified>
</cp:coreProperties>
</file>