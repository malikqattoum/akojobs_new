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79C2EA4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3B3D8C2" w14:textId="08600871" w:rsidR="001B2ABD" w:rsidRDefault="008173C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730964A" wp14:editId="7AF1B03E">
                  <wp:extent cx="2139950" cy="2628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790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8F606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872CFD2" w14:textId="77777777" w:rsidR="001B2ABD" w:rsidRPr="004A06D7" w:rsidRDefault="0052458D" w:rsidP="001B2ABD">
            <w:pPr>
              <w:pStyle w:val="a3"/>
              <w:rPr>
                <w:sz w:val="48"/>
                <w:szCs w:val="48"/>
              </w:rPr>
            </w:pPr>
            <w:r w:rsidRPr="004A06D7">
              <w:rPr>
                <w:sz w:val="48"/>
                <w:szCs w:val="48"/>
              </w:rPr>
              <w:t>Ahmrd Hassanain Flayeh</w:t>
            </w:r>
          </w:p>
          <w:p w14:paraId="479B9B28" w14:textId="77777777" w:rsidR="001B2ABD" w:rsidRDefault="0052458D" w:rsidP="001B2ABD">
            <w:pPr>
              <w:pStyle w:val="aa"/>
            </w:pPr>
            <w:r w:rsidRPr="00BF52D0">
              <w:rPr>
                <w:spacing w:val="0"/>
                <w:w w:val="44"/>
              </w:rPr>
              <w:t>Electrical &amp; Instrument Enginee</w:t>
            </w:r>
            <w:r w:rsidRPr="00BF52D0">
              <w:rPr>
                <w:spacing w:val="330"/>
                <w:w w:val="44"/>
              </w:rPr>
              <w:t>r</w:t>
            </w:r>
          </w:p>
        </w:tc>
      </w:tr>
      <w:tr w:rsidR="001B2ABD" w14:paraId="571AB389" w14:textId="77777777" w:rsidTr="001B2ABD">
        <w:tc>
          <w:tcPr>
            <w:tcW w:w="3600" w:type="dxa"/>
          </w:tcPr>
          <w:p w14:paraId="7DB60CA3" w14:textId="77777777" w:rsidR="00036450" w:rsidRDefault="00036450" w:rsidP="004C3B31">
            <w:pPr>
              <w:pStyle w:val="3"/>
            </w:pPr>
          </w:p>
          <w:sdt>
            <w:sdtPr>
              <w:id w:val="-1954003311"/>
              <w:placeholder>
                <w:docPart w:val="735A71FE763F4168A92AD616514FA2FA"/>
              </w:placeholder>
              <w:temporary/>
              <w:showingPlcHdr/>
            </w:sdtPr>
            <w:sdtEndPr/>
            <w:sdtContent>
              <w:p w14:paraId="4C0FB8DC" w14:textId="77777777" w:rsidR="00036450" w:rsidRPr="00CB0055" w:rsidRDefault="00CB0055" w:rsidP="00CB0055">
                <w:pPr>
                  <w:pStyle w:val="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4886BB421F3449FB80EC2BD727B068AD"/>
              </w:placeholder>
              <w:temporary/>
              <w:showingPlcHdr/>
            </w:sdtPr>
            <w:sdtEndPr/>
            <w:sdtContent>
              <w:p w14:paraId="12339C47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60FF06CA" w14:textId="77777777" w:rsidR="004D3011" w:rsidRDefault="008839CD" w:rsidP="004D3011">
            <w:r>
              <w:t>009647716127859</w:t>
            </w:r>
          </w:p>
          <w:p w14:paraId="32B459A9" w14:textId="77777777" w:rsidR="004D3011" w:rsidRPr="004D3011" w:rsidRDefault="004D3011" w:rsidP="004D3011"/>
          <w:p w14:paraId="4BE07FE9" w14:textId="77777777" w:rsidR="004D3011" w:rsidRDefault="008839CD" w:rsidP="004D3011">
            <w:r>
              <w:t>e-mail:</w:t>
            </w:r>
          </w:p>
          <w:p w14:paraId="7E97ED79" w14:textId="77777777" w:rsidR="004D3011" w:rsidRDefault="008839CD" w:rsidP="004D3011">
            <w:r>
              <w:t>Ahmedhs92a@gmail.com</w:t>
            </w:r>
          </w:p>
          <w:p w14:paraId="257E4760" w14:textId="77777777" w:rsidR="004D3011" w:rsidRDefault="004D3011" w:rsidP="004D3011"/>
          <w:p w14:paraId="7884F0A2" w14:textId="77777777" w:rsidR="008839CD" w:rsidRDefault="008839CD" w:rsidP="004D3011">
            <w:r>
              <w:t>Address:</w:t>
            </w:r>
          </w:p>
          <w:p w14:paraId="1F1070FD" w14:textId="77777777" w:rsidR="008839CD" w:rsidRDefault="008839CD" w:rsidP="004D3011">
            <w:r>
              <w:t>Iraq</w:t>
            </w:r>
            <w:r w:rsidR="00936E03">
              <w:t xml:space="preserve"> </w:t>
            </w:r>
            <w:r>
              <w:t>_</w:t>
            </w:r>
            <w:r w:rsidR="00936E03">
              <w:t xml:space="preserve"> </w:t>
            </w:r>
            <w:r>
              <w:t>Baghdad</w:t>
            </w:r>
          </w:p>
          <w:p w14:paraId="54CB5062" w14:textId="77777777" w:rsidR="004D3011" w:rsidRDefault="004D3011" w:rsidP="008839CD"/>
          <w:p w14:paraId="16D79B77" w14:textId="77777777" w:rsidR="004D3011" w:rsidRDefault="004D3011" w:rsidP="004D3011"/>
          <w:p w14:paraId="6873F23B" w14:textId="77777777" w:rsidR="004D3011" w:rsidRPr="004D3011" w:rsidRDefault="004D3011" w:rsidP="004D3011"/>
        </w:tc>
        <w:tc>
          <w:tcPr>
            <w:tcW w:w="720" w:type="dxa"/>
          </w:tcPr>
          <w:p w14:paraId="43209EA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5572F848" w14:textId="77777777" w:rsidR="00036450" w:rsidRDefault="00EC5C63" w:rsidP="00EC5C63">
            <w:pPr>
              <w:pStyle w:val="2"/>
            </w:pPr>
            <w:r>
              <w:t>Education:</w:t>
            </w:r>
          </w:p>
          <w:p w14:paraId="36ABC1EA" w14:textId="77777777" w:rsidR="00036450" w:rsidRPr="00936E03" w:rsidRDefault="00EC5C63" w:rsidP="00936E03">
            <w:pPr>
              <w:bidi/>
              <w:spacing w:after="200" w:line="276" w:lineRule="auto"/>
              <w:jc w:val="right"/>
              <w:rPr>
                <w:rFonts w:ascii="Calibri" w:eastAsia="Calibri" w:hAnsi="Calibri" w:cs="Arial"/>
                <w:i/>
                <w:iCs/>
                <w:sz w:val="24"/>
                <w:szCs w:val="24"/>
                <w:lang w:eastAsia="en-US"/>
              </w:rPr>
            </w:pPr>
            <w:r w:rsidRPr="00EC5C63">
              <w:rPr>
                <w:rFonts w:ascii="Calibri" w:eastAsia="Calibri" w:hAnsi="Calibri" w:cs="Arial"/>
                <w:i/>
                <w:iCs/>
                <w:sz w:val="24"/>
                <w:szCs w:val="24"/>
                <w:lang w:eastAsia="en-US"/>
              </w:rPr>
              <w:t>B.Sc. In Electrical Engineering –Electrical &amp; Electronics Department</w:t>
            </w:r>
            <w:r w:rsidR="003D45DA">
              <w:rPr>
                <w:rFonts w:ascii="Calibri" w:eastAsia="Calibri" w:hAnsi="Calibri" w:cs="Arial"/>
                <w:i/>
                <w:iCs/>
                <w:sz w:val="24"/>
                <w:szCs w:val="24"/>
                <w:lang w:eastAsia="en-US"/>
              </w:rPr>
              <w:t>/University of Technology</w:t>
            </w:r>
            <w:r w:rsidRPr="00EC5C63">
              <w:rPr>
                <w:rFonts w:ascii="Calibri" w:eastAsia="Calibri" w:hAnsi="Calibri" w:cs="Arial"/>
                <w:i/>
                <w:iCs/>
                <w:sz w:val="24"/>
                <w:szCs w:val="24"/>
                <w:lang w:eastAsia="en-US"/>
              </w:rPr>
              <w:t>. (2013 to 2017).</w:t>
            </w:r>
            <w:r w:rsidRPr="00EC5C63">
              <w:rPr>
                <w:rFonts w:asciiTheme="majorHAnsi" w:eastAsiaTheme="majorEastAsia" w:hAnsiTheme="majorHAnsi" w:cstheme="majorBidi"/>
                <w:b/>
                <w:bCs/>
                <w:caps/>
                <w:sz w:val="22"/>
                <w:szCs w:val="26"/>
              </w:rPr>
              <w:t xml:space="preserve"> </w:t>
            </w:r>
          </w:p>
          <w:sdt>
            <w:sdtPr>
              <w:id w:val="1001553383"/>
              <w:placeholder>
                <w:docPart w:val="9F94BC6950DF49EA8F5F3474DC84183C"/>
              </w:placeholder>
              <w:temporary/>
              <w:showingPlcHdr/>
            </w:sdtPr>
            <w:sdtEndPr/>
            <w:sdtContent>
              <w:p w14:paraId="763B0D17" w14:textId="77777777" w:rsidR="00036450" w:rsidRDefault="00036450" w:rsidP="00036450">
                <w:pPr>
                  <w:pStyle w:val="2"/>
                </w:pPr>
                <w:r w:rsidRPr="00036450">
                  <w:t>WORK EXPERIENCE</w:t>
                </w:r>
              </w:p>
            </w:sdtContent>
          </w:sdt>
          <w:p w14:paraId="52721873" w14:textId="77777777" w:rsidR="00036450" w:rsidRDefault="00EC5C63" w:rsidP="00B359E4">
            <w:pPr>
              <w:pStyle w:val="4"/>
              <w:rPr>
                <w:bCs/>
              </w:rPr>
            </w:pPr>
            <w:r>
              <w:t>[AL Bilal Company-Client GE]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t>[Electrical Engineer]</w:t>
            </w:r>
          </w:p>
          <w:p w14:paraId="7E20DF98" w14:textId="77777777" w:rsidR="00036450" w:rsidRPr="00036450" w:rsidRDefault="00EC5C63" w:rsidP="00B359E4">
            <w:pPr>
              <w:pStyle w:val="a5"/>
            </w:pPr>
            <w:r>
              <w:t>[From 2017]</w:t>
            </w:r>
            <w:r w:rsidR="00036450" w:rsidRPr="00036450">
              <w:t>–</w:t>
            </w:r>
            <w:r>
              <w:t>[To 2018]</w:t>
            </w:r>
          </w:p>
          <w:p w14:paraId="4E2ED908" w14:textId="138E9CFD" w:rsidR="00036450" w:rsidRDefault="00EC5C63" w:rsidP="00EC5C63">
            <w:r w:rsidRPr="00EC5C63">
              <w:rPr>
                <w:i/>
                <w:iCs/>
              </w:rPr>
              <w:t>Worked With Al</w:t>
            </w:r>
            <w:r>
              <w:rPr>
                <w:i/>
                <w:iCs/>
              </w:rPr>
              <w:t xml:space="preserve"> </w:t>
            </w:r>
            <w:r w:rsidRPr="00EC5C63">
              <w:rPr>
                <w:i/>
                <w:iCs/>
              </w:rPr>
              <w:t>Bilal Company I</w:t>
            </w:r>
            <w:r w:rsidR="00C21F31">
              <w:rPr>
                <w:i/>
                <w:iCs/>
              </w:rPr>
              <w:t>n</w:t>
            </w:r>
            <w:r w:rsidR="006E50C0">
              <w:rPr>
                <w:i/>
                <w:iCs/>
              </w:rPr>
              <w:t xml:space="preserve"> the 400 KV substation</w:t>
            </w:r>
            <w:r w:rsidRPr="00EC5C63">
              <w:rPr>
                <w:i/>
                <w:iCs/>
              </w:rPr>
              <w:t xml:space="preserve"> at </w:t>
            </w:r>
            <w:proofErr w:type="spellStart"/>
            <w:r w:rsidRPr="00EC5C63">
              <w:rPr>
                <w:i/>
                <w:iCs/>
              </w:rPr>
              <w:t>Northe</w:t>
            </w:r>
            <w:r>
              <w:rPr>
                <w:i/>
                <w:iCs/>
              </w:rPr>
              <w:t>west</w:t>
            </w:r>
            <w:proofErr w:type="spellEnd"/>
            <w:r w:rsidRPr="00EC5C63">
              <w:rPr>
                <w:rFonts w:hint="cs"/>
                <w:i/>
                <w:iCs/>
                <w:rtl/>
                <w:lang w:bidi="ar-IQ"/>
              </w:rPr>
              <w:t xml:space="preserve">   </w:t>
            </w:r>
            <w:r w:rsidRPr="00EC5C63">
              <w:rPr>
                <w:i/>
                <w:iCs/>
              </w:rPr>
              <w:t>Baghdad (</w:t>
            </w:r>
            <w:r w:rsidR="006E50C0">
              <w:rPr>
                <w:i/>
                <w:iCs/>
              </w:rPr>
              <w:t xml:space="preserve"> Cable Pulling ,</w:t>
            </w:r>
            <w:r w:rsidRPr="00EC5C63">
              <w:rPr>
                <w:i/>
                <w:iCs/>
              </w:rPr>
              <w:t xml:space="preserve">Assembling  &amp; Filtration Transformers).                                                                                                           </w:t>
            </w:r>
            <w:r w:rsidRPr="00EC5C63">
              <w:rPr>
                <w:rFonts w:hint="cs"/>
                <w:i/>
                <w:iCs/>
                <w:rtl/>
                <w:lang w:bidi="ar-IQ"/>
              </w:rPr>
              <w:t xml:space="preserve"> </w:t>
            </w:r>
            <w:r w:rsidRPr="00EC5C63">
              <w:rPr>
                <w:i/>
                <w:iCs/>
              </w:rPr>
              <w:t xml:space="preserve">  </w:t>
            </w:r>
            <w:r w:rsidR="00036450" w:rsidRPr="00036450">
              <w:t xml:space="preserve"> </w:t>
            </w:r>
          </w:p>
          <w:p w14:paraId="7648E9D6" w14:textId="77777777" w:rsidR="004D3011" w:rsidRDefault="004D3011" w:rsidP="00036450"/>
          <w:p w14:paraId="663FA017" w14:textId="77777777" w:rsidR="004D3011" w:rsidRPr="004D3011" w:rsidRDefault="00EC5C63" w:rsidP="00B359E4">
            <w:pPr>
              <w:pStyle w:val="4"/>
              <w:rPr>
                <w:bCs/>
              </w:rPr>
            </w:pPr>
            <w:r>
              <w:t>[CTL Company-Client GE]</w:t>
            </w:r>
            <w:r w:rsidR="004D3011" w:rsidRPr="004D3011">
              <w:t xml:space="preserve">  </w:t>
            </w:r>
            <w:r>
              <w:t>[electrical engineer]</w:t>
            </w:r>
          </w:p>
          <w:p w14:paraId="31ED7B2E" w14:textId="77777777" w:rsidR="004D3011" w:rsidRPr="004D3011" w:rsidRDefault="00EC5C63" w:rsidP="00B359E4">
            <w:pPr>
              <w:pStyle w:val="a5"/>
            </w:pPr>
            <w:r>
              <w:t>[From March-2018]</w:t>
            </w:r>
            <w:r w:rsidR="004D3011" w:rsidRPr="004D3011">
              <w:t>–</w:t>
            </w:r>
            <w:r>
              <w:t>[To Dec-2018]</w:t>
            </w:r>
          </w:p>
          <w:p w14:paraId="7E9B71F8" w14:textId="3AE8287B" w:rsidR="004D3011" w:rsidRPr="004C3B31" w:rsidRDefault="00EC5C63" w:rsidP="00D12246">
            <w:pPr>
              <w:rPr>
                <w:i/>
                <w:iCs/>
              </w:rPr>
            </w:pPr>
            <w:r w:rsidRPr="00EC5C63">
              <w:rPr>
                <w:i/>
                <w:iCs/>
              </w:rPr>
              <w:t xml:space="preserve">Worked with CTL Company in two Location (Al </w:t>
            </w:r>
            <w:proofErr w:type="spellStart"/>
            <w:r w:rsidRPr="00EC5C63">
              <w:rPr>
                <w:i/>
                <w:iCs/>
              </w:rPr>
              <w:t>Bal</w:t>
            </w:r>
            <w:r>
              <w:rPr>
                <w:i/>
                <w:iCs/>
              </w:rPr>
              <w:t>l</w:t>
            </w:r>
            <w:r w:rsidRPr="00EC5C63">
              <w:rPr>
                <w:i/>
                <w:iCs/>
              </w:rPr>
              <w:t>adiat</w:t>
            </w:r>
            <w:proofErr w:type="spellEnd"/>
            <w:r w:rsidRPr="00EC5C63">
              <w:rPr>
                <w:i/>
                <w:iCs/>
              </w:rPr>
              <w:t xml:space="preserve"> And Salman Pak 132l33 K</w:t>
            </w:r>
            <w:r>
              <w:rPr>
                <w:i/>
                <w:iCs/>
              </w:rPr>
              <w:t>V</w:t>
            </w:r>
            <w:r w:rsidRPr="00EC5C63">
              <w:rPr>
                <w:i/>
                <w:iCs/>
              </w:rPr>
              <w:t xml:space="preserve"> Substations ) in Cable Tray &amp; Transformers Assembling, Vacuums, Filtration, Installation 33kv Switchgear</w:t>
            </w:r>
            <w:r w:rsidR="00D967FE">
              <w:rPr>
                <w:i/>
                <w:iCs/>
              </w:rPr>
              <w:t xml:space="preserve"> and tested it </w:t>
            </w:r>
            <w:r w:rsidR="00037774">
              <w:rPr>
                <w:i/>
                <w:iCs/>
              </w:rPr>
              <w:t>(Manual test , DC contact )</w:t>
            </w:r>
            <w:r w:rsidRPr="00EC5C63">
              <w:rPr>
                <w:i/>
                <w:iCs/>
              </w:rPr>
              <w:t>, Cables pulling</w:t>
            </w:r>
            <w:r w:rsidR="00D12246">
              <w:rPr>
                <w:i/>
                <w:iCs/>
              </w:rPr>
              <w:t xml:space="preserve"> 33 </w:t>
            </w:r>
            <w:proofErr w:type="spellStart"/>
            <w:r w:rsidR="00D12246">
              <w:rPr>
                <w:i/>
                <w:iCs/>
              </w:rPr>
              <w:t>Kv</w:t>
            </w:r>
            <w:proofErr w:type="spellEnd"/>
            <w:r w:rsidR="00D12246">
              <w:rPr>
                <w:i/>
                <w:iCs/>
              </w:rPr>
              <w:t>,</w:t>
            </w:r>
            <w:r w:rsidRPr="00EC5C63">
              <w:rPr>
                <w:i/>
                <w:iCs/>
              </w:rPr>
              <w:t xml:space="preserve"> </w:t>
            </w:r>
            <w:r w:rsidR="00D12246">
              <w:rPr>
                <w:i/>
                <w:iCs/>
              </w:rPr>
              <w:t>Tested</w:t>
            </w:r>
            <w:r w:rsidR="00D12246">
              <w:rPr>
                <w:i/>
                <w:iCs/>
              </w:rPr>
              <w:t xml:space="preserve"> it </w:t>
            </w:r>
            <w:r w:rsidR="00D12246">
              <w:rPr>
                <w:i/>
                <w:iCs/>
              </w:rPr>
              <w:t>(isolation resistance &amp; Leakage current using HI Pot</w:t>
            </w:r>
            <w:r w:rsidR="00D12246" w:rsidRPr="00EC5C63">
              <w:rPr>
                <w:i/>
                <w:iCs/>
              </w:rPr>
              <w:t xml:space="preserve"> </w:t>
            </w:r>
            <w:r w:rsidRPr="00EC5C63">
              <w:rPr>
                <w:i/>
                <w:iCs/>
              </w:rPr>
              <w:t>&amp;</w:t>
            </w:r>
            <w:r w:rsidR="00D967FE">
              <w:rPr>
                <w:i/>
                <w:iCs/>
              </w:rPr>
              <w:t xml:space="preserve"> </w:t>
            </w:r>
            <w:r w:rsidRPr="00EC5C63">
              <w:rPr>
                <w:i/>
                <w:iCs/>
              </w:rPr>
              <w:t>Connecting cables</w:t>
            </w:r>
            <w:r w:rsidR="00D967FE">
              <w:rPr>
                <w:i/>
                <w:iCs/>
              </w:rPr>
              <w:t xml:space="preserve"> From </w:t>
            </w:r>
            <w:proofErr w:type="spellStart"/>
            <w:r w:rsidR="00D967FE">
              <w:rPr>
                <w:i/>
                <w:iCs/>
              </w:rPr>
              <w:t>tansformers</w:t>
            </w:r>
            <w:proofErr w:type="spellEnd"/>
            <w:r w:rsidR="00D967FE">
              <w:rPr>
                <w:i/>
                <w:iCs/>
              </w:rPr>
              <w:t xml:space="preserve"> and SWG sides</w:t>
            </w:r>
            <w:r w:rsidR="00D12246">
              <w:rPr>
                <w:i/>
                <w:iCs/>
              </w:rPr>
              <w:t xml:space="preserve"> </w:t>
            </w:r>
            <w:r w:rsidR="00D967FE">
              <w:rPr>
                <w:i/>
                <w:iCs/>
              </w:rPr>
              <w:t>).</w:t>
            </w:r>
            <w:bookmarkStart w:id="0" w:name="_GoBack"/>
            <w:bookmarkEnd w:id="0"/>
            <w:r w:rsidR="00D967FE">
              <w:rPr>
                <w:i/>
                <w:iCs/>
              </w:rPr>
              <w:t xml:space="preserve"> </w:t>
            </w:r>
            <w:r w:rsidR="00036450" w:rsidRPr="004D3011">
              <w:t xml:space="preserve"> </w:t>
            </w:r>
          </w:p>
          <w:p w14:paraId="2C702444" w14:textId="77777777" w:rsidR="004D3011" w:rsidRDefault="004D3011" w:rsidP="00036450"/>
          <w:p w14:paraId="652C1134" w14:textId="77777777" w:rsidR="004D3011" w:rsidRPr="004D3011" w:rsidRDefault="00EC5C63" w:rsidP="00B359E4">
            <w:pPr>
              <w:pStyle w:val="4"/>
              <w:rPr>
                <w:bCs/>
              </w:rPr>
            </w:pPr>
            <w:r>
              <w:t>[</w:t>
            </w:r>
            <w:proofErr w:type="spellStart"/>
            <w:r>
              <w:t>igcc</w:t>
            </w:r>
            <w:proofErr w:type="spellEnd"/>
            <w:r>
              <w:t xml:space="preserve"> – Client BGC</w:t>
            </w:r>
            <w:r w:rsidR="004D3011" w:rsidRPr="004D3011">
              <w:t xml:space="preserve"> </w:t>
            </w:r>
            <w:r>
              <w:t>-Shell]</w:t>
            </w:r>
            <w:r w:rsidR="004D3011" w:rsidRPr="004D3011">
              <w:t xml:space="preserve"> </w:t>
            </w:r>
            <w:r>
              <w:t>[E&amp;I engineer]</w:t>
            </w:r>
          </w:p>
          <w:p w14:paraId="669CE330" w14:textId="77777777" w:rsidR="004D3011" w:rsidRPr="004D3011" w:rsidRDefault="00EC5C63" w:rsidP="00B359E4">
            <w:pPr>
              <w:pStyle w:val="a5"/>
            </w:pPr>
            <w:r>
              <w:t>[From Jan-2019]</w:t>
            </w:r>
            <w:r w:rsidR="004D3011" w:rsidRPr="004D3011">
              <w:t>–</w:t>
            </w:r>
            <w:r>
              <w:t>[to Now]</w:t>
            </w:r>
          </w:p>
          <w:p w14:paraId="2BC48679" w14:textId="6272F480" w:rsidR="004D3011" w:rsidRDefault="00562DC3" w:rsidP="004D3011">
            <w:r>
              <w:t xml:space="preserve">[Rehabilitation of </w:t>
            </w:r>
            <w:r w:rsidR="00CC417A">
              <w:t xml:space="preserve">a gas </w:t>
            </w:r>
            <w:r>
              <w:t xml:space="preserve">Storage &amp; Shipping </w:t>
            </w:r>
            <w:r w:rsidR="006A00BD">
              <w:t>Terminal</w:t>
            </w:r>
            <w:r w:rsidR="00CC417A">
              <w:t xml:space="preserve"> at Umm </w:t>
            </w:r>
            <w:proofErr w:type="spellStart"/>
            <w:r w:rsidR="00CC417A">
              <w:t>Qasr</w:t>
            </w:r>
            <w:proofErr w:type="spellEnd"/>
            <w:r w:rsidR="00C21F31">
              <w:t>:</w:t>
            </w:r>
          </w:p>
          <w:p w14:paraId="4CF5C2C7" w14:textId="77777777" w:rsidR="00F42FD5" w:rsidRDefault="00CC417A" w:rsidP="004D3011">
            <w:r>
              <w:t>-Demolishing the old cables and Pulling new cables</w:t>
            </w:r>
            <w:r w:rsidR="006A00BD">
              <w:t xml:space="preserve"> to the tanks, control room, </w:t>
            </w:r>
            <w:proofErr w:type="spellStart"/>
            <w:r w:rsidR="006A00BD">
              <w:t>Sub station</w:t>
            </w:r>
            <w:proofErr w:type="spellEnd"/>
            <w:r w:rsidR="006E50C0">
              <w:t xml:space="preserve">, </w:t>
            </w:r>
            <w:proofErr w:type="spellStart"/>
            <w:r w:rsidR="006E50C0">
              <w:t>glanding</w:t>
            </w:r>
            <w:proofErr w:type="spellEnd"/>
            <w:r w:rsidR="006E50C0">
              <w:t xml:space="preserve"> &amp; termination</w:t>
            </w:r>
            <w:r w:rsidR="00C21F31">
              <w:t>.</w:t>
            </w:r>
          </w:p>
          <w:p w14:paraId="5E01DEB2" w14:textId="7485178A" w:rsidR="00CC417A" w:rsidRDefault="00F42FD5" w:rsidP="004D3011">
            <w:r>
              <w:t>-</w:t>
            </w:r>
            <w:r w:rsidR="006A00BD">
              <w:t xml:space="preserve"> </w:t>
            </w:r>
            <w:r>
              <w:t xml:space="preserve">installation </w:t>
            </w:r>
            <w:proofErr w:type="spellStart"/>
            <w:r w:rsidR="00037774">
              <w:t>earth</w:t>
            </w:r>
            <w:r>
              <w:t>ing</w:t>
            </w:r>
            <w:proofErr w:type="spellEnd"/>
            <w:r>
              <w:t xml:space="preserve"> system for the all station &amp; Tested it by using earth tester.</w:t>
            </w:r>
          </w:p>
          <w:p w14:paraId="27525FDA" w14:textId="2E9A5A81" w:rsidR="00CC417A" w:rsidRDefault="00CC417A" w:rsidP="004D3011">
            <w:r>
              <w:t>-</w:t>
            </w:r>
            <w:r w:rsidR="006A00BD">
              <w:t>Inspection</w:t>
            </w:r>
            <w:r>
              <w:t xml:space="preserve"> 11 KV Cables (Isolation resistance &amp; </w:t>
            </w:r>
            <w:r w:rsidR="00F42FD5">
              <w:t xml:space="preserve">Leakage current using </w:t>
            </w:r>
            <w:r>
              <w:t>Hi-Pot VLF)</w:t>
            </w:r>
            <w:r w:rsidR="00F42FD5">
              <w:t>.</w:t>
            </w:r>
          </w:p>
          <w:p w14:paraId="0CDEB021" w14:textId="6CE094DC" w:rsidR="00CC417A" w:rsidRDefault="00CC417A" w:rsidP="00CC417A">
            <w:r>
              <w:t>-</w:t>
            </w:r>
            <w:r w:rsidR="006A00BD">
              <w:t>Inspection</w:t>
            </w:r>
            <w:r>
              <w:t xml:space="preserve"> Circuit breakers for 11 KV SWG </w:t>
            </w:r>
            <w:r w:rsidR="00037774">
              <w:t xml:space="preserve">by using </w:t>
            </w:r>
            <w:proofErr w:type="spellStart"/>
            <w:r w:rsidR="00037774">
              <w:t>megger</w:t>
            </w:r>
            <w:proofErr w:type="spellEnd"/>
            <w:r w:rsidR="00037774">
              <w:t xml:space="preserve">, DC contact </w:t>
            </w:r>
            <w:r>
              <w:t>&amp;</w:t>
            </w:r>
            <w:r w:rsidR="006E50C0">
              <w:t xml:space="preserve"> </w:t>
            </w:r>
            <w:r w:rsidR="001F1616">
              <w:t>Overcurrent, Earth fault</w:t>
            </w:r>
            <w:r>
              <w:t xml:space="preserve"> </w:t>
            </w:r>
            <w:r w:rsidR="00D967FE">
              <w:t xml:space="preserve">Relays, VT, </w:t>
            </w:r>
            <w:r w:rsidR="00037774">
              <w:t xml:space="preserve">CT By using Omicron &amp; Connecting </w:t>
            </w:r>
            <w:r w:rsidR="00D967FE">
              <w:t>11 KV cables</w:t>
            </w:r>
            <w:r w:rsidR="00037774">
              <w:t xml:space="preserve"> from transformers side and SWG side</w:t>
            </w:r>
            <w:r w:rsidR="00D967FE">
              <w:t>.</w:t>
            </w:r>
          </w:p>
          <w:p w14:paraId="5F6F175D" w14:textId="53D1695F" w:rsidR="00CC417A" w:rsidRDefault="00CC417A" w:rsidP="004D3011">
            <w:r>
              <w:t xml:space="preserve"> -</w:t>
            </w:r>
            <w:r w:rsidR="006A00BD">
              <w:t>Inspection</w:t>
            </w:r>
            <w:r w:rsidR="001F1616">
              <w:t xml:space="preserve"> Overloads by using Primary &amp; Secondary </w:t>
            </w:r>
            <w:r w:rsidR="006E50C0">
              <w:t>Injection</w:t>
            </w:r>
            <w:r w:rsidR="001F1616">
              <w:t>.</w:t>
            </w:r>
          </w:p>
          <w:p w14:paraId="2D71D588" w14:textId="2DC46025" w:rsidR="006A00BD" w:rsidRDefault="00C21F31" w:rsidP="004D3011">
            <w:r>
              <w:t>-</w:t>
            </w:r>
            <w:r w:rsidR="006E50C0">
              <w:t>Installation  instrument devices</w:t>
            </w:r>
            <w:r w:rsidR="00037774">
              <w:t xml:space="preserve"> to the tanks</w:t>
            </w:r>
            <w:r w:rsidR="006E50C0">
              <w:t xml:space="preserve"> (Radars, level transmitter, </w:t>
            </w:r>
            <w:r w:rsidR="00F42FD5">
              <w:t>Density transmitter…</w:t>
            </w:r>
          </w:p>
          <w:p w14:paraId="21ABD326" w14:textId="025B9A26" w:rsidR="00F42FD5" w:rsidRDefault="00F42FD5" w:rsidP="00D967FE">
            <w:r>
              <w:t>-</w:t>
            </w:r>
            <w:r w:rsidR="00D967FE">
              <w:t>EX Inspector (junction boxes, glands)</w:t>
            </w:r>
          </w:p>
          <w:p w14:paraId="1827DCF7" w14:textId="77777777" w:rsidR="00F42FD5" w:rsidRPr="004D3011" w:rsidRDefault="00F42FD5" w:rsidP="004D3011"/>
          <w:p w14:paraId="2D67A839" w14:textId="77777777" w:rsidR="004D3011" w:rsidRDefault="004D3011" w:rsidP="00036450"/>
          <w:sdt>
            <w:sdtPr>
              <w:id w:val="1669594239"/>
              <w:placeholder>
                <w:docPart w:val="CC52BA438A8D4CEABACB1CE6109F23E5"/>
              </w:placeholder>
              <w:temporary/>
              <w:showingPlcHdr/>
            </w:sdtPr>
            <w:sdtEndPr/>
            <w:sdtContent>
              <w:p w14:paraId="7CAD6B7E" w14:textId="77777777" w:rsidR="00036450" w:rsidRDefault="00180329" w:rsidP="00936E03">
                <w:pPr>
                  <w:pStyle w:val="2"/>
                </w:pPr>
                <w:r w:rsidRPr="00036450">
                  <w:rPr>
                    <w:rStyle w:val="2Char"/>
                    <w:b/>
                    <w:bCs/>
                    <w:caps/>
                  </w:rPr>
                  <w:t>SKILLS</w:t>
                </w:r>
              </w:p>
            </w:sdtContent>
          </w:sdt>
          <w:p w14:paraId="2401CA58" w14:textId="77777777" w:rsidR="00936E03" w:rsidRDefault="00936E03" w:rsidP="00936E03">
            <w:pPr>
              <w:rPr>
                <w:i/>
                <w:iCs/>
                <w:sz w:val="24"/>
                <w:szCs w:val="24"/>
              </w:rPr>
            </w:pPr>
            <w:r w:rsidRPr="00391706">
              <w:rPr>
                <w:i/>
                <w:iCs/>
                <w:sz w:val="24"/>
                <w:szCs w:val="24"/>
              </w:rPr>
              <w:t>Proficient computer user, Proficient Internet User,</w:t>
            </w:r>
            <w:r w:rsidRPr="00391706">
              <w:rPr>
                <w:rFonts w:hint="cs"/>
                <w:i/>
                <w:iCs/>
                <w:sz w:val="24"/>
                <w:szCs w:val="24"/>
                <w:rtl/>
                <w:lang w:bidi="ar-IQ"/>
              </w:rPr>
              <w:t xml:space="preserve">        </w:t>
            </w:r>
            <w:r w:rsidRPr="00391706">
              <w:rPr>
                <w:i/>
                <w:iCs/>
                <w:sz w:val="24"/>
                <w:szCs w:val="24"/>
              </w:rPr>
              <w:t>Use Microsoft office program (word ,excel ,power point ), Use some of engineering program (visual basic ,</w:t>
            </w:r>
            <w:proofErr w:type="spellStart"/>
            <w:r w:rsidRPr="00391706">
              <w:rPr>
                <w:i/>
                <w:iCs/>
                <w:sz w:val="24"/>
                <w:szCs w:val="24"/>
              </w:rPr>
              <w:t>c++</w:t>
            </w:r>
            <w:proofErr w:type="spellEnd"/>
            <w:r w:rsidRPr="00391706">
              <w:rPr>
                <w:i/>
                <w:iCs/>
                <w:sz w:val="24"/>
                <w:szCs w:val="24"/>
              </w:rPr>
              <w:t>, Auto-cad ,</w:t>
            </w:r>
            <w:r w:rsidR="004C3B31" w:rsidRPr="00391706">
              <w:rPr>
                <w:i/>
                <w:iCs/>
                <w:sz w:val="24"/>
                <w:szCs w:val="24"/>
              </w:rPr>
              <w:t>MATLAB</w:t>
            </w:r>
            <w:r w:rsidRPr="00391706">
              <w:rPr>
                <w:i/>
                <w:iCs/>
                <w:sz w:val="24"/>
                <w:szCs w:val="24"/>
              </w:rPr>
              <w:t xml:space="preserve"> ) </w:t>
            </w:r>
          </w:p>
          <w:p w14:paraId="73BC5853" w14:textId="77777777" w:rsidR="00936E03" w:rsidRPr="00697B63" w:rsidRDefault="00936E03" w:rsidP="00936E03">
            <w:pPr>
              <w:rPr>
                <w:i/>
                <w:iCs/>
                <w:sz w:val="24"/>
                <w:szCs w:val="24"/>
                <w:rtl/>
              </w:rPr>
            </w:pPr>
            <w:r w:rsidRPr="00391706">
              <w:rPr>
                <w:i/>
                <w:iCs/>
                <w:sz w:val="24"/>
                <w:szCs w:val="24"/>
              </w:rPr>
              <w:t xml:space="preserve"> </w:t>
            </w:r>
            <w:r w:rsidRPr="00936E03">
              <w:rPr>
                <w:b/>
                <w:bCs/>
                <w:sz w:val="24"/>
                <w:szCs w:val="24"/>
                <w:u w:val="single"/>
                <w:lang w:bidi="ar-IQ"/>
              </w:rPr>
              <w:t xml:space="preserve">Languages: </w:t>
            </w:r>
            <w:r>
              <w:rPr>
                <w:b/>
                <w:bCs/>
                <w:sz w:val="24"/>
                <w:szCs w:val="24"/>
                <w:u w:val="single"/>
                <w:lang w:bidi="ar-IQ"/>
              </w:rPr>
              <w:t xml:space="preserve"> </w:t>
            </w:r>
            <w:r w:rsidRPr="00936E03">
              <w:rPr>
                <w:b/>
                <w:bCs/>
                <w:sz w:val="24"/>
                <w:szCs w:val="24"/>
                <w:u w:val="single"/>
                <w:lang w:bidi="ar-IQ"/>
              </w:rPr>
              <w:t xml:space="preserve">                 </w:t>
            </w:r>
            <w:r w:rsidRPr="00936E03">
              <w:rPr>
                <w:i/>
                <w:iCs/>
                <w:sz w:val="24"/>
                <w:szCs w:val="24"/>
                <w:lang w:bidi="ar-IQ"/>
              </w:rPr>
              <w:t xml:space="preserve">                                                                                                </w:t>
            </w:r>
            <w:r>
              <w:rPr>
                <w:i/>
                <w:iCs/>
                <w:sz w:val="24"/>
                <w:szCs w:val="24"/>
                <w:lang w:bidi="ar-IQ"/>
              </w:rPr>
              <w:t xml:space="preserve">Arabic &amp; English                                                                                                                </w:t>
            </w:r>
          </w:p>
          <w:p w14:paraId="1B955780" w14:textId="77777777" w:rsidR="00936E03" w:rsidRPr="00391706" w:rsidRDefault="00936E03" w:rsidP="00936E03">
            <w:pPr>
              <w:rPr>
                <w:i/>
                <w:iCs/>
                <w:sz w:val="24"/>
                <w:szCs w:val="24"/>
                <w:rtl/>
              </w:rPr>
            </w:pPr>
            <w:r w:rsidRPr="00391706">
              <w:rPr>
                <w:i/>
                <w:iCs/>
                <w:sz w:val="24"/>
                <w:szCs w:val="24"/>
              </w:rPr>
              <w:t xml:space="preserve">                          </w:t>
            </w:r>
          </w:p>
          <w:p w14:paraId="4B4A79FA" w14:textId="77777777" w:rsidR="00936E03" w:rsidRDefault="00936E03" w:rsidP="00936E03">
            <w:pPr>
              <w:tabs>
                <w:tab w:val="left" w:pos="1110"/>
              </w:tabs>
              <w:rPr>
                <w:rFonts w:asciiTheme="majorHAnsi" w:eastAsiaTheme="majorEastAsia" w:hAnsiTheme="majorHAnsi" w:cstheme="majorBidi"/>
                <w:b/>
                <w:bCs/>
                <w:caps/>
                <w:sz w:val="22"/>
                <w:szCs w:val="26"/>
                <w:lang w:bidi="ar-IQ"/>
              </w:rPr>
            </w:pPr>
          </w:p>
          <w:p w14:paraId="033659AB" w14:textId="77777777" w:rsidR="00936E03" w:rsidRPr="00936E03" w:rsidRDefault="00936E03" w:rsidP="00936E03"/>
        </w:tc>
      </w:tr>
    </w:tbl>
    <w:p w14:paraId="36667460" w14:textId="77777777" w:rsidR="0043117B" w:rsidRDefault="00BF52D0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84566A" w14:textId="77777777" w:rsidR="00BF52D0" w:rsidRDefault="00BF52D0" w:rsidP="000C45FF">
      <w:r>
        <w:separator/>
      </w:r>
    </w:p>
  </w:endnote>
  <w:endnote w:type="continuationSeparator" w:id="0">
    <w:p w14:paraId="0351371B" w14:textId="77777777" w:rsidR="00BF52D0" w:rsidRDefault="00BF52D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B31EAF" w14:textId="77777777" w:rsidR="00BF52D0" w:rsidRDefault="00BF52D0" w:rsidP="000C45FF">
      <w:r>
        <w:separator/>
      </w:r>
    </w:p>
  </w:footnote>
  <w:footnote w:type="continuationSeparator" w:id="0">
    <w:p w14:paraId="55ACCBE5" w14:textId="77777777" w:rsidR="00BF52D0" w:rsidRDefault="00BF52D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1078F6" w14:textId="77777777" w:rsidR="000C45FF" w:rsidRDefault="000C45FF">
    <w:pPr>
      <w:pStyle w:val="a6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F541073" wp14:editId="6707FB0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58D"/>
    <w:rsid w:val="00036450"/>
    <w:rsid w:val="00037774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E716C"/>
    <w:rsid w:val="001F1616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3D45DA"/>
    <w:rsid w:val="004071FC"/>
    <w:rsid w:val="00445947"/>
    <w:rsid w:val="004813B3"/>
    <w:rsid w:val="00496591"/>
    <w:rsid w:val="004A06D7"/>
    <w:rsid w:val="004C3B31"/>
    <w:rsid w:val="004C63E4"/>
    <w:rsid w:val="004D3011"/>
    <w:rsid w:val="0052458D"/>
    <w:rsid w:val="005262AC"/>
    <w:rsid w:val="00562DC3"/>
    <w:rsid w:val="005E39D5"/>
    <w:rsid w:val="00600670"/>
    <w:rsid w:val="0062123A"/>
    <w:rsid w:val="006318A6"/>
    <w:rsid w:val="00646E75"/>
    <w:rsid w:val="006771D0"/>
    <w:rsid w:val="006A00BD"/>
    <w:rsid w:val="006E50C0"/>
    <w:rsid w:val="00715FCB"/>
    <w:rsid w:val="00743101"/>
    <w:rsid w:val="007775E1"/>
    <w:rsid w:val="007867A0"/>
    <w:rsid w:val="007927F5"/>
    <w:rsid w:val="00802CA0"/>
    <w:rsid w:val="008173C3"/>
    <w:rsid w:val="008839CD"/>
    <w:rsid w:val="009260CD"/>
    <w:rsid w:val="00936E03"/>
    <w:rsid w:val="00952C25"/>
    <w:rsid w:val="00974B30"/>
    <w:rsid w:val="00A2118D"/>
    <w:rsid w:val="00AA61BA"/>
    <w:rsid w:val="00AD76E2"/>
    <w:rsid w:val="00B20152"/>
    <w:rsid w:val="00B359E4"/>
    <w:rsid w:val="00B57D98"/>
    <w:rsid w:val="00B70850"/>
    <w:rsid w:val="00BF52D0"/>
    <w:rsid w:val="00C066B6"/>
    <w:rsid w:val="00C21F31"/>
    <w:rsid w:val="00C37BA1"/>
    <w:rsid w:val="00C4674C"/>
    <w:rsid w:val="00C506CF"/>
    <w:rsid w:val="00C72BED"/>
    <w:rsid w:val="00C9578B"/>
    <w:rsid w:val="00CB0055"/>
    <w:rsid w:val="00CC417A"/>
    <w:rsid w:val="00D12246"/>
    <w:rsid w:val="00D2522B"/>
    <w:rsid w:val="00D422DE"/>
    <w:rsid w:val="00D5459D"/>
    <w:rsid w:val="00D967FE"/>
    <w:rsid w:val="00DA1F4D"/>
    <w:rsid w:val="00DD172A"/>
    <w:rsid w:val="00E25A26"/>
    <w:rsid w:val="00E4381A"/>
    <w:rsid w:val="00E55D74"/>
    <w:rsid w:val="00EC5C63"/>
    <w:rsid w:val="00F42FD5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19C8A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Char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Char">
    <w:name w:val="العنوان Char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4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Char">
    <w:name w:val="عنوان 1 Char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5">
    <w:name w:val="Date"/>
    <w:basedOn w:val="a"/>
    <w:next w:val="a"/>
    <w:link w:val="Char0"/>
    <w:uiPriority w:val="99"/>
    <w:rsid w:val="00036450"/>
  </w:style>
  <w:style w:type="character" w:customStyle="1" w:styleId="Char0">
    <w:name w:val="تاريخ Char"/>
    <w:basedOn w:val="a0"/>
    <w:link w:val="a5"/>
    <w:uiPriority w:val="99"/>
    <w:rsid w:val="00036450"/>
    <w:rPr>
      <w:sz w:val="18"/>
      <w:szCs w:val="22"/>
    </w:rPr>
  </w:style>
  <w:style w:type="character" w:styleId="Hyperlink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har1">
    <w:name w:val="رأس الصفحة Char"/>
    <w:basedOn w:val="a0"/>
    <w:link w:val="a6"/>
    <w:uiPriority w:val="99"/>
    <w:semiHidden/>
    <w:rsid w:val="000C45FF"/>
    <w:rPr>
      <w:sz w:val="22"/>
      <w:szCs w:val="22"/>
    </w:rPr>
  </w:style>
  <w:style w:type="paragraph" w:styleId="a7">
    <w:name w:val="footer"/>
    <w:basedOn w:val="a"/>
    <w:link w:val="Char2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har2">
    <w:name w:val="تذييل الصفحة Char"/>
    <w:basedOn w:val="a0"/>
    <w:link w:val="a7"/>
    <w:uiPriority w:val="99"/>
    <w:semiHidden/>
    <w:rsid w:val="000C45FF"/>
    <w:rPr>
      <w:sz w:val="22"/>
      <w:szCs w:val="22"/>
    </w:rPr>
  </w:style>
  <w:style w:type="table" w:styleId="a8">
    <w:name w:val="Table Grid"/>
    <w:basedOn w:val="a1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1B2ABD"/>
    <w:rPr>
      <w:color w:val="808080"/>
    </w:rPr>
  </w:style>
  <w:style w:type="paragraph" w:styleId="aa">
    <w:name w:val="Subtitle"/>
    <w:basedOn w:val="a"/>
    <w:next w:val="a"/>
    <w:link w:val="Char3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Char3">
    <w:name w:val="عنوان فرعي Char"/>
    <w:basedOn w:val="a0"/>
    <w:link w:val="aa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Char">
    <w:name w:val="عنوان 3 Char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Char">
    <w:name w:val="عنوان 4 Char"/>
    <w:basedOn w:val="a0"/>
    <w:link w:val="4"/>
    <w:uiPriority w:val="9"/>
    <w:rsid w:val="00B359E4"/>
    <w:rPr>
      <w:b/>
      <w:sz w:val="18"/>
      <w:szCs w:val="22"/>
    </w:rPr>
  </w:style>
  <w:style w:type="paragraph" w:styleId="ab">
    <w:name w:val="Balloon Text"/>
    <w:basedOn w:val="a"/>
    <w:link w:val="Char4"/>
    <w:uiPriority w:val="99"/>
    <w:semiHidden/>
    <w:unhideWhenUsed/>
    <w:rsid w:val="006E50C0"/>
    <w:rPr>
      <w:rFonts w:ascii="Tahoma" w:hAnsi="Tahoma" w:cs="Tahoma"/>
      <w:sz w:val="16"/>
      <w:szCs w:val="16"/>
    </w:rPr>
  </w:style>
  <w:style w:type="character" w:customStyle="1" w:styleId="Char4">
    <w:name w:val="نص في بالون Char"/>
    <w:basedOn w:val="a0"/>
    <w:link w:val="ab"/>
    <w:uiPriority w:val="99"/>
    <w:semiHidden/>
    <w:rsid w:val="006E50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Char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Char">
    <w:name w:val="العنوان Char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4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Char">
    <w:name w:val="عنوان 1 Char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5">
    <w:name w:val="Date"/>
    <w:basedOn w:val="a"/>
    <w:next w:val="a"/>
    <w:link w:val="Char0"/>
    <w:uiPriority w:val="99"/>
    <w:rsid w:val="00036450"/>
  </w:style>
  <w:style w:type="character" w:customStyle="1" w:styleId="Char0">
    <w:name w:val="تاريخ Char"/>
    <w:basedOn w:val="a0"/>
    <w:link w:val="a5"/>
    <w:uiPriority w:val="99"/>
    <w:rsid w:val="00036450"/>
    <w:rPr>
      <w:sz w:val="18"/>
      <w:szCs w:val="22"/>
    </w:rPr>
  </w:style>
  <w:style w:type="character" w:styleId="Hyperlink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har1">
    <w:name w:val="رأس الصفحة Char"/>
    <w:basedOn w:val="a0"/>
    <w:link w:val="a6"/>
    <w:uiPriority w:val="99"/>
    <w:semiHidden/>
    <w:rsid w:val="000C45FF"/>
    <w:rPr>
      <w:sz w:val="22"/>
      <w:szCs w:val="22"/>
    </w:rPr>
  </w:style>
  <w:style w:type="paragraph" w:styleId="a7">
    <w:name w:val="footer"/>
    <w:basedOn w:val="a"/>
    <w:link w:val="Char2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har2">
    <w:name w:val="تذييل الصفحة Char"/>
    <w:basedOn w:val="a0"/>
    <w:link w:val="a7"/>
    <w:uiPriority w:val="99"/>
    <w:semiHidden/>
    <w:rsid w:val="000C45FF"/>
    <w:rPr>
      <w:sz w:val="22"/>
      <w:szCs w:val="22"/>
    </w:rPr>
  </w:style>
  <w:style w:type="table" w:styleId="a8">
    <w:name w:val="Table Grid"/>
    <w:basedOn w:val="a1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1B2ABD"/>
    <w:rPr>
      <w:color w:val="808080"/>
    </w:rPr>
  </w:style>
  <w:style w:type="paragraph" w:styleId="aa">
    <w:name w:val="Subtitle"/>
    <w:basedOn w:val="a"/>
    <w:next w:val="a"/>
    <w:link w:val="Char3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Char3">
    <w:name w:val="عنوان فرعي Char"/>
    <w:basedOn w:val="a0"/>
    <w:link w:val="aa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Char">
    <w:name w:val="عنوان 3 Char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Char">
    <w:name w:val="عنوان 4 Char"/>
    <w:basedOn w:val="a0"/>
    <w:link w:val="4"/>
    <w:uiPriority w:val="9"/>
    <w:rsid w:val="00B359E4"/>
    <w:rPr>
      <w:b/>
      <w:sz w:val="18"/>
      <w:szCs w:val="22"/>
    </w:rPr>
  </w:style>
  <w:style w:type="paragraph" w:styleId="ab">
    <w:name w:val="Balloon Text"/>
    <w:basedOn w:val="a"/>
    <w:link w:val="Char4"/>
    <w:uiPriority w:val="99"/>
    <w:semiHidden/>
    <w:unhideWhenUsed/>
    <w:rsid w:val="006E50C0"/>
    <w:rPr>
      <w:rFonts w:ascii="Tahoma" w:hAnsi="Tahoma" w:cs="Tahoma"/>
      <w:sz w:val="16"/>
      <w:szCs w:val="16"/>
    </w:rPr>
  </w:style>
  <w:style w:type="character" w:customStyle="1" w:styleId="Char4">
    <w:name w:val="نص في بالون Char"/>
    <w:basedOn w:val="a0"/>
    <w:link w:val="ab"/>
    <w:uiPriority w:val="99"/>
    <w:semiHidden/>
    <w:rsid w:val="006E50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5A71FE763F4168A92AD616514FA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934DB-39CA-40C5-8888-5FBCB70493F1}"/>
      </w:docPartPr>
      <w:docPartBody>
        <w:p w:rsidR="00E842C7" w:rsidRDefault="00270019">
          <w:pPr>
            <w:pStyle w:val="735A71FE763F4168A92AD616514FA2FA"/>
          </w:pPr>
          <w:r w:rsidRPr="00CB0055">
            <w:t>Contact</w:t>
          </w:r>
        </w:p>
      </w:docPartBody>
    </w:docPart>
    <w:docPart>
      <w:docPartPr>
        <w:name w:val="4886BB421F3449FB80EC2BD727B06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4DE2D-7B0B-48E5-BD91-76F5FC054B20}"/>
      </w:docPartPr>
      <w:docPartBody>
        <w:p w:rsidR="00E842C7" w:rsidRDefault="00270019">
          <w:pPr>
            <w:pStyle w:val="4886BB421F3449FB80EC2BD727B068AD"/>
          </w:pPr>
          <w:r w:rsidRPr="004D3011">
            <w:t>PHONE:</w:t>
          </w:r>
        </w:p>
      </w:docPartBody>
    </w:docPart>
    <w:docPart>
      <w:docPartPr>
        <w:name w:val="9F94BC6950DF49EA8F5F3474DC841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4262-93F4-496B-BB54-E23D068CB802}"/>
      </w:docPartPr>
      <w:docPartBody>
        <w:p w:rsidR="00E842C7" w:rsidRDefault="00270019">
          <w:pPr>
            <w:pStyle w:val="9F94BC6950DF49EA8F5F3474DC84183C"/>
          </w:pPr>
          <w:r w:rsidRPr="00036450">
            <w:t>WORK EXPERIENCE</w:t>
          </w:r>
        </w:p>
      </w:docPartBody>
    </w:docPart>
    <w:docPart>
      <w:docPartPr>
        <w:name w:val="CC52BA438A8D4CEABACB1CE6109F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F0AD5-7DBA-4DC8-BD00-B851306D4471}"/>
      </w:docPartPr>
      <w:docPartBody>
        <w:p w:rsidR="00E842C7" w:rsidRDefault="00270019">
          <w:pPr>
            <w:pStyle w:val="CC52BA438A8D4CEABACB1CE6109F23E5"/>
          </w:pPr>
          <w:r w:rsidRPr="00036450">
            <w:rPr>
              <w:rStyle w:val="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019"/>
    <w:rsid w:val="000D1A2F"/>
    <w:rsid w:val="00270019"/>
    <w:rsid w:val="00BB06CF"/>
    <w:rsid w:val="00DB2B87"/>
    <w:rsid w:val="00E8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79AD9908774C009CDBC9544FAA2C50">
    <w:name w:val="D979AD9908774C009CDBC9544FAA2C50"/>
  </w:style>
  <w:style w:type="paragraph" w:customStyle="1" w:styleId="86731BAB11534F78B233194A6304D002">
    <w:name w:val="86731BAB11534F78B233194A6304D002"/>
  </w:style>
  <w:style w:type="paragraph" w:customStyle="1" w:styleId="A24CCF94EE0B44B6B681DCF53C9899AA">
    <w:name w:val="A24CCF94EE0B44B6B681DCF53C9899AA"/>
  </w:style>
  <w:style w:type="paragraph" w:customStyle="1" w:styleId="A6387CC2D9AA4E68A8395B7903AB4181">
    <w:name w:val="A6387CC2D9AA4E68A8395B7903AB4181"/>
  </w:style>
  <w:style w:type="paragraph" w:customStyle="1" w:styleId="735A71FE763F4168A92AD616514FA2FA">
    <w:name w:val="735A71FE763F4168A92AD616514FA2FA"/>
  </w:style>
  <w:style w:type="paragraph" w:customStyle="1" w:styleId="4886BB421F3449FB80EC2BD727B068AD">
    <w:name w:val="4886BB421F3449FB80EC2BD727B068AD"/>
  </w:style>
  <w:style w:type="paragraph" w:customStyle="1" w:styleId="24C59BC4A4744546B795BC365B3A5765">
    <w:name w:val="24C59BC4A4744546B795BC365B3A5765"/>
  </w:style>
  <w:style w:type="paragraph" w:customStyle="1" w:styleId="BF4FEFB7FB644B3D908705C0B6EEC4E2">
    <w:name w:val="BF4FEFB7FB644B3D908705C0B6EEC4E2"/>
  </w:style>
  <w:style w:type="paragraph" w:customStyle="1" w:styleId="D5920DE2AF634D22B0275CD9036FF294">
    <w:name w:val="D5920DE2AF634D22B0275CD9036FF294"/>
  </w:style>
  <w:style w:type="paragraph" w:customStyle="1" w:styleId="C1358950DC5D4895BB5E65BC49B77131">
    <w:name w:val="C1358950DC5D4895BB5E65BC49B77131"/>
  </w:style>
  <w:style w:type="character" w:styleId="Hyperlink">
    <w:name w:val="Hyperlink"/>
    <w:basedOn w:val="a0"/>
    <w:uiPriority w:val="99"/>
    <w:unhideWhenUsed/>
    <w:rPr>
      <w:color w:val="943634" w:themeColor="accent2" w:themeShade="BF"/>
      <w:u w:val="single"/>
    </w:rPr>
  </w:style>
  <w:style w:type="paragraph" w:customStyle="1" w:styleId="ECC91F49F9D2458AB4AC8FE48D9C674B">
    <w:name w:val="ECC91F49F9D2458AB4AC8FE48D9C674B"/>
  </w:style>
  <w:style w:type="paragraph" w:customStyle="1" w:styleId="FCD15BD520BF49129BC261AC2E9CA69D">
    <w:name w:val="FCD15BD520BF49129BC261AC2E9CA69D"/>
  </w:style>
  <w:style w:type="paragraph" w:customStyle="1" w:styleId="6742D032D16B4B1694CD782E50165539">
    <w:name w:val="6742D032D16B4B1694CD782E50165539"/>
  </w:style>
  <w:style w:type="paragraph" w:customStyle="1" w:styleId="F6976210EEAA451595F36643BBE3777D">
    <w:name w:val="F6976210EEAA451595F36643BBE3777D"/>
  </w:style>
  <w:style w:type="paragraph" w:customStyle="1" w:styleId="97948B742E134005A8BF97E732F2017E">
    <w:name w:val="97948B742E134005A8BF97E732F2017E"/>
  </w:style>
  <w:style w:type="paragraph" w:customStyle="1" w:styleId="9507E3BD6E4D4E49AE3BEB97199F1BA0">
    <w:name w:val="9507E3BD6E4D4E49AE3BEB97199F1BA0"/>
  </w:style>
  <w:style w:type="paragraph" w:customStyle="1" w:styleId="2529B5ADB4A04A6CBE9159E011906CB7">
    <w:name w:val="2529B5ADB4A04A6CBE9159E011906CB7"/>
  </w:style>
  <w:style w:type="paragraph" w:customStyle="1" w:styleId="C1A3383F66164DA792556F462EA873E5">
    <w:name w:val="C1A3383F66164DA792556F462EA873E5"/>
  </w:style>
  <w:style w:type="paragraph" w:customStyle="1" w:styleId="5A36DAAB301B4D8BBACFE7B2D6859D34">
    <w:name w:val="5A36DAAB301B4D8BBACFE7B2D6859D34"/>
  </w:style>
  <w:style w:type="paragraph" w:customStyle="1" w:styleId="1308F60F289844CC80E1D232D2756A4F">
    <w:name w:val="1308F60F289844CC80E1D232D2756A4F"/>
  </w:style>
  <w:style w:type="paragraph" w:customStyle="1" w:styleId="34EA6BF6CFB7476884475CB793C01B8D">
    <w:name w:val="34EA6BF6CFB7476884475CB793C01B8D"/>
  </w:style>
  <w:style w:type="paragraph" w:customStyle="1" w:styleId="EAB8415B5C16474CAE8B4DEB6440A6AE">
    <w:name w:val="EAB8415B5C16474CAE8B4DEB6440A6AE"/>
  </w:style>
  <w:style w:type="paragraph" w:customStyle="1" w:styleId="E60D1C377A094D678FC8A4CD49116D2F">
    <w:name w:val="E60D1C377A094D678FC8A4CD49116D2F"/>
  </w:style>
  <w:style w:type="paragraph" w:customStyle="1" w:styleId="55AADACE51B24AE18CC3D181B1CD6333">
    <w:name w:val="55AADACE51B24AE18CC3D181B1CD6333"/>
  </w:style>
  <w:style w:type="paragraph" w:customStyle="1" w:styleId="9F94BC6950DF49EA8F5F3474DC84183C">
    <w:name w:val="9F94BC6950DF49EA8F5F3474DC84183C"/>
  </w:style>
  <w:style w:type="paragraph" w:customStyle="1" w:styleId="BC446D9286744904B7F9B97DF3021518">
    <w:name w:val="BC446D9286744904B7F9B97DF3021518"/>
  </w:style>
  <w:style w:type="paragraph" w:customStyle="1" w:styleId="EDBA6721A9F0439A8EF6BD8B35C00BD1">
    <w:name w:val="EDBA6721A9F0439A8EF6BD8B35C00BD1"/>
  </w:style>
  <w:style w:type="paragraph" w:customStyle="1" w:styleId="B11CD94B066941DA89EEB1EE79DD6C12">
    <w:name w:val="B11CD94B066941DA89EEB1EE79DD6C12"/>
  </w:style>
  <w:style w:type="paragraph" w:customStyle="1" w:styleId="61D3B28997C9427796E4A92E8D2DC548">
    <w:name w:val="61D3B28997C9427796E4A92E8D2DC548"/>
  </w:style>
  <w:style w:type="paragraph" w:customStyle="1" w:styleId="36EA9B4F3A2F49C181E1FCA2BF8FA9B3">
    <w:name w:val="36EA9B4F3A2F49C181E1FCA2BF8FA9B3"/>
  </w:style>
  <w:style w:type="paragraph" w:customStyle="1" w:styleId="42EFB3A6410E44E88694135097574295">
    <w:name w:val="42EFB3A6410E44E88694135097574295"/>
  </w:style>
  <w:style w:type="paragraph" w:customStyle="1" w:styleId="2C62235065B44656A36D807BB250CA33">
    <w:name w:val="2C62235065B44656A36D807BB250CA33"/>
  </w:style>
  <w:style w:type="paragraph" w:customStyle="1" w:styleId="AD59B43C661B426892815B6871357EE7">
    <w:name w:val="AD59B43C661B426892815B6871357EE7"/>
  </w:style>
  <w:style w:type="paragraph" w:customStyle="1" w:styleId="3A9C344E1C9A4B25B55163BF05444CD9">
    <w:name w:val="3A9C344E1C9A4B25B55163BF05444CD9"/>
  </w:style>
  <w:style w:type="paragraph" w:customStyle="1" w:styleId="76EC8EE7B16B46C2A8B00DDDD07FCA36">
    <w:name w:val="76EC8EE7B16B46C2A8B00DDDD07FCA36"/>
  </w:style>
  <w:style w:type="paragraph" w:customStyle="1" w:styleId="957CADEE7E7E46C9B6B3CF55153CB9E1">
    <w:name w:val="957CADEE7E7E46C9B6B3CF55153CB9E1"/>
  </w:style>
  <w:style w:type="paragraph" w:customStyle="1" w:styleId="B9ABB55DF2584996B66CB6FE58A64704">
    <w:name w:val="B9ABB55DF2584996B66CB6FE58A64704"/>
  </w:style>
  <w:style w:type="paragraph" w:customStyle="1" w:styleId="7B057F4CD33D49E98181DF962F75D73B">
    <w:name w:val="7B057F4CD33D49E98181DF962F75D73B"/>
  </w:style>
  <w:style w:type="paragraph" w:customStyle="1" w:styleId="3FBACFA369B647B89F361E424F3BDF02">
    <w:name w:val="3FBACFA369B647B89F361E424F3BDF02"/>
  </w:style>
  <w:style w:type="paragraph" w:customStyle="1" w:styleId="7137B251F3494145A34EA1BAB768592D">
    <w:name w:val="7137B251F3494145A34EA1BAB768592D"/>
  </w:style>
  <w:style w:type="character" w:customStyle="1" w:styleId="2Char">
    <w:name w:val="عنوان 2 Char"/>
    <w:basedOn w:val="a0"/>
    <w:link w:val="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C52BA438A8D4CEABACB1CE6109F23E5">
    <w:name w:val="CC52BA438A8D4CEABACB1CE6109F23E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79AD9908774C009CDBC9544FAA2C50">
    <w:name w:val="D979AD9908774C009CDBC9544FAA2C50"/>
  </w:style>
  <w:style w:type="paragraph" w:customStyle="1" w:styleId="86731BAB11534F78B233194A6304D002">
    <w:name w:val="86731BAB11534F78B233194A6304D002"/>
  </w:style>
  <w:style w:type="paragraph" w:customStyle="1" w:styleId="A24CCF94EE0B44B6B681DCF53C9899AA">
    <w:name w:val="A24CCF94EE0B44B6B681DCF53C9899AA"/>
  </w:style>
  <w:style w:type="paragraph" w:customStyle="1" w:styleId="A6387CC2D9AA4E68A8395B7903AB4181">
    <w:name w:val="A6387CC2D9AA4E68A8395B7903AB4181"/>
  </w:style>
  <w:style w:type="paragraph" w:customStyle="1" w:styleId="735A71FE763F4168A92AD616514FA2FA">
    <w:name w:val="735A71FE763F4168A92AD616514FA2FA"/>
  </w:style>
  <w:style w:type="paragraph" w:customStyle="1" w:styleId="4886BB421F3449FB80EC2BD727B068AD">
    <w:name w:val="4886BB421F3449FB80EC2BD727B068AD"/>
  </w:style>
  <w:style w:type="paragraph" w:customStyle="1" w:styleId="24C59BC4A4744546B795BC365B3A5765">
    <w:name w:val="24C59BC4A4744546B795BC365B3A5765"/>
  </w:style>
  <w:style w:type="paragraph" w:customStyle="1" w:styleId="BF4FEFB7FB644B3D908705C0B6EEC4E2">
    <w:name w:val="BF4FEFB7FB644B3D908705C0B6EEC4E2"/>
  </w:style>
  <w:style w:type="paragraph" w:customStyle="1" w:styleId="D5920DE2AF634D22B0275CD9036FF294">
    <w:name w:val="D5920DE2AF634D22B0275CD9036FF294"/>
  </w:style>
  <w:style w:type="paragraph" w:customStyle="1" w:styleId="C1358950DC5D4895BB5E65BC49B77131">
    <w:name w:val="C1358950DC5D4895BB5E65BC49B77131"/>
  </w:style>
  <w:style w:type="character" w:styleId="Hyperlink">
    <w:name w:val="Hyperlink"/>
    <w:basedOn w:val="a0"/>
    <w:uiPriority w:val="99"/>
    <w:unhideWhenUsed/>
    <w:rPr>
      <w:color w:val="943634" w:themeColor="accent2" w:themeShade="BF"/>
      <w:u w:val="single"/>
    </w:rPr>
  </w:style>
  <w:style w:type="paragraph" w:customStyle="1" w:styleId="ECC91F49F9D2458AB4AC8FE48D9C674B">
    <w:name w:val="ECC91F49F9D2458AB4AC8FE48D9C674B"/>
  </w:style>
  <w:style w:type="paragraph" w:customStyle="1" w:styleId="FCD15BD520BF49129BC261AC2E9CA69D">
    <w:name w:val="FCD15BD520BF49129BC261AC2E9CA69D"/>
  </w:style>
  <w:style w:type="paragraph" w:customStyle="1" w:styleId="6742D032D16B4B1694CD782E50165539">
    <w:name w:val="6742D032D16B4B1694CD782E50165539"/>
  </w:style>
  <w:style w:type="paragraph" w:customStyle="1" w:styleId="F6976210EEAA451595F36643BBE3777D">
    <w:name w:val="F6976210EEAA451595F36643BBE3777D"/>
  </w:style>
  <w:style w:type="paragraph" w:customStyle="1" w:styleId="97948B742E134005A8BF97E732F2017E">
    <w:name w:val="97948B742E134005A8BF97E732F2017E"/>
  </w:style>
  <w:style w:type="paragraph" w:customStyle="1" w:styleId="9507E3BD6E4D4E49AE3BEB97199F1BA0">
    <w:name w:val="9507E3BD6E4D4E49AE3BEB97199F1BA0"/>
  </w:style>
  <w:style w:type="paragraph" w:customStyle="1" w:styleId="2529B5ADB4A04A6CBE9159E011906CB7">
    <w:name w:val="2529B5ADB4A04A6CBE9159E011906CB7"/>
  </w:style>
  <w:style w:type="paragraph" w:customStyle="1" w:styleId="C1A3383F66164DA792556F462EA873E5">
    <w:name w:val="C1A3383F66164DA792556F462EA873E5"/>
  </w:style>
  <w:style w:type="paragraph" w:customStyle="1" w:styleId="5A36DAAB301B4D8BBACFE7B2D6859D34">
    <w:name w:val="5A36DAAB301B4D8BBACFE7B2D6859D34"/>
  </w:style>
  <w:style w:type="paragraph" w:customStyle="1" w:styleId="1308F60F289844CC80E1D232D2756A4F">
    <w:name w:val="1308F60F289844CC80E1D232D2756A4F"/>
  </w:style>
  <w:style w:type="paragraph" w:customStyle="1" w:styleId="34EA6BF6CFB7476884475CB793C01B8D">
    <w:name w:val="34EA6BF6CFB7476884475CB793C01B8D"/>
  </w:style>
  <w:style w:type="paragraph" w:customStyle="1" w:styleId="EAB8415B5C16474CAE8B4DEB6440A6AE">
    <w:name w:val="EAB8415B5C16474CAE8B4DEB6440A6AE"/>
  </w:style>
  <w:style w:type="paragraph" w:customStyle="1" w:styleId="E60D1C377A094D678FC8A4CD49116D2F">
    <w:name w:val="E60D1C377A094D678FC8A4CD49116D2F"/>
  </w:style>
  <w:style w:type="paragraph" w:customStyle="1" w:styleId="55AADACE51B24AE18CC3D181B1CD6333">
    <w:name w:val="55AADACE51B24AE18CC3D181B1CD6333"/>
  </w:style>
  <w:style w:type="paragraph" w:customStyle="1" w:styleId="9F94BC6950DF49EA8F5F3474DC84183C">
    <w:name w:val="9F94BC6950DF49EA8F5F3474DC84183C"/>
  </w:style>
  <w:style w:type="paragraph" w:customStyle="1" w:styleId="BC446D9286744904B7F9B97DF3021518">
    <w:name w:val="BC446D9286744904B7F9B97DF3021518"/>
  </w:style>
  <w:style w:type="paragraph" w:customStyle="1" w:styleId="EDBA6721A9F0439A8EF6BD8B35C00BD1">
    <w:name w:val="EDBA6721A9F0439A8EF6BD8B35C00BD1"/>
  </w:style>
  <w:style w:type="paragraph" w:customStyle="1" w:styleId="B11CD94B066941DA89EEB1EE79DD6C12">
    <w:name w:val="B11CD94B066941DA89EEB1EE79DD6C12"/>
  </w:style>
  <w:style w:type="paragraph" w:customStyle="1" w:styleId="61D3B28997C9427796E4A92E8D2DC548">
    <w:name w:val="61D3B28997C9427796E4A92E8D2DC548"/>
  </w:style>
  <w:style w:type="paragraph" w:customStyle="1" w:styleId="36EA9B4F3A2F49C181E1FCA2BF8FA9B3">
    <w:name w:val="36EA9B4F3A2F49C181E1FCA2BF8FA9B3"/>
  </w:style>
  <w:style w:type="paragraph" w:customStyle="1" w:styleId="42EFB3A6410E44E88694135097574295">
    <w:name w:val="42EFB3A6410E44E88694135097574295"/>
  </w:style>
  <w:style w:type="paragraph" w:customStyle="1" w:styleId="2C62235065B44656A36D807BB250CA33">
    <w:name w:val="2C62235065B44656A36D807BB250CA33"/>
  </w:style>
  <w:style w:type="paragraph" w:customStyle="1" w:styleId="AD59B43C661B426892815B6871357EE7">
    <w:name w:val="AD59B43C661B426892815B6871357EE7"/>
  </w:style>
  <w:style w:type="paragraph" w:customStyle="1" w:styleId="3A9C344E1C9A4B25B55163BF05444CD9">
    <w:name w:val="3A9C344E1C9A4B25B55163BF05444CD9"/>
  </w:style>
  <w:style w:type="paragraph" w:customStyle="1" w:styleId="76EC8EE7B16B46C2A8B00DDDD07FCA36">
    <w:name w:val="76EC8EE7B16B46C2A8B00DDDD07FCA36"/>
  </w:style>
  <w:style w:type="paragraph" w:customStyle="1" w:styleId="957CADEE7E7E46C9B6B3CF55153CB9E1">
    <w:name w:val="957CADEE7E7E46C9B6B3CF55153CB9E1"/>
  </w:style>
  <w:style w:type="paragraph" w:customStyle="1" w:styleId="B9ABB55DF2584996B66CB6FE58A64704">
    <w:name w:val="B9ABB55DF2584996B66CB6FE58A64704"/>
  </w:style>
  <w:style w:type="paragraph" w:customStyle="1" w:styleId="7B057F4CD33D49E98181DF962F75D73B">
    <w:name w:val="7B057F4CD33D49E98181DF962F75D73B"/>
  </w:style>
  <w:style w:type="paragraph" w:customStyle="1" w:styleId="3FBACFA369B647B89F361E424F3BDF02">
    <w:name w:val="3FBACFA369B647B89F361E424F3BDF02"/>
  </w:style>
  <w:style w:type="paragraph" w:customStyle="1" w:styleId="7137B251F3494145A34EA1BAB768592D">
    <w:name w:val="7137B251F3494145A34EA1BAB768592D"/>
  </w:style>
  <w:style w:type="character" w:customStyle="1" w:styleId="2Char">
    <w:name w:val="عنوان 2 Char"/>
    <w:basedOn w:val="a0"/>
    <w:link w:val="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C52BA438A8D4CEABACB1CE6109F23E5">
    <w:name w:val="CC52BA438A8D4CEABACB1CE6109F2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2019-12-16T17:59:00Z</dcterms:created>
  <dcterms:modified xsi:type="dcterms:W3CDTF">2020-02-07T13:49:00Z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