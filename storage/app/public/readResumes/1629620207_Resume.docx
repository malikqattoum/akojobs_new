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8C2" w:rsidRPr="00830814" w:rsidRDefault="001B38C2" w:rsidP="001B38C2">
      <w:pPr>
        <w:jc w:val="center"/>
        <w:rPr>
          <w:sz w:val="36"/>
          <w:szCs w:val="36"/>
          <w14:glow w14:rad="101600">
            <w14:schemeClr w14:val="accent3">
              <w14:alpha w14:val="60000"/>
              <w14:satMod w14:val="175000"/>
            </w14:schemeClr>
          </w14:glow>
        </w:rPr>
      </w:pPr>
      <w:r w:rsidRPr="00830814">
        <w:rPr>
          <w:sz w:val="36"/>
          <w:szCs w:val="36"/>
          <w14:glow w14:rad="101600">
            <w14:schemeClr w14:val="accent3">
              <w14:alpha w14:val="60000"/>
              <w14:satMod w14:val="175000"/>
            </w14:schemeClr>
          </w14:glow>
        </w:rPr>
        <w:t xml:space="preserve">Farah </w:t>
      </w:r>
      <w:proofErr w:type="spellStart"/>
      <w:r w:rsidRPr="00830814">
        <w:rPr>
          <w:sz w:val="36"/>
          <w:szCs w:val="36"/>
          <w14:glow w14:rad="101600">
            <w14:schemeClr w14:val="accent3">
              <w14:alpha w14:val="60000"/>
              <w14:satMod w14:val="175000"/>
            </w14:schemeClr>
          </w14:glow>
        </w:rPr>
        <w:t>K.Abbas</w:t>
      </w:r>
      <w:proofErr w:type="spellEnd"/>
    </w:p>
    <w:p w:rsidR="008A5F4B" w:rsidRPr="00830814" w:rsidRDefault="001B38C2" w:rsidP="001B38C2">
      <w:pPr>
        <w:jc w:val="center"/>
        <w:rPr>
          <w:rStyle w:val="Testimonialquotes"/>
          <w:lang w:bidi="ar-IQ"/>
          <w14:glow w14:rad="101600">
            <w14:schemeClr w14:val="accent3">
              <w14:alpha w14:val="60000"/>
              <w14:satMod w14:val="175000"/>
            </w14:schemeClr>
          </w14:glow>
        </w:rPr>
      </w:pPr>
      <w:proofErr w:type="spellStart"/>
      <w:r w:rsidRPr="00830814">
        <w:rPr>
          <w14:glow w14:rad="101600">
            <w14:schemeClr w14:val="accent3">
              <w14:alpha w14:val="60000"/>
              <w14:satMod w14:val="175000"/>
            </w14:schemeClr>
          </w14:glow>
        </w:rPr>
        <w:t>Palastine</w:t>
      </w:r>
      <w:proofErr w:type="spellEnd"/>
      <w:r w:rsidRPr="00830814">
        <w:rPr>
          <w14:glow w14:rad="101600">
            <w14:schemeClr w14:val="accent3">
              <w14:alpha w14:val="60000"/>
              <w14:satMod w14:val="175000"/>
            </w14:schemeClr>
          </w14:glow>
        </w:rPr>
        <w:t xml:space="preserve"> </w:t>
      </w:r>
      <w:proofErr w:type="spellStart"/>
      <w:r w:rsidRPr="00830814">
        <w:rPr>
          <w14:glow w14:rad="101600">
            <w14:schemeClr w14:val="accent3">
              <w14:alpha w14:val="60000"/>
              <w14:satMod w14:val="175000"/>
            </w14:schemeClr>
          </w14:glow>
        </w:rPr>
        <w:t>street,near</w:t>
      </w:r>
      <w:proofErr w:type="spellEnd"/>
      <w:r w:rsidRPr="00830814">
        <w:rPr>
          <w14:glow w14:rad="101600">
            <w14:schemeClr w14:val="accent3">
              <w14:alpha w14:val="60000"/>
              <w14:satMod w14:val="175000"/>
            </w14:schemeClr>
          </w14:glow>
        </w:rPr>
        <w:t xml:space="preserve"> </w:t>
      </w:r>
      <w:proofErr w:type="spellStart"/>
      <w:r w:rsidRPr="00830814">
        <w:rPr>
          <w14:glow w14:rad="101600">
            <w14:schemeClr w14:val="accent3">
              <w14:alpha w14:val="60000"/>
              <w14:satMod w14:val="175000"/>
            </w14:schemeClr>
          </w14:glow>
        </w:rPr>
        <w:t>turkman</w:t>
      </w:r>
      <w:proofErr w:type="spellEnd"/>
      <w:r w:rsidRPr="00830814">
        <w:rPr>
          <w14:glow w14:rad="101600">
            <w14:schemeClr w14:val="accent3">
              <w14:alpha w14:val="60000"/>
              <w14:satMod w14:val="175000"/>
            </w14:schemeClr>
          </w14:glow>
        </w:rPr>
        <w:t xml:space="preserve"> club , Baghdad , Iraq</w:t>
      </w:r>
    </w:p>
    <w:p w:rsidR="008A5F4B" w:rsidRPr="00830814" w:rsidRDefault="008A5F4B" w:rsidP="00E74EF2">
      <w:pPr>
        <w:pStyle w:val="ListParagraph"/>
        <w:numPr>
          <w:ilvl w:val="0"/>
          <w:numId w:val="3"/>
        </w:numPr>
        <w:jc w:val="center"/>
        <w:rPr>
          <w:rStyle w:val="Testimonialquotes"/>
          <w:lang w:bidi="ar-IQ"/>
          <w14:glow w14:rad="101600">
            <w14:schemeClr w14:val="accent3">
              <w14:alpha w14:val="60000"/>
              <w14:satMod w14:val="175000"/>
            </w14:schemeClr>
          </w14:glow>
        </w:rPr>
      </w:pPr>
      <w:r w:rsidRPr="00830814">
        <w:rPr>
          <w:rStyle w:val="Testimonialquotes"/>
          <w:i w:val="0"/>
          <w:iCs/>
          <w:sz w:val="22"/>
          <w:szCs w:val="22"/>
          <w:lang w:bidi="ar-IQ"/>
          <w14:glow w14:rad="101600">
            <w14:schemeClr w14:val="accent3">
              <w14:alpha w14:val="60000"/>
              <w14:satMod w14:val="175000"/>
            </w14:schemeClr>
          </w14:glow>
        </w:rPr>
        <w:t>00964 ( 0 ) 7705814676 , E-mail :</w:t>
      </w:r>
      <w:r w:rsidRPr="00830814">
        <w:rPr>
          <w:rStyle w:val="Testimonialquotes"/>
          <w:sz w:val="22"/>
          <w:szCs w:val="22"/>
          <w:lang w:bidi="ar-IQ"/>
          <w14:glow w14:rad="101600">
            <w14:schemeClr w14:val="accent3">
              <w14:alpha w14:val="60000"/>
              <w14:satMod w14:val="175000"/>
            </w14:schemeClr>
          </w14:glow>
        </w:rPr>
        <w:t xml:space="preserve">- </w:t>
      </w:r>
      <w:hyperlink r:id="rId9" w:history="1">
        <w:r w:rsidRPr="00830814">
          <w:rPr>
            <w:rStyle w:val="Hyperlink"/>
            <w:rFonts w:ascii="Bookman Old Style" w:hAnsi="Bookman Old Style"/>
            <w:iCs/>
            <w:sz w:val="22"/>
            <w:szCs w:val="22"/>
            <w:lang w:bidi="ar-IQ"/>
            <w14:glow w14:rad="101600">
              <w14:schemeClr w14:val="accent3">
                <w14:alpha w14:val="60000"/>
                <w14:satMod w14:val="175000"/>
              </w14:schemeClr>
            </w14:glow>
          </w:rPr>
          <w:t>f.khalid.a.a@gmail.com</w:t>
        </w:r>
      </w:hyperlink>
    </w:p>
    <w:p w:rsidR="008A5F4B" w:rsidRPr="00830814" w:rsidRDefault="008A5F4B" w:rsidP="008A5F4B">
      <w:pPr>
        <w:rPr>
          <w:rStyle w:val="Testimonialquotes"/>
          <w:i w:val="0"/>
          <w:iCs/>
          <w:sz w:val="24"/>
          <w:szCs w:val="24"/>
          <w:lang w:bidi="ar-IQ"/>
          <w14:glow w14:rad="101600">
            <w14:schemeClr w14:val="accent3">
              <w14:alpha w14:val="60000"/>
              <w14:satMod w14:val="175000"/>
            </w14:schemeClr>
          </w14:glow>
        </w:rPr>
      </w:pPr>
    </w:p>
    <w:p w:rsidR="008A5F4B" w:rsidRDefault="008A5F4B" w:rsidP="008A5F4B">
      <w:pPr>
        <w:rPr>
          <w:rStyle w:val="Testimonialquotes"/>
          <w:i w:val="0"/>
          <w:iCs/>
          <w:sz w:val="24"/>
          <w:szCs w:val="24"/>
          <w:lang w:bidi="ar-IQ"/>
        </w:rPr>
      </w:pPr>
    </w:p>
    <w:p w:rsidR="00C63A95" w:rsidRPr="00C63A95" w:rsidRDefault="008E5EBF" w:rsidP="008A5F4B">
      <w:pPr>
        <w:rPr>
          <w:rStyle w:val="Testimonialquotes"/>
          <w:sz w:val="28"/>
          <w:szCs w:val="28"/>
          <w:lang w:bidi="ar-IQ"/>
        </w:rPr>
      </w:pPr>
      <w:r>
        <w:rPr>
          <w:rStyle w:val="Testimonialquotes"/>
          <w:i w:val="0"/>
          <w:iCs/>
          <w:sz w:val="28"/>
          <w:szCs w:val="28"/>
          <w:lang w:bidi="ar-IQ"/>
        </w:rPr>
        <w:t xml:space="preserve">Dear </w:t>
      </w:r>
      <w:r w:rsidR="008A5F4B" w:rsidRPr="00C63A95">
        <w:rPr>
          <w:rStyle w:val="Testimonialquotes"/>
          <w:i w:val="0"/>
          <w:iCs/>
          <w:sz w:val="28"/>
          <w:szCs w:val="28"/>
          <w:lang w:bidi="ar-IQ"/>
        </w:rPr>
        <w:t xml:space="preserve">sir </w:t>
      </w:r>
    </w:p>
    <w:p w:rsidR="00C63A95" w:rsidRPr="00C63A95" w:rsidRDefault="00C63A95" w:rsidP="008A5F4B">
      <w:pPr>
        <w:rPr>
          <w:rStyle w:val="Testimonialquotes"/>
          <w:sz w:val="28"/>
          <w:szCs w:val="28"/>
          <w:lang w:bidi="ar-IQ"/>
        </w:rPr>
      </w:pPr>
    </w:p>
    <w:p w:rsidR="00E05757" w:rsidRDefault="008E5EBF" w:rsidP="00C63A95">
      <w:pPr>
        <w:rPr>
          <w:rStyle w:val="Testimonialquotes"/>
          <w:i w:val="0"/>
          <w:iCs/>
          <w:lang w:bidi="ar-IQ"/>
        </w:rPr>
      </w:pPr>
      <w:r>
        <w:rPr>
          <w:rStyle w:val="Testimonialquotes"/>
          <w:i w:val="0"/>
          <w:iCs/>
          <w:sz w:val="28"/>
          <w:szCs w:val="28"/>
          <w:lang w:bidi="ar-IQ"/>
        </w:rPr>
        <w:t xml:space="preserve">      </w:t>
      </w:r>
      <w:r w:rsidR="00C63A95" w:rsidRPr="00C63A95">
        <w:rPr>
          <w:rStyle w:val="Testimonialquotes"/>
          <w:i w:val="0"/>
          <w:iCs/>
          <w:sz w:val="28"/>
          <w:szCs w:val="28"/>
          <w:lang w:bidi="ar-IQ"/>
        </w:rPr>
        <w:t xml:space="preserve">I am  contacting </w:t>
      </w:r>
      <w:r>
        <w:rPr>
          <w:rStyle w:val="Testimonialquotes"/>
          <w:i w:val="0"/>
          <w:iCs/>
          <w:sz w:val="28"/>
          <w:szCs w:val="28"/>
          <w:lang w:bidi="ar-IQ"/>
        </w:rPr>
        <w:t xml:space="preserve"> </w:t>
      </w:r>
      <w:r w:rsidR="00C63A95" w:rsidRPr="00C63A95">
        <w:rPr>
          <w:rStyle w:val="Testimonialquotes"/>
          <w:i w:val="0"/>
          <w:iCs/>
          <w:sz w:val="28"/>
          <w:szCs w:val="28"/>
          <w:lang w:bidi="ar-IQ"/>
        </w:rPr>
        <w:t>you regarding your advertisement for the human resources assistant on a jobsite  .My i</w:t>
      </w:r>
      <w:r w:rsidR="00C63A95">
        <w:rPr>
          <w:rStyle w:val="Testimonialquotes"/>
          <w:i w:val="0"/>
          <w:iCs/>
          <w:sz w:val="28"/>
          <w:szCs w:val="28"/>
          <w:lang w:bidi="ar-IQ"/>
        </w:rPr>
        <w:t>nterest in this position comes from my belief that I have the right combination of relevant staffing  experience, communication skills , and high levels of organization  that make me a superb candidate</w:t>
      </w:r>
      <w:r w:rsidR="00ED1C73">
        <w:rPr>
          <w:rStyle w:val="Testimonialquotes"/>
          <w:i w:val="0"/>
          <w:iCs/>
          <w:lang w:bidi="ar-IQ"/>
        </w:rPr>
        <w:t xml:space="preserve"> . </w:t>
      </w:r>
    </w:p>
    <w:p w:rsidR="00E05757" w:rsidRDefault="00E05757" w:rsidP="00C63A95">
      <w:pPr>
        <w:rPr>
          <w:rStyle w:val="Testimonialquotes"/>
          <w:i w:val="0"/>
          <w:iCs/>
          <w:sz w:val="28"/>
          <w:szCs w:val="28"/>
          <w:lang w:bidi="ar-IQ"/>
        </w:rPr>
      </w:pPr>
      <w:r w:rsidRPr="00E05757">
        <w:rPr>
          <w:rStyle w:val="Testimonialquotes"/>
          <w:i w:val="0"/>
          <w:iCs/>
          <w:sz w:val="28"/>
          <w:szCs w:val="28"/>
          <w:lang w:bidi="ar-IQ"/>
        </w:rPr>
        <w:t>To date</w:t>
      </w:r>
      <w:r>
        <w:rPr>
          <w:rStyle w:val="Testimonialquotes"/>
          <w:i w:val="0"/>
          <w:iCs/>
          <w:sz w:val="28"/>
          <w:szCs w:val="28"/>
          <w:lang w:bidi="ar-IQ"/>
        </w:rPr>
        <w:t xml:space="preserve"> and according  to my academic study and  my four years' experience as </w:t>
      </w:r>
      <w:r w:rsidR="008E5EBF">
        <w:rPr>
          <w:rStyle w:val="Testimonialquotes"/>
          <w:i w:val="0"/>
          <w:iCs/>
          <w:sz w:val="28"/>
          <w:szCs w:val="28"/>
          <w:lang w:bidi="ar-IQ"/>
        </w:rPr>
        <w:t xml:space="preserve">administration </w:t>
      </w:r>
      <w:r>
        <w:rPr>
          <w:rStyle w:val="Testimonialquotes"/>
          <w:i w:val="0"/>
          <w:iCs/>
          <w:sz w:val="28"/>
          <w:szCs w:val="28"/>
          <w:lang w:bidi="ar-IQ"/>
        </w:rPr>
        <w:t xml:space="preserve"> assistant  I f</w:t>
      </w:r>
      <w:r w:rsidR="008E5EBF">
        <w:rPr>
          <w:rStyle w:val="Testimonialquotes"/>
          <w:i w:val="0"/>
          <w:iCs/>
          <w:sz w:val="28"/>
          <w:szCs w:val="28"/>
          <w:lang w:bidi="ar-IQ"/>
        </w:rPr>
        <w:t>eel my strongest abilities  are</w:t>
      </w:r>
      <w:r>
        <w:rPr>
          <w:rStyle w:val="Testimonialquotes"/>
          <w:i w:val="0"/>
          <w:iCs/>
          <w:sz w:val="28"/>
          <w:szCs w:val="28"/>
          <w:lang w:bidi="ar-IQ"/>
        </w:rPr>
        <w:t>:-</w:t>
      </w:r>
    </w:p>
    <w:p w:rsidR="00E05757" w:rsidRDefault="00E05757" w:rsidP="00E05757">
      <w:pPr>
        <w:tabs>
          <w:tab w:val="right" w:pos="284"/>
          <w:tab w:val="right" w:pos="1276"/>
        </w:tabs>
        <w:rPr>
          <w:rStyle w:val="Testimonialquotes"/>
          <w:i w:val="0"/>
          <w:iCs/>
          <w:lang w:bidi="ar-IQ"/>
        </w:rPr>
      </w:pPr>
    </w:p>
    <w:p w:rsidR="00E05757" w:rsidRDefault="00E05757" w:rsidP="00E74EF2">
      <w:pPr>
        <w:pStyle w:val="ListParagraph"/>
        <w:numPr>
          <w:ilvl w:val="0"/>
          <w:numId w:val="4"/>
        </w:numPr>
        <w:tabs>
          <w:tab w:val="right" w:pos="142"/>
          <w:tab w:val="right" w:pos="1276"/>
        </w:tabs>
        <w:ind w:left="0" w:firstLine="0"/>
        <w:rPr>
          <w:rStyle w:val="Testimonialquotes"/>
          <w:i w:val="0"/>
          <w:iCs/>
          <w:sz w:val="28"/>
          <w:szCs w:val="28"/>
          <w:lang w:bidi="ar-IQ"/>
        </w:rPr>
      </w:pPr>
      <w:r>
        <w:rPr>
          <w:rStyle w:val="Testimonialquotes"/>
          <w:i w:val="0"/>
          <w:iCs/>
          <w:sz w:val="28"/>
          <w:szCs w:val="28"/>
          <w:lang w:bidi="ar-IQ"/>
        </w:rPr>
        <w:t xml:space="preserve">Strongly motivated by humanitarian </w:t>
      </w:r>
      <w:r w:rsidR="008A34AC">
        <w:rPr>
          <w:rStyle w:val="Testimonialquotes"/>
          <w:i w:val="0"/>
          <w:iCs/>
          <w:sz w:val="28"/>
          <w:szCs w:val="28"/>
          <w:lang w:bidi="ar-IQ"/>
        </w:rPr>
        <w:t>work.</w:t>
      </w:r>
    </w:p>
    <w:p w:rsidR="00AD7FC8" w:rsidRDefault="00E05757" w:rsidP="00E74EF2">
      <w:pPr>
        <w:pStyle w:val="ListParagraph"/>
        <w:numPr>
          <w:ilvl w:val="0"/>
          <w:numId w:val="4"/>
        </w:numPr>
        <w:tabs>
          <w:tab w:val="right" w:pos="142"/>
          <w:tab w:val="right" w:pos="1276"/>
        </w:tabs>
        <w:ind w:left="0" w:firstLine="0"/>
        <w:rPr>
          <w:rStyle w:val="Testimonialquotes"/>
          <w:i w:val="0"/>
          <w:iCs/>
          <w:sz w:val="28"/>
          <w:szCs w:val="28"/>
          <w:lang w:bidi="ar-IQ"/>
        </w:rPr>
      </w:pPr>
      <w:r>
        <w:rPr>
          <w:rStyle w:val="Testimonialquotes"/>
          <w:i w:val="0"/>
          <w:iCs/>
          <w:sz w:val="28"/>
          <w:szCs w:val="28"/>
          <w:lang w:bidi="ar-IQ"/>
        </w:rPr>
        <w:t xml:space="preserve">Capabilities </w:t>
      </w:r>
      <w:r w:rsidR="008A34AC">
        <w:rPr>
          <w:rStyle w:val="Testimonialquotes"/>
          <w:i w:val="0"/>
          <w:iCs/>
          <w:sz w:val="28"/>
          <w:szCs w:val="28"/>
          <w:lang w:bidi="ar-IQ"/>
        </w:rPr>
        <w:t xml:space="preserve">to make decisions in hard situation and under pressure and I have my ways to stay calm persistent and polite .I use diplomacy and organization rules to handle situations </w:t>
      </w:r>
      <w:r w:rsidR="00346C96">
        <w:rPr>
          <w:rStyle w:val="Testimonialquotes"/>
          <w:i w:val="0"/>
          <w:iCs/>
          <w:sz w:val="28"/>
          <w:szCs w:val="28"/>
          <w:lang w:bidi="ar-IQ"/>
        </w:rPr>
        <w:t xml:space="preserve">regarding work or </w:t>
      </w:r>
      <w:r w:rsidR="008A34AC">
        <w:rPr>
          <w:rStyle w:val="Testimonialquotes"/>
          <w:i w:val="0"/>
          <w:iCs/>
          <w:sz w:val="28"/>
          <w:szCs w:val="28"/>
          <w:lang w:bidi="ar-IQ"/>
        </w:rPr>
        <w:t>staff.</w:t>
      </w:r>
    </w:p>
    <w:p w:rsidR="00AD7FC8" w:rsidRDefault="00AD7FC8" w:rsidP="00E74EF2">
      <w:pPr>
        <w:pStyle w:val="ListParagraph"/>
        <w:numPr>
          <w:ilvl w:val="0"/>
          <w:numId w:val="4"/>
        </w:numPr>
        <w:tabs>
          <w:tab w:val="right" w:pos="142"/>
          <w:tab w:val="right" w:pos="1276"/>
        </w:tabs>
        <w:ind w:left="0" w:firstLine="0"/>
        <w:rPr>
          <w:rStyle w:val="Testimonialquotes"/>
          <w:i w:val="0"/>
          <w:iCs/>
          <w:sz w:val="28"/>
          <w:szCs w:val="28"/>
          <w:lang w:bidi="ar-IQ"/>
        </w:rPr>
      </w:pPr>
      <w:r>
        <w:rPr>
          <w:rStyle w:val="Testimonialquotes"/>
          <w:i w:val="0"/>
          <w:iCs/>
          <w:sz w:val="28"/>
          <w:szCs w:val="28"/>
          <w:lang w:bidi="ar-IQ"/>
        </w:rPr>
        <w:t xml:space="preserve">Experience working </w:t>
      </w:r>
      <w:r w:rsidR="008E5EBF">
        <w:rPr>
          <w:rStyle w:val="Testimonialquotes"/>
          <w:i w:val="0"/>
          <w:iCs/>
          <w:sz w:val="28"/>
          <w:szCs w:val="28"/>
          <w:lang w:bidi="ar-IQ"/>
        </w:rPr>
        <w:t xml:space="preserve">with varieties </w:t>
      </w:r>
      <w:r>
        <w:rPr>
          <w:rStyle w:val="Testimonialquotes"/>
          <w:i w:val="0"/>
          <w:iCs/>
          <w:sz w:val="28"/>
          <w:szCs w:val="28"/>
          <w:lang w:bidi="ar-IQ"/>
        </w:rPr>
        <w:t>of people from different cultural background and deal with a variety of environments.</w:t>
      </w:r>
    </w:p>
    <w:p w:rsidR="00346C96" w:rsidRDefault="00AD7FC8" w:rsidP="00E74EF2">
      <w:pPr>
        <w:pStyle w:val="ListParagraph"/>
        <w:numPr>
          <w:ilvl w:val="0"/>
          <w:numId w:val="4"/>
        </w:numPr>
        <w:tabs>
          <w:tab w:val="right" w:pos="142"/>
          <w:tab w:val="right" w:pos="1276"/>
        </w:tabs>
        <w:ind w:left="0" w:firstLine="0"/>
        <w:rPr>
          <w:rStyle w:val="Testimonialquotes"/>
          <w:i w:val="0"/>
          <w:iCs/>
          <w:sz w:val="28"/>
          <w:szCs w:val="28"/>
          <w:lang w:bidi="ar-IQ"/>
        </w:rPr>
      </w:pPr>
      <w:r>
        <w:rPr>
          <w:rStyle w:val="Testimonialquotes"/>
          <w:i w:val="0"/>
          <w:iCs/>
          <w:sz w:val="28"/>
          <w:szCs w:val="28"/>
          <w:lang w:bidi="ar-IQ"/>
        </w:rPr>
        <w:t xml:space="preserve">Capabilities </w:t>
      </w:r>
      <w:r w:rsidR="00346C96">
        <w:rPr>
          <w:rStyle w:val="Testimonialquotes"/>
          <w:i w:val="0"/>
          <w:iCs/>
          <w:sz w:val="28"/>
          <w:szCs w:val="28"/>
          <w:lang w:bidi="ar-IQ"/>
        </w:rPr>
        <w:t>to achieve all the organization goals with the use of available staff and sources and to re-organize goals according to priorities.</w:t>
      </w:r>
    </w:p>
    <w:p w:rsidR="008A34AC" w:rsidRDefault="00AD7FC8" w:rsidP="00E74EF2">
      <w:pPr>
        <w:pStyle w:val="ListParagraph"/>
        <w:numPr>
          <w:ilvl w:val="0"/>
          <w:numId w:val="4"/>
        </w:numPr>
        <w:tabs>
          <w:tab w:val="right" w:pos="142"/>
          <w:tab w:val="right" w:pos="1276"/>
        </w:tabs>
        <w:ind w:left="0" w:firstLine="0"/>
        <w:rPr>
          <w:rStyle w:val="Testimonialquotes"/>
          <w:i w:val="0"/>
          <w:iCs/>
          <w:sz w:val="28"/>
          <w:szCs w:val="28"/>
          <w:lang w:bidi="ar-IQ"/>
        </w:rPr>
      </w:pPr>
      <w:r>
        <w:rPr>
          <w:rStyle w:val="Testimonialquotes"/>
          <w:i w:val="0"/>
          <w:iCs/>
          <w:sz w:val="28"/>
          <w:szCs w:val="28"/>
          <w:lang w:bidi="ar-IQ"/>
        </w:rPr>
        <w:t xml:space="preserve"> </w:t>
      </w:r>
      <w:r w:rsidR="00346C96">
        <w:rPr>
          <w:rStyle w:val="Testimonialquotes"/>
          <w:i w:val="0"/>
          <w:iCs/>
          <w:sz w:val="28"/>
          <w:szCs w:val="28"/>
          <w:lang w:bidi="ar-IQ"/>
        </w:rPr>
        <w:t xml:space="preserve">During my previous academic and work experience , my English is very fluent and my computer skills regarding </w:t>
      </w:r>
      <w:r w:rsidR="008E5EBF">
        <w:rPr>
          <w:rStyle w:val="Testimonialquotes"/>
          <w:i w:val="0"/>
          <w:iCs/>
          <w:sz w:val="28"/>
          <w:szCs w:val="28"/>
          <w:lang w:bidi="ar-IQ"/>
        </w:rPr>
        <w:t xml:space="preserve"> Microsoft  </w:t>
      </w:r>
      <w:r w:rsidR="00346C96">
        <w:rPr>
          <w:rStyle w:val="Testimonialquotes"/>
          <w:i w:val="0"/>
          <w:iCs/>
          <w:sz w:val="28"/>
          <w:szCs w:val="28"/>
          <w:lang w:bidi="ar-IQ"/>
        </w:rPr>
        <w:t>office</w:t>
      </w:r>
      <w:r w:rsidR="008E5EBF">
        <w:rPr>
          <w:rStyle w:val="Testimonialquotes"/>
          <w:i w:val="0"/>
          <w:iCs/>
          <w:sz w:val="28"/>
          <w:szCs w:val="28"/>
          <w:lang w:bidi="ar-IQ"/>
        </w:rPr>
        <w:t xml:space="preserve"> suite </w:t>
      </w:r>
      <w:r w:rsidR="00346C96">
        <w:rPr>
          <w:rStyle w:val="Testimonialquotes"/>
          <w:i w:val="0"/>
          <w:iCs/>
          <w:sz w:val="28"/>
          <w:szCs w:val="28"/>
          <w:lang w:bidi="ar-IQ"/>
        </w:rPr>
        <w:t xml:space="preserve"> is very good </w:t>
      </w:r>
      <w:r w:rsidR="00830814">
        <w:rPr>
          <w:rStyle w:val="Testimonialquotes"/>
          <w:i w:val="0"/>
          <w:iCs/>
          <w:sz w:val="28"/>
          <w:szCs w:val="28"/>
          <w:lang w:bidi="ar-IQ"/>
        </w:rPr>
        <w:t>.</w:t>
      </w:r>
    </w:p>
    <w:p w:rsidR="008E5EBF" w:rsidRDefault="008E5EBF" w:rsidP="008E5EBF">
      <w:pPr>
        <w:pStyle w:val="ListParagraph"/>
        <w:tabs>
          <w:tab w:val="right" w:pos="142"/>
          <w:tab w:val="right" w:pos="1276"/>
        </w:tabs>
        <w:ind w:left="0"/>
        <w:rPr>
          <w:rStyle w:val="Testimonialquotes"/>
          <w:i w:val="0"/>
          <w:iCs/>
          <w:sz w:val="28"/>
          <w:szCs w:val="28"/>
          <w:lang w:bidi="ar-IQ"/>
        </w:rPr>
      </w:pPr>
    </w:p>
    <w:p w:rsidR="008E5EBF" w:rsidRDefault="008E5EBF" w:rsidP="008E5EBF">
      <w:pPr>
        <w:pStyle w:val="ListParagraph"/>
        <w:tabs>
          <w:tab w:val="right" w:pos="142"/>
          <w:tab w:val="right" w:pos="1276"/>
        </w:tabs>
        <w:ind w:left="0"/>
        <w:rPr>
          <w:rStyle w:val="Testimonialquotes"/>
          <w:i w:val="0"/>
          <w:iCs/>
          <w:sz w:val="28"/>
          <w:szCs w:val="28"/>
          <w:lang w:bidi="ar-IQ"/>
        </w:rPr>
      </w:pPr>
    </w:p>
    <w:p w:rsidR="00830814" w:rsidRDefault="00830814" w:rsidP="008E5EBF">
      <w:pPr>
        <w:pStyle w:val="ListParagraph"/>
        <w:tabs>
          <w:tab w:val="right" w:pos="142"/>
          <w:tab w:val="right" w:pos="1276"/>
        </w:tabs>
        <w:ind w:left="0"/>
        <w:rPr>
          <w:rStyle w:val="Testimonialquotes"/>
          <w:i w:val="0"/>
          <w:iCs/>
          <w:sz w:val="28"/>
          <w:szCs w:val="28"/>
          <w:lang w:bidi="ar-IQ"/>
        </w:rPr>
      </w:pPr>
      <w:r>
        <w:rPr>
          <w:rStyle w:val="Testimonialquotes"/>
          <w:i w:val="0"/>
          <w:iCs/>
          <w:sz w:val="28"/>
          <w:szCs w:val="28"/>
          <w:lang w:bidi="ar-IQ"/>
        </w:rPr>
        <w:t xml:space="preserve"> I</w:t>
      </w:r>
      <w:r w:rsidR="008E5EBF">
        <w:rPr>
          <w:rStyle w:val="Testimonialquotes"/>
          <w:i w:val="0"/>
          <w:iCs/>
          <w:sz w:val="28"/>
          <w:szCs w:val="28"/>
          <w:lang w:bidi="ar-IQ"/>
        </w:rPr>
        <w:t xml:space="preserve"> </w:t>
      </w:r>
      <w:r>
        <w:rPr>
          <w:rStyle w:val="Testimonialquotes"/>
          <w:i w:val="0"/>
          <w:iCs/>
          <w:sz w:val="28"/>
          <w:szCs w:val="28"/>
          <w:lang w:bidi="ar-IQ"/>
        </w:rPr>
        <w:t>believe  I am a suitable candidate  in view  of my specialist knowledge  and commitment within international low. My skills are highly relevant to the position and my knowledge , enthusiasm and  commitment would be hugely valuable  to your organization</w:t>
      </w:r>
      <w:r w:rsidR="00ED5AE8">
        <w:rPr>
          <w:rStyle w:val="Testimonialquotes"/>
          <w:i w:val="0"/>
          <w:iCs/>
          <w:sz w:val="28"/>
          <w:szCs w:val="28"/>
          <w:lang w:bidi="ar-IQ"/>
        </w:rPr>
        <w:t xml:space="preserve"> in a </w:t>
      </w:r>
      <w:r>
        <w:rPr>
          <w:rStyle w:val="Testimonialquotes"/>
          <w:i w:val="0"/>
          <w:iCs/>
          <w:sz w:val="28"/>
          <w:szCs w:val="28"/>
          <w:lang w:bidi="ar-IQ"/>
        </w:rPr>
        <w:t xml:space="preserve"> number of areas . Enclosed is a copy of curriculum vitae .</w:t>
      </w:r>
    </w:p>
    <w:p w:rsidR="002733E0" w:rsidRDefault="00830814" w:rsidP="00830814">
      <w:pPr>
        <w:pStyle w:val="ListParagraph"/>
        <w:tabs>
          <w:tab w:val="right" w:pos="142"/>
          <w:tab w:val="right" w:pos="1276"/>
        </w:tabs>
        <w:ind w:left="0"/>
        <w:rPr>
          <w:rStyle w:val="Testimonialquotes"/>
          <w:i w:val="0"/>
          <w:iCs/>
          <w:sz w:val="28"/>
          <w:szCs w:val="28"/>
          <w:lang w:bidi="ar-IQ"/>
        </w:rPr>
      </w:pPr>
      <w:r>
        <w:rPr>
          <w:rStyle w:val="Testimonialquotes"/>
          <w:i w:val="0"/>
          <w:iCs/>
          <w:sz w:val="28"/>
          <w:szCs w:val="28"/>
          <w:lang w:bidi="ar-IQ"/>
        </w:rPr>
        <w:t>In closing I would like to thank you for  your time  and attention , and I hope  I have the chance to discuss the opening with you in person</w:t>
      </w:r>
      <w:r w:rsidR="002733E0">
        <w:rPr>
          <w:rStyle w:val="Testimonialquotes"/>
          <w:i w:val="0"/>
          <w:iCs/>
          <w:sz w:val="28"/>
          <w:szCs w:val="28"/>
          <w:lang w:bidi="ar-IQ"/>
        </w:rPr>
        <w:t>.</w:t>
      </w:r>
    </w:p>
    <w:p w:rsidR="00ED5AE8" w:rsidRDefault="00ED5AE8" w:rsidP="002733E0">
      <w:pPr>
        <w:pStyle w:val="ListParagraph"/>
        <w:tabs>
          <w:tab w:val="right" w:pos="142"/>
          <w:tab w:val="right" w:pos="1276"/>
        </w:tabs>
        <w:ind w:left="0"/>
        <w:rPr>
          <w:rStyle w:val="Testimonialquotes"/>
          <w:i w:val="0"/>
          <w:iCs/>
          <w:sz w:val="28"/>
          <w:szCs w:val="28"/>
          <w:lang w:bidi="ar-IQ"/>
        </w:rPr>
      </w:pPr>
    </w:p>
    <w:p w:rsidR="002733E0" w:rsidRDefault="002733E0" w:rsidP="002733E0">
      <w:pPr>
        <w:pStyle w:val="ListParagraph"/>
        <w:tabs>
          <w:tab w:val="right" w:pos="142"/>
          <w:tab w:val="right" w:pos="1276"/>
        </w:tabs>
        <w:ind w:left="0"/>
        <w:rPr>
          <w:rStyle w:val="Testimonialquotes"/>
          <w:i w:val="0"/>
          <w:iCs/>
          <w:sz w:val="28"/>
          <w:szCs w:val="28"/>
          <w:lang w:bidi="ar-IQ"/>
        </w:rPr>
      </w:pPr>
      <w:r>
        <w:rPr>
          <w:rStyle w:val="Testimonialquotes"/>
          <w:i w:val="0"/>
          <w:iCs/>
          <w:sz w:val="28"/>
          <w:szCs w:val="28"/>
          <w:lang w:bidi="ar-IQ"/>
        </w:rPr>
        <w:t xml:space="preserve">   Yours</w:t>
      </w:r>
    </w:p>
    <w:p w:rsidR="002733E0" w:rsidRDefault="002733E0" w:rsidP="002733E0">
      <w:pPr>
        <w:pStyle w:val="ListParagraph"/>
        <w:tabs>
          <w:tab w:val="right" w:pos="142"/>
          <w:tab w:val="right" w:pos="1276"/>
        </w:tabs>
        <w:ind w:left="0"/>
        <w:rPr>
          <w:rStyle w:val="Testimonialquotes"/>
          <w:i w:val="0"/>
          <w:iCs/>
          <w:sz w:val="28"/>
          <w:szCs w:val="28"/>
          <w:lang w:bidi="ar-IQ"/>
        </w:rPr>
      </w:pPr>
    </w:p>
    <w:p w:rsidR="0037734A" w:rsidRPr="00E05757" w:rsidRDefault="002733E0" w:rsidP="00ED5AE8">
      <w:pPr>
        <w:pStyle w:val="ListParagraph"/>
        <w:tabs>
          <w:tab w:val="right" w:pos="142"/>
          <w:tab w:val="right" w:pos="1276"/>
        </w:tabs>
        <w:ind w:left="0"/>
        <w:rPr>
          <w:rStyle w:val="Testimonialquotes"/>
          <w:i w:val="0"/>
          <w:iCs/>
          <w:sz w:val="28"/>
          <w:szCs w:val="28"/>
          <w:lang w:bidi="ar-IQ"/>
        </w:rPr>
      </w:pPr>
      <w:r>
        <w:rPr>
          <w:rStyle w:val="Testimonialquotes"/>
          <w:i w:val="0"/>
          <w:iCs/>
          <w:sz w:val="28"/>
          <w:szCs w:val="28"/>
          <w:lang w:bidi="ar-IQ"/>
        </w:rPr>
        <w:t xml:space="preserve">Farah </w:t>
      </w:r>
      <w:r w:rsidR="001755B8">
        <w:rPr>
          <w:rStyle w:val="Testimonialquotes"/>
          <w:i w:val="0"/>
          <w:iCs/>
          <w:sz w:val="28"/>
          <w:szCs w:val="28"/>
          <w:lang w:bidi="ar-IQ"/>
        </w:rPr>
        <w:t>Khalid</w:t>
      </w:r>
      <w:r w:rsidR="0037734A" w:rsidRPr="00E05757">
        <w:rPr>
          <w:rStyle w:val="Testimonialquotes"/>
          <w:i w:val="0"/>
          <w:iCs/>
          <w:lang w:bidi="ar-IQ"/>
        </w:rPr>
        <w:br w:type="page"/>
      </w:r>
    </w:p>
    <w:tbl>
      <w:tblPr>
        <w:tblW w:w="10044" w:type="dxa"/>
        <w:tblInd w:w="108" w:type="dxa"/>
        <w:tblLook w:val="04A0" w:firstRow="1" w:lastRow="0" w:firstColumn="1" w:lastColumn="0" w:noHBand="0" w:noVBand="1"/>
      </w:tblPr>
      <w:tblGrid>
        <w:gridCol w:w="1968"/>
        <w:gridCol w:w="221"/>
        <w:gridCol w:w="4355"/>
        <w:gridCol w:w="3500"/>
      </w:tblGrid>
      <w:tr w:rsidR="00E2663F" w:rsidRPr="00B82E98" w:rsidTr="0037734A">
        <w:trPr>
          <w:trHeight w:val="1620"/>
        </w:trPr>
        <w:tc>
          <w:tcPr>
            <w:tcW w:w="2011" w:type="dxa"/>
            <w:vMerge w:val="restart"/>
            <w:shd w:val="clear" w:color="auto" w:fill="D6E3BC"/>
          </w:tcPr>
          <w:p w:rsidR="00CC6084" w:rsidRPr="00AE024E" w:rsidRDefault="00CC6084" w:rsidP="00F92E7C">
            <w:pPr>
              <w:pStyle w:val="Awardinfonobold"/>
              <w:spacing w:after="40"/>
              <w:rPr>
                <w:rStyle w:val="Testimonialquotes"/>
                <w:lang w:bidi="ar-IQ"/>
              </w:rPr>
            </w:pPr>
          </w:p>
          <w:p w:rsidR="00CC6084" w:rsidRDefault="00CC6084" w:rsidP="00CC6084">
            <w:pPr>
              <w:pStyle w:val="Awardinfonobold"/>
              <w:rPr>
                <w:rStyle w:val="Computerskills"/>
                <w:u w:val="single"/>
              </w:rPr>
            </w:pPr>
            <w:r w:rsidRPr="004D0FAD">
              <w:rPr>
                <w:rStyle w:val="Computerskills"/>
                <w:u w:val="single"/>
              </w:rPr>
              <w:t>Personal Info :</w:t>
            </w:r>
          </w:p>
          <w:p w:rsidR="001E6FA2" w:rsidRPr="004D0FAD" w:rsidRDefault="00E17131" w:rsidP="00CC6084">
            <w:pPr>
              <w:pStyle w:val="Awardinfonobold"/>
              <w:rPr>
                <w:rStyle w:val="Computerskills"/>
                <w:u w:val="single"/>
              </w:rPr>
            </w:pPr>
            <w:r>
              <w:rPr>
                <w:rFonts w:ascii="Bookman Old Style" w:hAnsi="Bookman Old Style"/>
                <w:b/>
                <w:noProof/>
                <w:sz w:val="20"/>
                <w:szCs w:val="20"/>
                <w:u w:val="single"/>
              </w:rPr>
              <w:drawing>
                <wp:inline distT="0" distB="0" distL="0" distR="0">
                  <wp:extent cx="1130061" cy="247850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فرح2.jp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0274"/>
                          <a:stretch/>
                        </pic:blipFill>
                        <pic:spPr bwMode="auto">
                          <a:xfrm flipH="1">
                            <a:off x="0" y="0"/>
                            <a:ext cx="1133311" cy="2485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C6084" w:rsidRDefault="004D0FAD" w:rsidP="00CC6084">
            <w:pPr>
              <w:pStyle w:val="Awardinfonobold"/>
              <w:rPr>
                <w:rStyle w:val="Testimonialquotes"/>
                <w:bCs/>
              </w:rPr>
            </w:pPr>
            <w:r>
              <w:rPr>
                <w:rStyle w:val="Testimonialquotes"/>
                <w:bCs/>
              </w:rPr>
              <w:t xml:space="preserve">Iraqi </w:t>
            </w:r>
            <w:r w:rsidR="00CC6084" w:rsidRPr="00CC6084">
              <w:rPr>
                <w:rStyle w:val="Testimonialquotes"/>
                <w:bCs/>
              </w:rPr>
              <w:t>Single Female</w:t>
            </w:r>
            <w:r>
              <w:rPr>
                <w:rStyle w:val="Testimonialquotes"/>
                <w:bCs/>
              </w:rPr>
              <w:t xml:space="preserve"> / Birth i</w:t>
            </w:r>
            <w:r w:rsidR="00CC6084" w:rsidRPr="00CC6084">
              <w:rPr>
                <w:rStyle w:val="Testimonialquotes"/>
                <w:bCs/>
              </w:rPr>
              <w:t xml:space="preserve">n Baghdad 1992 </w:t>
            </w:r>
          </w:p>
          <w:p w:rsidR="004D0FAD" w:rsidRDefault="004D0FAD" w:rsidP="00CC6084">
            <w:pPr>
              <w:pStyle w:val="Awardinfonobold"/>
              <w:rPr>
                <w:rStyle w:val="Testimonialquotes"/>
                <w:bCs/>
              </w:rPr>
            </w:pPr>
          </w:p>
          <w:p w:rsidR="004D0FAD" w:rsidRPr="004D0FAD" w:rsidRDefault="004D0FAD" w:rsidP="004D0FAD">
            <w:pPr>
              <w:pStyle w:val="Awardinfonobold"/>
              <w:rPr>
                <w:rStyle w:val="Computerskills"/>
                <w:iCs/>
                <w:u w:val="single"/>
              </w:rPr>
            </w:pPr>
            <w:r w:rsidRPr="004D0FAD">
              <w:rPr>
                <w:rStyle w:val="Computerskills"/>
                <w:iCs/>
                <w:u w:val="single"/>
              </w:rPr>
              <w:t>Skills :</w:t>
            </w:r>
          </w:p>
          <w:p w:rsidR="004D0FAD" w:rsidRPr="004D0FAD" w:rsidRDefault="004D0FAD" w:rsidP="004D0FAD">
            <w:pPr>
              <w:pStyle w:val="Awardinfonobold"/>
              <w:rPr>
                <w:rStyle w:val="Testimonialquotes"/>
                <w:b/>
              </w:rPr>
            </w:pPr>
            <w:r w:rsidRPr="004D0FAD">
              <w:rPr>
                <w:rStyle w:val="Testimonialquotes"/>
                <w:b/>
              </w:rPr>
              <w:t xml:space="preserve">Language skills </w:t>
            </w:r>
          </w:p>
          <w:p w:rsidR="004D0FAD" w:rsidRDefault="004D0FAD" w:rsidP="004D0FAD">
            <w:pPr>
              <w:pStyle w:val="Awardinfonobold"/>
              <w:rPr>
                <w:rStyle w:val="Testimonialquotes"/>
                <w:bCs/>
              </w:rPr>
            </w:pPr>
            <w:r>
              <w:rPr>
                <w:rStyle w:val="Testimonialquotes"/>
                <w:bCs/>
              </w:rPr>
              <w:t>Arabic - native</w:t>
            </w:r>
          </w:p>
          <w:p w:rsidR="00CC6084" w:rsidRDefault="004D0FAD" w:rsidP="004D0FAD">
            <w:pPr>
              <w:pStyle w:val="Awardinfonobold"/>
              <w:rPr>
                <w:rStyle w:val="Testimonialquotes"/>
                <w:bCs/>
              </w:rPr>
            </w:pPr>
            <w:r>
              <w:rPr>
                <w:rStyle w:val="Testimonialquotes"/>
                <w:bCs/>
              </w:rPr>
              <w:t>English - work experience</w:t>
            </w:r>
          </w:p>
          <w:p w:rsidR="004D0FAD" w:rsidRPr="004D0FAD" w:rsidRDefault="004D0FAD" w:rsidP="004D0FAD">
            <w:pPr>
              <w:pStyle w:val="Awardinfonobold"/>
              <w:rPr>
                <w:rStyle w:val="Computerskills"/>
                <w:b w:val="0"/>
                <w:bCs/>
                <w:i/>
                <w:sz w:val="19"/>
                <w:szCs w:val="19"/>
              </w:rPr>
            </w:pPr>
          </w:p>
          <w:p w:rsidR="00CC6084" w:rsidRPr="004D0FAD" w:rsidRDefault="00CC6084" w:rsidP="00CC6084">
            <w:pPr>
              <w:pStyle w:val="Awardinfonobold"/>
              <w:rPr>
                <w:rStyle w:val="Testimonialquotes"/>
                <w:b/>
                <w:bCs/>
              </w:rPr>
            </w:pPr>
            <w:r w:rsidRPr="004D0FAD">
              <w:rPr>
                <w:rStyle w:val="Testimonialquotes"/>
                <w:b/>
                <w:bCs/>
              </w:rPr>
              <w:t>Computer Skills:</w:t>
            </w:r>
          </w:p>
          <w:p w:rsidR="00CC6084" w:rsidRDefault="00CC6084" w:rsidP="00CC6084">
            <w:pPr>
              <w:pStyle w:val="Awardinfonobold"/>
              <w:spacing w:after="40"/>
              <w:rPr>
                <w:rStyle w:val="Testimonialquotes"/>
              </w:rPr>
            </w:pPr>
            <w:r w:rsidRPr="00AE024E">
              <w:rPr>
                <w:rStyle w:val="Testimonialquotes"/>
              </w:rPr>
              <w:t xml:space="preserve">MS Word, Excel, PowerPoint, Access, Outlook, </w:t>
            </w:r>
            <w:r>
              <w:rPr>
                <w:rStyle w:val="Testimonialquotes"/>
              </w:rPr>
              <w:t>SPSS &amp; MATLAB for data analysis</w:t>
            </w:r>
          </w:p>
          <w:p w:rsidR="00CC6084" w:rsidRDefault="00CC6084" w:rsidP="00CC6084">
            <w:pPr>
              <w:pStyle w:val="Awardinfonobold"/>
              <w:spacing w:after="40"/>
              <w:rPr>
                <w:rStyle w:val="Testimonialquotes"/>
              </w:rPr>
            </w:pPr>
          </w:p>
          <w:p w:rsidR="00CC6084" w:rsidRDefault="00CC6084" w:rsidP="00CC6084">
            <w:pPr>
              <w:pStyle w:val="Awardinfonobold"/>
              <w:spacing w:after="40"/>
              <w:rPr>
                <w:rStyle w:val="Testimonialquotes"/>
              </w:rPr>
            </w:pPr>
          </w:p>
          <w:p w:rsidR="00CC6084" w:rsidRDefault="00CC6084" w:rsidP="00CC6084">
            <w:pPr>
              <w:pStyle w:val="Awardinfonobold"/>
              <w:spacing w:after="40"/>
              <w:rPr>
                <w:rStyle w:val="Testimonialquotes"/>
              </w:rPr>
            </w:pPr>
          </w:p>
          <w:p w:rsidR="00CC6084" w:rsidRDefault="00CC6084" w:rsidP="001C0BF4">
            <w:pPr>
              <w:pStyle w:val="Awardinfonobold"/>
              <w:spacing w:after="40"/>
              <w:rPr>
                <w:rStyle w:val="Testimonialquotes"/>
              </w:rPr>
            </w:pPr>
          </w:p>
          <w:p w:rsidR="00CC6084" w:rsidRDefault="00CC6084" w:rsidP="001C0BF4">
            <w:pPr>
              <w:pStyle w:val="Awardinfonobold"/>
              <w:spacing w:after="40"/>
              <w:rPr>
                <w:rStyle w:val="Testimonialquotes"/>
              </w:rPr>
            </w:pPr>
          </w:p>
          <w:p w:rsidR="00CC6084" w:rsidRDefault="00CC6084" w:rsidP="001C0BF4">
            <w:pPr>
              <w:pStyle w:val="Awardinfonobold"/>
              <w:spacing w:after="40"/>
              <w:rPr>
                <w:rStyle w:val="Testimonialquotes"/>
              </w:rPr>
            </w:pPr>
          </w:p>
          <w:p w:rsidR="00CC6084" w:rsidRDefault="00CC6084" w:rsidP="001C0BF4">
            <w:pPr>
              <w:pStyle w:val="Awardinfonobold"/>
              <w:spacing w:after="40"/>
              <w:rPr>
                <w:rStyle w:val="Testimonialquotes"/>
              </w:rPr>
            </w:pPr>
          </w:p>
          <w:p w:rsidR="00CC6084" w:rsidRDefault="00CC6084" w:rsidP="001C0BF4">
            <w:pPr>
              <w:pStyle w:val="Awardinfonobold"/>
              <w:spacing w:after="40"/>
              <w:rPr>
                <w:rStyle w:val="Testimonialquotes"/>
              </w:rPr>
            </w:pPr>
          </w:p>
          <w:p w:rsidR="00CC6084" w:rsidRDefault="00CC6084" w:rsidP="001C0BF4">
            <w:pPr>
              <w:pStyle w:val="Awardinfonobold"/>
              <w:spacing w:after="40"/>
              <w:rPr>
                <w:rStyle w:val="Testimonialquotes"/>
              </w:rPr>
            </w:pPr>
          </w:p>
          <w:p w:rsidR="00CC6084" w:rsidRDefault="00CC6084" w:rsidP="001C0BF4">
            <w:pPr>
              <w:pStyle w:val="Awardinfonobold"/>
              <w:spacing w:after="40"/>
              <w:rPr>
                <w:rStyle w:val="Testimonialquotes"/>
              </w:rPr>
            </w:pPr>
          </w:p>
          <w:p w:rsidR="00CC6084" w:rsidRDefault="00CC6084" w:rsidP="001C0BF4">
            <w:pPr>
              <w:pStyle w:val="Awardinfonobold"/>
              <w:spacing w:after="40"/>
              <w:rPr>
                <w:rStyle w:val="Testimonialquotes"/>
              </w:rPr>
            </w:pPr>
          </w:p>
          <w:p w:rsidR="00CC6084" w:rsidRDefault="00CC6084" w:rsidP="001C0BF4">
            <w:pPr>
              <w:pStyle w:val="Awardinfonobold"/>
              <w:spacing w:after="40"/>
              <w:rPr>
                <w:rStyle w:val="Testimonialquotes"/>
              </w:rPr>
            </w:pPr>
          </w:p>
          <w:p w:rsidR="00CC6084" w:rsidRDefault="00CC6084" w:rsidP="001C0BF4">
            <w:pPr>
              <w:pStyle w:val="Awardinfonobold"/>
              <w:spacing w:after="40"/>
              <w:rPr>
                <w:rStyle w:val="Testimonialquotes"/>
              </w:rPr>
            </w:pPr>
          </w:p>
          <w:p w:rsidR="00CC6084" w:rsidRDefault="00CC6084" w:rsidP="001C0BF4">
            <w:pPr>
              <w:pStyle w:val="Awardinfonobold"/>
              <w:spacing w:after="40"/>
              <w:rPr>
                <w:rStyle w:val="Testimonialquotes"/>
              </w:rPr>
            </w:pPr>
          </w:p>
          <w:p w:rsidR="00CC6084" w:rsidRDefault="00CC6084" w:rsidP="001C0BF4">
            <w:pPr>
              <w:pStyle w:val="Awardinfonobold"/>
              <w:spacing w:after="40"/>
              <w:rPr>
                <w:rStyle w:val="Testimonialquotes"/>
              </w:rPr>
            </w:pPr>
          </w:p>
          <w:p w:rsidR="00CC6084" w:rsidRDefault="00CC6084" w:rsidP="00CC6084">
            <w:pPr>
              <w:pStyle w:val="Awardinfonobold"/>
              <w:spacing w:after="40"/>
              <w:ind w:left="0"/>
              <w:rPr>
                <w:rStyle w:val="Testimonialquotes"/>
              </w:rPr>
            </w:pPr>
          </w:p>
          <w:p w:rsidR="00E2663F" w:rsidRPr="00AE024E" w:rsidRDefault="008325BB" w:rsidP="001C0BF4">
            <w:pPr>
              <w:pStyle w:val="Awardinfonobold"/>
              <w:spacing w:after="40"/>
              <w:rPr>
                <w:rStyle w:val="Testimonialquotes"/>
              </w:rPr>
            </w:pPr>
            <w:r>
              <w:rPr>
                <w:rStyle w:val="Testimonialquotes"/>
              </w:rPr>
              <w:t>“…</w:t>
            </w:r>
            <w:r w:rsidR="001C0BF4">
              <w:rPr>
                <w:rStyle w:val="Testimonialquotes"/>
              </w:rPr>
              <w:t>Farah</w:t>
            </w:r>
            <w:r>
              <w:rPr>
                <w:rStyle w:val="Testimonialquotes"/>
              </w:rPr>
              <w:t xml:space="preserve">’s administrative </w:t>
            </w:r>
            <w:r w:rsidR="00E2663F" w:rsidRPr="00AE024E">
              <w:rPr>
                <w:rStyle w:val="Testimonialquotes"/>
              </w:rPr>
              <w:t>and customer support skills are second-to-none…shows exceptional attention to detail while maintaining a heavy</w:t>
            </w:r>
            <w:r w:rsidR="00AA01DC">
              <w:rPr>
                <w:rStyle w:val="Testimonialquotes"/>
              </w:rPr>
              <w:t xml:space="preserve"> </w:t>
            </w:r>
            <w:r w:rsidR="00E2663F" w:rsidRPr="00AE024E">
              <w:rPr>
                <w:rStyle w:val="Testimonialquotes"/>
              </w:rPr>
              <w:t>workload…a team player and a consummate professional…”</w:t>
            </w:r>
          </w:p>
          <w:p w:rsidR="005E19D8" w:rsidRDefault="001C0BF4" w:rsidP="005E19D8">
            <w:pPr>
              <w:pStyle w:val="Awardinfonobold"/>
              <w:rPr>
                <w:rStyle w:val="Quotesource"/>
              </w:rPr>
            </w:pPr>
            <w:r w:rsidRPr="001C0BF4">
              <w:rPr>
                <w:rStyle w:val="Quotesource"/>
              </w:rPr>
              <w:t>2014</w:t>
            </w:r>
          </w:p>
          <w:p w:rsidR="00E2663F" w:rsidRPr="001C0BF4" w:rsidRDefault="001C0BF4" w:rsidP="005E19D8">
            <w:pPr>
              <w:pStyle w:val="Awardinfonobold"/>
              <w:rPr>
                <w:rStyle w:val="Quotesource"/>
              </w:rPr>
            </w:pPr>
            <w:r w:rsidRPr="001C0BF4">
              <w:rPr>
                <w:rStyle w:val="Quotesource"/>
              </w:rPr>
              <w:t>A.A.I.E.T company for general construction</w:t>
            </w:r>
          </w:p>
          <w:p w:rsidR="00E2663F" w:rsidRPr="0054330D" w:rsidRDefault="00E2663F" w:rsidP="00F92E7C">
            <w:pPr>
              <w:pStyle w:val="Awardinfonobold"/>
              <w:rPr>
                <w:rStyle w:val="Spacer"/>
              </w:rPr>
            </w:pPr>
          </w:p>
          <w:p w:rsidR="00E2663F" w:rsidRPr="00AE024E" w:rsidRDefault="00E2663F" w:rsidP="00F92E7C">
            <w:pPr>
              <w:pStyle w:val="Awardinfonobold"/>
              <w:spacing w:after="40"/>
              <w:rPr>
                <w:rStyle w:val="Testimonialquotes"/>
              </w:rPr>
            </w:pPr>
            <w:r w:rsidRPr="00AE024E">
              <w:rPr>
                <w:rStyle w:val="Testimonialquotes"/>
              </w:rPr>
              <w:t>“…Your excellent work as interim office manager shows that you are ready to assume increased responsibilities…”</w:t>
            </w:r>
          </w:p>
          <w:p w:rsidR="00E2663F" w:rsidRDefault="005E19D8" w:rsidP="00D20887">
            <w:pPr>
              <w:pStyle w:val="Awardinfonobold"/>
              <w:spacing w:after="0"/>
              <w:rPr>
                <w:rStyle w:val="Quotesource"/>
              </w:rPr>
            </w:pPr>
            <w:r>
              <w:rPr>
                <w:rStyle w:val="Quotesource"/>
              </w:rPr>
              <w:t xml:space="preserve">2015 </w:t>
            </w:r>
          </w:p>
          <w:p w:rsidR="005E19D8" w:rsidRPr="00C71924" w:rsidRDefault="005E19D8" w:rsidP="00D20887">
            <w:pPr>
              <w:pStyle w:val="Awardinfonobold"/>
              <w:spacing w:after="0"/>
              <w:rPr>
                <w:rStyle w:val="Quotesource"/>
              </w:rPr>
            </w:pPr>
            <w:r>
              <w:rPr>
                <w:rStyle w:val="Quotesource"/>
              </w:rPr>
              <w:t>Al Shams Co for telecom and networking</w:t>
            </w:r>
          </w:p>
          <w:p w:rsidR="00E2663F" w:rsidRPr="0054330D" w:rsidRDefault="00E2663F" w:rsidP="00127631">
            <w:pPr>
              <w:pStyle w:val="Awardinfonobold"/>
              <w:rPr>
                <w:rStyle w:val="Spacer"/>
              </w:rPr>
            </w:pPr>
          </w:p>
          <w:p w:rsidR="00E2663F" w:rsidRPr="0054330D" w:rsidRDefault="00E2663F" w:rsidP="00127631">
            <w:pPr>
              <w:pStyle w:val="Awardinfonobold"/>
              <w:rPr>
                <w:rStyle w:val="Spacer"/>
              </w:rPr>
            </w:pPr>
          </w:p>
          <w:p w:rsidR="00E2663F" w:rsidRPr="00AE024E" w:rsidRDefault="00E2663F" w:rsidP="005E19D8">
            <w:pPr>
              <w:pStyle w:val="Awardinfonobold"/>
              <w:spacing w:after="40"/>
              <w:rPr>
                <w:rStyle w:val="Testimonialquotes"/>
              </w:rPr>
            </w:pPr>
            <w:r w:rsidRPr="00AE024E">
              <w:rPr>
                <w:rStyle w:val="Testimonialquotes"/>
              </w:rPr>
              <w:t>“…</w:t>
            </w:r>
            <w:r w:rsidR="005E19D8">
              <w:rPr>
                <w:rStyle w:val="Testimonialquotes"/>
              </w:rPr>
              <w:t>Farah</w:t>
            </w:r>
            <w:r w:rsidRPr="00AE024E">
              <w:rPr>
                <w:rStyle w:val="Testimonialquotes"/>
              </w:rPr>
              <w:t xml:space="preserve">’s outstanding planning, multi-tasking and </w:t>
            </w:r>
            <w:r w:rsidR="005E19D8" w:rsidRPr="00AE024E">
              <w:rPr>
                <w:rStyle w:val="Testimonialquotes"/>
              </w:rPr>
              <w:t>organ</w:t>
            </w:r>
            <w:r w:rsidR="005E19D8">
              <w:rPr>
                <w:rStyle w:val="Testimonialquotes"/>
              </w:rPr>
              <w:t>iz</w:t>
            </w:r>
            <w:r w:rsidR="005E19D8" w:rsidRPr="00AE024E">
              <w:rPr>
                <w:rStyle w:val="Testimonialquotes"/>
              </w:rPr>
              <w:t>ational</w:t>
            </w:r>
            <w:r w:rsidRPr="00AE024E">
              <w:rPr>
                <w:rStyle w:val="Testimonialquotes"/>
              </w:rPr>
              <w:t xml:space="preserve"> skills have kept the office running smoothly…”</w:t>
            </w:r>
          </w:p>
          <w:p w:rsidR="00E2663F" w:rsidRDefault="005E19D8" w:rsidP="00D20887">
            <w:pPr>
              <w:pStyle w:val="Awardinfonobold"/>
              <w:rPr>
                <w:rStyle w:val="Quotesource"/>
              </w:rPr>
            </w:pPr>
            <w:r>
              <w:rPr>
                <w:rStyle w:val="Quotesource"/>
              </w:rPr>
              <w:t>2016</w:t>
            </w:r>
          </w:p>
          <w:p w:rsidR="005E19D8" w:rsidRDefault="005E19D8" w:rsidP="00D20887">
            <w:pPr>
              <w:pStyle w:val="Awardinfonobold"/>
              <w:rPr>
                <w:rFonts w:ascii="Bookman Old Style" w:hAnsi="Bookman Old Style"/>
                <w:b/>
                <w:sz w:val="19"/>
                <w:szCs w:val="19"/>
              </w:rPr>
            </w:pPr>
            <w:r>
              <w:rPr>
                <w:rStyle w:val="Quotesource"/>
              </w:rPr>
              <w:t>Al Nukhba Int.Co for medical contracting</w:t>
            </w:r>
          </w:p>
          <w:p w:rsidR="00E2663F" w:rsidRDefault="00E2663F" w:rsidP="00D20887">
            <w:pPr>
              <w:pStyle w:val="Awardinfonobold"/>
              <w:rPr>
                <w:rStyle w:val="Spacer"/>
              </w:rPr>
            </w:pPr>
          </w:p>
          <w:p w:rsidR="0054330D" w:rsidRDefault="0054330D" w:rsidP="00D20887">
            <w:pPr>
              <w:pStyle w:val="Awardinfonobold"/>
              <w:rPr>
                <w:rStyle w:val="Spacer"/>
              </w:rPr>
            </w:pPr>
          </w:p>
          <w:p w:rsidR="00CC6084" w:rsidRDefault="00CC6084" w:rsidP="00D20887">
            <w:pPr>
              <w:pStyle w:val="Awardinfonobold"/>
              <w:rPr>
                <w:rStyle w:val="Spacer"/>
              </w:rPr>
            </w:pPr>
          </w:p>
          <w:p w:rsidR="00CC6084" w:rsidRDefault="00CC6084" w:rsidP="00D20887">
            <w:pPr>
              <w:pStyle w:val="Awardinfonobold"/>
              <w:rPr>
                <w:rStyle w:val="Spacer"/>
              </w:rPr>
            </w:pPr>
          </w:p>
          <w:p w:rsidR="00CC6084" w:rsidRPr="0054330D" w:rsidRDefault="00CC6084" w:rsidP="00CC6084">
            <w:pPr>
              <w:pStyle w:val="Awardinfonobold"/>
              <w:ind w:left="0"/>
              <w:rPr>
                <w:rStyle w:val="Spacer"/>
              </w:rPr>
            </w:pPr>
          </w:p>
          <w:p w:rsidR="00E2663F" w:rsidRPr="00B82E98" w:rsidRDefault="001C0BF4" w:rsidP="001C0BF4">
            <w:pPr>
              <w:pStyle w:val="Awardinfonobold"/>
              <w:spacing w:after="40"/>
              <w:rPr>
                <w:rFonts w:ascii="Bookman Old Style" w:hAnsi="Bookman Old Style"/>
                <w:b/>
                <w:bCs/>
                <w:color w:val="FFFFFF"/>
              </w:rPr>
            </w:pPr>
            <w:r>
              <w:rPr>
                <w:rStyle w:val="Testimonialquotes"/>
              </w:rPr>
              <w:lastRenderedPageBreak/>
              <w:t xml:space="preserve"> </w:t>
            </w:r>
          </w:p>
        </w:tc>
        <w:tc>
          <w:tcPr>
            <w:tcW w:w="221" w:type="dxa"/>
            <w:vMerge w:val="restart"/>
            <w:shd w:val="clear" w:color="auto" w:fill="FFFFFF"/>
          </w:tcPr>
          <w:p w:rsidR="00E2663F" w:rsidRPr="00B82E98" w:rsidRDefault="00E2663F">
            <w:pPr>
              <w:rPr>
                <w:rFonts w:ascii="Bookman Old Style" w:hAnsi="Bookman Old Style"/>
                <w:b/>
                <w:bCs/>
                <w:color w:val="FFFFFF"/>
                <w:sz w:val="17"/>
                <w:szCs w:val="17"/>
              </w:rPr>
            </w:pPr>
          </w:p>
          <w:p w:rsidR="00E2663F" w:rsidRPr="00B82E98" w:rsidRDefault="00E2663F">
            <w:pPr>
              <w:rPr>
                <w:rFonts w:ascii="Bookman Old Style" w:hAnsi="Bookman Old Style"/>
                <w:b/>
                <w:bCs/>
                <w:color w:val="FFFFFF"/>
                <w:sz w:val="17"/>
                <w:szCs w:val="17"/>
              </w:rPr>
            </w:pPr>
          </w:p>
          <w:p w:rsidR="00E2663F" w:rsidRPr="00B82E98" w:rsidRDefault="00E2663F">
            <w:pPr>
              <w:rPr>
                <w:rFonts w:ascii="Bookman Old Style" w:hAnsi="Bookman Old Style"/>
                <w:b/>
                <w:bCs/>
                <w:color w:val="FFFFFF"/>
                <w:sz w:val="17"/>
                <w:szCs w:val="17"/>
              </w:rPr>
            </w:pPr>
          </w:p>
          <w:p w:rsidR="00E2663F" w:rsidRPr="00B82E98" w:rsidRDefault="00E2663F">
            <w:pPr>
              <w:rPr>
                <w:rFonts w:ascii="Bookman Old Style" w:hAnsi="Bookman Old Style"/>
                <w:b/>
                <w:bCs/>
                <w:color w:val="FFFFFF"/>
                <w:sz w:val="17"/>
                <w:szCs w:val="17"/>
              </w:rPr>
            </w:pPr>
          </w:p>
          <w:p w:rsidR="00E2663F" w:rsidRPr="00B82E98" w:rsidRDefault="00E2663F">
            <w:pPr>
              <w:rPr>
                <w:rFonts w:ascii="Bookman Old Style" w:hAnsi="Bookman Old Style"/>
                <w:b/>
                <w:bCs/>
                <w:color w:val="FFFFFF"/>
                <w:sz w:val="17"/>
                <w:szCs w:val="17"/>
              </w:rPr>
            </w:pPr>
          </w:p>
          <w:p w:rsidR="00E2663F" w:rsidRPr="00B82E98" w:rsidRDefault="00E2663F">
            <w:pPr>
              <w:rPr>
                <w:rFonts w:ascii="Bookman Old Style" w:hAnsi="Bookman Old Style"/>
                <w:b/>
                <w:bCs/>
                <w:color w:val="FFFFFF"/>
                <w:sz w:val="17"/>
                <w:szCs w:val="17"/>
              </w:rPr>
            </w:pPr>
          </w:p>
          <w:p w:rsidR="00E2663F" w:rsidRPr="00B82E98" w:rsidRDefault="00E2663F">
            <w:pPr>
              <w:rPr>
                <w:rFonts w:ascii="Bookman Old Style" w:hAnsi="Bookman Old Style"/>
                <w:b/>
                <w:bCs/>
                <w:color w:val="FFFFFF"/>
                <w:sz w:val="17"/>
                <w:szCs w:val="17"/>
              </w:rPr>
            </w:pPr>
          </w:p>
          <w:p w:rsidR="00E2663F" w:rsidRPr="00B82E98" w:rsidRDefault="00E2663F" w:rsidP="006153AD">
            <w:pPr>
              <w:pStyle w:val="Awardinfonobold"/>
              <w:ind w:left="0"/>
              <w:rPr>
                <w:rFonts w:ascii="Bookman Old Style" w:hAnsi="Bookman Old Style"/>
                <w:b/>
                <w:bCs/>
                <w:color w:val="FFFFFF"/>
              </w:rPr>
            </w:pPr>
          </w:p>
        </w:tc>
        <w:tc>
          <w:tcPr>
            <w:tcW w:w="7812" w:type="dxa"/>
            <w:gridSpan w:val="2"/>
          </w:tcPr>
          <w:p w:rsidR="00E2663F" w:rsidRPr="00A3013D" w:rsidRDefault="001C0BF4" w:rsidP="00101878">
            <w:pPr>
              <w:pStyle w:val="Name"/>
            </w:pPr>
            <w:r>
              <w:t xml:space="preserve">Farah </w:t>
            </w:r>
            <w:proofErr w:type="spellStart"/>
            <w:r>
              <w:t>K.Abbas</w:t>
            </w:r>
            <w:proofErr w:type="spellEnd"/>
          </w:p>
          <w:p w:rsidR="001C0BF4" w:rsidRDefault="001C0BF4" w:rsidP="001C0BF4">
            <w:pPr>
              <w:pStyle w:val="Address"/>
            </w:pPr>
            <w:r>
              <w:t>Palestine Street , near Turkman club</w:t>
            </w:r>
            <w:r w:rsidR="00E2663F" w:rsidRPr="00A3013D">
              <w:t xml:space="preserve"> </w:t>
            </w:r>
            <w:r w:rsidR="00E2663F" w:rsidRPr="00A3013D">
              <w:rPr>
                <w:rStyle w:val="Bulletsymbol"/>
              </w:rPr>
              <w:sym w:font="Wingdings" w:char="F06E"/>
            </w:r>
            <w:r w:rsidR="00E2663F" w:rsidRPr="00A3013D">
              <w:t xml:space="preserve"> </w:t>
            </w:r>
            <w:r>
              <w:rPr>
                <w:rStyle w:val="LocationChar"/>
              </w:rPr>
              <w:t>Baghdad , Iraq</w:t>
            </w:r>
            <w:r w:rsidR="000550D3" w:rsidRPr="00A3013D">
              <w:rPr>
                <w:rStyle w:val="Bulletsymbol"/>
              </w:rPr>
              <w:t xml:space="preserve"> </w:t>
            </w:r>
            <w:r w:rsidR="00E2663F" w:rsidRPr="00A3013D">
              <w:rPr>
                <w:rStyle w:val="Bulletsymbol"/>
              </w:rPr>
              <w:sym w:font="Wingdings" w:char="F06E"/>
            </w:r>
            <w:r w:rsidR="00E2663F" w:rsidRPr="00A3013D">
              <w:t xml:space="preserve"> </w:t>
            </w:r>
            <w:r>
              <w:t>00964 (0) 770 5</w:t>
            </w:r>
            <w:r w:rsidR="00D82281">
              <w:t>814676</w:t>
            </w:r>
            <w:r w:rsidR="00E2663F" w:rsidRPr="00A3013D">
              <w:t xml:space="preserve"> </w:t>
            </w:r>
          </w:p>
          <w:p w:rsidR="00E2663F" w:rsidRPr="00A3013D" w:rsidRDefault="00E2663F" w:rsidP="001C0BF4">
            <w:pPr>
              <w:pStyle w:val="Address"/>
            </w:pPr>
            <w:r w:rsidRPr="00A3013D">
              <w:rPr>
                <w:rStyle w:val="Bulletsymbol"/>
              </w:rPr>
              <w:sym w:font="Wingdings" w:char="F06E"/>
            </w:r>
            <w:r w:rsidRPr="00A3013D">
              <w:t xml:space="preserve"> </w:t>
            </w:r>
            <w:r w:rsidR="007B2DA2">
              <w:t>f.</w:t>
            </w:r>
            <w:r w:rsidR="001C0BF4">
              <w:t>k</w:t>
            </w:r>
            <w:r w:rsidR="007B2DA2">
              <w:t>halid.a</w:t>
            </w:r>
            <w:r w:rsidR="001C0BF4">
              <w:t>.a@gmail.com</w:t>
            </w:r>
          </w:p>
          <w:p w:rsidR="00E2663F" w:rsidRPr="0077279F" w:rsidRDefault="00E2663F" w:rsidP="0077279F">
            <w:pPr>
              <w:pStyle w:val="ResumeTitle"/>
              <w:pBdr>
                <w:top w:val="none" w:sz="0" w:space="0" w:color="auto"/>
                <w:bottom w:val="none" w:sz="0" w:space="0" w:color="auto"/>
              </w:pBdr>
              <w:shd w:val="clear" w:color="auto" w:fill="D6E3BC"/>
              <w:rPr>
                <w:rFonts w:ascii="Bookman Old Style" w:hAnsi="Bookman Old Style"/>
                <w:spacing w:val="0"/>
                <w:sz w:val="6"/>
                <w:szCs w:val="6"/>
              </w:rPr>
            </w:pPr>
          </w:p>
          <w:p w:rsidR="00E2663F" w:rsidRPr="003A52A3" w:rsidRDefault="00E2663F" w:rsidP="008157DA">
            <w:pPr>
              <w:pStyle w:val="ResumeTitle"/>
              <w:pBdr>
                <w:top w:val="none" w:sz="0" w:space="0" w:color="auto"/>
                <w:bottom w:val="none" w:sz="0" w:space="0" w:color="auto"/>
              </w:pBdr>
              <w:shd w:val="clear" w:color="auto" w:fill="D6E3BC"/>
              <w:jc w:val="center"/>
              <w:rPr>
                <w:rStyle w:val="Jobtarget"/>
              </w:rPr>
            </w:pPr>
            <w:r w:rsidRPr="003A52A3">
              <w:rPr>
                <w:rStyle w:val="Jobtarget"/>
              </w:rPr>
              <w:t>Targeting Office Management Opportunities</w:t>
            </w:r>
          </w:p>
          <w:p w:rsidR="00E2663F" w:rsidRPr="0077279F" w:rsidRDefault="00E2663F" w:rsidP="0077279F">
            <w:pPr>
              <w:pStyle w:val="ResumeTitle"/>
              <w:pBdr>
                <w:top w:val="none" w:sz="0" w:space="0" w:color="auto"/>
                <w:bottom w:val="none" w:sz="0" w:space="0" w:color="auto"/>
              </w:pBdr>
              <w:shd w:val="clear" w:color="auto" w:fill="D6E3BC"/>
              <w:rPr>
                <w:rFonts w:ascii="Bookman Old Style" w:hAnsi="Bookman Old Style"/>
                <w:spacing w:val="0"/>
                <w:sz w:val="6"/>
                <w:szCs w:val="6"/>
              </w:rPr>
            </w:pPr>
          </w:p>
          <w:p w:rsidR="00E2663F" w:rsidRPr="00B82E98" w:rsidRDefault="00E2663F" w:rsidP="0077279F">
            <w:pPr>
              <w:pStyle w:val="ResumeTitle"/>
              <w:pBdr>
                <w:top w:val="none" w:sz="0" w:space="0" w:color="auto"/>
                <w:bottom w:val="none" w:sz="0" w:space="0" w:color="auto"/>
              </w:pBdr>
              <w:rPr>
                <w:rFonts w:ascii="Bookman Old Style" w:hAnsi="Bookman Old Style"/>
                <w:spacing w:val="24"/>
                <w:sz w:val="4"/>
                <w:szCs w:val="4"/>
              </w:rPr>
            </w:pPr>
          </w:p>
          <w:p w:rsidR="00E2663F" w:rsidRPr="00410984" w:rsidRDefault="00E2663F" w:rsidP="00F92E7C">
            <w:pPr>
              <w:pStyle w:val="Bullets"/>
              <w:numPr>
                <w:ilvl w:val="0"/>
                <w:numId w:val="0"/>
              </w:numPr>
              <w:spacing w:before="0"/>
              <w:jc w:val="both"/>
              <w:rPr>
                <w:rFonts w:ascii="Bookman Old Style" w:hAnsi="Bookman Old Style"/>
                <w:sz w:val="12"/>
                <w:szCs w:val="12"/>
              </w:rPr>
            </w:pPr>
          </w:p>
        </w:tc>
      </w:tr>
      <w:tr w:rsidR="00E2663F" w:rsidRPr="00B82E98" w:rsidTr="0037734A">
        <w:trPr>
          <w:trHeight w:val="10269"/>
        </w:trPr>
        <w:tc>
          <w:tcPr>
            <w:tcW w:w="2011" w:type="dxa"/>
            <w:vMerge/>
            <w:tcBorders>
              <w:bottom w:val="nil"/>
            </w:tcBorders>
            <w:shd w:val="clear" w:color="auto" w:fill="D6E3BC"/>
          </w:tcPr>
          <w:p w:rsidR="00E2663F" w:rsidRPr="00D20887" w:rsidRDefault="00E2663F" w:rsidP="00D20887">
            <w:pPr>
              <w:pStyle w:val="Awardinfonobold"/>
              <w:spacing w:after="0"/>
              <w:rPr>
                <w:rFonts w:ascii="Bookman Old Style" w:hAnsi="Bookman Old Style"/>
                <w:b/>
                <w:sz w:val="19"/>
                <w:szCs w:val="19"/>
              </w:rPr>
            </w:pPr>
          </w:p>
        </w:tc>
        <w:tc>
          <w:tcPr>
            <w:tcW w:w="221" w:type="dxa"/>
            <w:vMerge/>
            <w:tcBorders>
              <w:bottom w:val="nil"/>
            </w:tcBorders>
            <w:shd w:val="clear" w:color="auto" w:fill="FFFFFF"/>
          </w:tcPr>
          <w:p w:rsidR="00E2663F" w:rsidRPr="00B82E98" w:rsidRDefault="00E2663F" w:rsidP="006153AD">
            <w:pPr>
              <w:pStyle w:val="Awardinfonobold"/>
              <w:ind w:left="0"/>
              <w:rPr>
                <w:rFonts w:ascii="Bookman Old Style" w:hAnsi="Bookman Old Style"/>
                <w:b/>
                <w:bCs/>
                <w:color w:val="FFFFFF"/>
              </w:rPr>
            </w:pPr>
          </w:p>
        </w:tc>
        <w:tc>
          <w:tcPr>
            <w:tcW w:w="7812" w:type="dxa"/>
            <w:gridSpan w:val="2"/>
            <w:tcBorders>
              <w:bottom w:val="nil"/>
            </w:tcBorders>
          </w:tcPr>
          <w:p w:rsidR="00E2663F" w:rsidRPr="00AD0515" w:rsidRDefault="00E2663F" w:rsidP="001C0BF4">
            <w:pPr>
              <w:pStyle w:val="Bullets"/>
              <w:numPr>
                <w:ilvl w:val="0"/>
                <w:numId w:val="0"/>
              </w:numPr>
              <w:spacing w:before="0"/>
              <w:ind w:left="29"/>
              <w:rPr>
                <w:rStyle w:val="BodyText1"/>
              </w:rPr>
            </w:pPr>
            <w:r w:rsidRPr="00AD0515">
              <w:rPr>
                <w:rStyle w:val="BodyText1"/>
              </w:rPr>
              <w:t xml:space="preserve">Administrative professional eager to leverage </w:t>
            </w:r>
            <w:r w:rsidR="001C0BF4">
              <w:rPr>
                <w:rStyle w:val="BodyText1"/>
              </w:rPr>
              <w:t>three</w:t>
            </w:r>
            <w:r w:rsidRPr="00AD0515">
              <w:rPr>
                <w:rStyle w:val="BodyText1"/>
              </w:rPr>
              <w:t xml:space="preserve"> years of experience and office management to secure an office manager position. Highly </w:t>
            </w:r>
            <w:r w:rsidR="001C0BF4" w:rsidRPr="00AD0515">
              <w:rPr>
                <w:rStyle w:val="BodyText1"/>
              </w:rPr>
              <w:t>organ</w:t>
            </w:r>
            <w:r w:rsidR="001C0BF4">
              <w:rPr>
                <w:rStyle w:val="BodyText1"/>
              </w:rPr>
              <w:t>iz</w:t>
            </w:r>
            <w:r w:rsidR="001C0BF4" w:rsidRPr="00AD0515">
              <w:rPr>
                <w:rStyle w:val="BodyText1"/>
              </w:rPr>
              <w:t>ed</w:t>
            </w:r>
            <w:r w:rsidRPr="00AD0515">
              <w:rPr>
                <w:rStyle w:val="BodyText1"/>
              </w:rPr>
              <w:t xml:space="preserve">, efficient and skilled in a variety of </w:t>
            </w:r>
            <w:r w:rsidR="00874048">
              <w:rPr>
                <w:rStyle w:val="BodyText1"/>
              </w:rPr>
              <w:t xml:space="preserve">office </w:t>
            </w:r>
            <w:r w:rsidRPr="00AD0515">
              <w:rPr>
                <w:rStyle w:val="BodyText1"/>
              </w:rPr>
              <w:t>support tasks, including:</w:t>
            </w:r>
          </w:p>
          <w:p w:rsidR="00E2663F" w:rsidRPr="00410984" w:rsidRDefault="00E2663F" w:rsidP="00F92E7C">
            <w:pPr>
              <w:pStyle w:val="Bullets"/>
              <w:numPr>
                <w:ilvl w:val="0"/>
                <w:numId w:val="0"/>
              </w:numPr>
              <w:spacing w:before="0"/>
              <w:ind w:left="29"/>
              <w:jc w:val="both"/>
              <w:rPr>
                <w:rFonts w:ascii="Bookman Old Style" w:hAnsi="Bookman Old Style"/>
                <w:spacing w:val="-3"/>
                <w:sz w:val="8"/>
                <w:szCs w:val="8"/>
              </w:rPr>
            </w:pPr>
          </w:p>
          <w:tbl>
            <w:tblPr>
              <w:tblW w:w="8384" w:type="dxa"/>
              <w:tblLook w:val="01E0" w:firstRow="1" w:lastRow="1" w:firstColumn="1" w:lastColumn="1" w:noHBand="0" w:noVBand="0"/>
            </w:tblPr>
            <w:tblGrid>
              <w:gridCol w:w="4975"/>
              <w:gridCol w:w="3409"/>
            </w:tblGrid>
            <w:tr w:rsidR="00E2663F" w:rsidRPr="00B82E98" w:rsidTr="00CC6084">
              <w:trPr>
                <w:trHeight w:val="704"/>
              </w:trPr>
              <w:tc>
                <w:tcPr>
                  <w:tcW w:w="4975" w:type="dxa"/>
                </w:tcPr>
                <w:p w:rsidR="00E2663F" w:rsidRPr="00DE0C6C" w:rsidRDefault="000550D3" w:rsidP="00F30781">
                  <w:pPr>
                    <w:pStyle w:val="Bullets"/>
                    <w:spacing w:before="0"/>
                    <w:rPr>
                      <w:rStyle w:val="KeySkills"/>
                    </w:rPr>
                  </w:pPr>
                  <w:r>
                    <w:rPr>
                      <w:rStyle w:val="KeySkills"/>
                    </w:rPr>
                    <w:t xml:space="preserve">Office </w:t>
                  </w:r>
                  <w:r w:rsidR="001C0BF4">
                    <w:rPr>
                      <w:rStyle w:val="KeySkills"/>
                    </w:rPr>
                    <w:t>Organiz</w:t>
                  </w:r>
                  <w:r w:rsidR="001C0BF4" w:rsidRPr="00DE0C6C">
                    <w:rPr>
                      <w:rStyle w:val="KeySkills"/>
                    </w:rPr>
                    <w:t>ation</w:t>
                  </w:r>
                  <w:r w:rsidR="00E2663F" w:rsidRPr="00DE0C6C">
                    <w:rPr>
                      <w:rStyle w:val="KeySkills"/>
                    </w:rPr>
                    <w:t xml:space="preserve"> &amp; Administration</w:t>
                  </w:r>
                </w:p>
                <w:p w:rsidR="00E2663F" w:rsidRPr="00DE0C6C" w:rsidRDefault="00E2663F" w:rsidP="00F30781">
                  <w:pPr>
                    <w:pStyle w:val="Bullets"/>
                    <w:spacing w:before="0"/>
                    <w:rPr>
                      <w:rStyle w:val="KeySkills"/>
                    </w:rPr>
                  </w:pPr>
                  <w:r w:rsidRPr="00DE0C6C">
                    <w:rPr>
                      <w:rStyle w:val="KeySkills"/>
                    </w:rPr>
                    <w:t>Records &amp; Database Management</w:t>
                  </w:r>
                </w:p>
                <w:p w:rsidR="00E2663F" w:rsidRPr="00DE0C6C" w:rsidRDefault="00E2663F" w:rsidP="001C0BF4">
                  <w:pPr>
                    <w:pStyle w:val="Bullets"/>
                    <w:spacing w:before="0"/>
                    <w:rPr>
                      <w:rStyle w:val="KeySkills"/>
                    </w:rPr>
                  </w:pPr>
                  <w:r w:rsidRPr="00DE0C6C">
                    <w:rPr>
                      <w:rStyle w:val="KeySkills"/>
                    </w:rPr>
                    <w:t xml:space="preserve">General Bookkeeping </w:t>
                  </w:r>
                </w:p>
                <w:p w:rsidR="001C0BF4" w:rsidRDefault="001C0BF4" w:rsidP="0059730C">
                  <w:pPr>
                    <w:pStyle w:val="Bullets"/>
                    <w:spacing w:before="0"/>
                    <w:rPr>
                      <w:rStyle w:val="KeySkills"/>
                    </w:rPr>
                  </w:pPr>
                  <w:r>
                    <w:rPr>
                      <w:rStyle w:val="KeySkills"/>
                    </w:rPr>
                    <w:t>Data analysis</w:t>
                  </w:r>
                </w:p>
                <w:p w:rsidR="001C0BF4" w:rsidRDefault="001C0BF4" w:rsidP="0059730C">
                  <w:pPr>
                    <w:pStyle w:val="Bullets"/>
                    <w:spacing w:before="0"/>
                    <w:rPr>
                      <w:rStyle w:val="KeySkills"/>
                    </w:rPr>
                  </w:pPr>
                  <w:r>
                    <w:rPr>
                      <w:rStyle w:val="KeySkills"/>
                    </w:rPr>
                    <w:t>Finance works</w:t>
                  </w:r>
                </w:p>
                <w:p w:rsidR="005E19D8" w:rsidRDefault="005E19D8" w:rsidP="0059730C">
                  <w:pPr>
                    <w:pStyle w:val="Bullets"/>
                    <w:spacing w:before="0"/>
                    <w:rPr>
                      <w:rStyle w:val="KeySkills"/>
                    </w:rPr>
                  </w:pPr>
                  <w:r>
                    <w:rPr>
                      <w:rStyle w:val="KeySkills"/>
                    </w:rPr>
                    <w:t>Budget monitoring</w:t>
                  </w:r>
                </w:p>
                <w:p w:rsidR="000C3966" w:rsidRDefault="005E19D8" w:rsidP="0059730C">
                  <w:pPr>
                    <w:pStyle w:val="Bullets"/>
                    <w:spacing w:before="0"/>
                    <w:rPr>
                      <w:rStyle w:val="KeySkills"/>
                    </w:rPr>
                  </w:pPr>
                  <w:r>
                    <w:rPr>
                      <w:rStyle w:val="KeySkills"/>
                    </w:rPr>
                    <w:t>Inventory management</w:t>
                  </w:r>
                </w:p>
                <w:p w:rsidR="000C3966" w:rsidRDefault="000C3966" w:rsidP="000C3966"/>
                <w:p w:rsidR="000C3966" w:rsidRPr="00CC6084" w:rsidRDefault="000C3966" w:rsidP="000C3966">
                  <w:pPr>
                    <w:tabs>
                      <w:tab w:val="left" w:pos="3070"/>
                    </w:tabs>
                    <w:rPr>
                      <w:rFonts w:ascii="Bookman Old Style" w:hAnsi="Bookman Old Style"/>
                      <w:b/>
                      <w:spacing w:val="8"/>
                      <w:sz w:val="28"/>
                      <w:szCs w:val="28"/>
                      <w:u w:val="single"/>
                    </w:rPr>
                  </w:pPr>
                  <w:r w:rsidRPr="00CC6084">
                    <w:rPr>
                      <w:rFonts w:ascii="Bookman Old Style" w:hAnsi="Bookman Old Style"/>
                      <w:b/>
                      <w:spacing w:val="8"/>
                      <w:sz w:val="28"/>
                      <w:szCs w:val="28"/>
                      <w:u w:val="single"/>
                    </w:rPr>
                    <w:t>Education :</w:t>
                  </w:r>
                </w:p>
                <w:p w:rsidR="005E19D8" w:rsidRDefault="000C3966" w:rsidP="000C3966">
                  <w:pPr>
                    <w:tabs>
                      <w:tab w:val="left" w:pos="3070"/>
                    </w:tabs>
                    <w:ind w:right="-342"/>
                    <w:rPr>
                      <w:rFonts w:ascii="Bookman Old Style" w:hAnsi="Bookman Old Style"/>
                      <w:b/>
                      <w:spacing w:val="8"/>
                      <w:sz w:val="28"/>
                      <w:szCs w:val="28"/>
                    </w:rPr>
                  </w:pPr>
                  <w:r w:rsidRPr="000C3966">
                    <w:rPr>
                      <w:rStyle w:val="LocationChar"/>
                      <w:sz w:val="20"/>
                      <w:szCs w:val="20"/>
                    </w:rPr>
                    <w:t>B.SC</w:t>
                  </w:r>
                  <w:r w:rsidR="00CC6084">
                    <w:rPr>
                      <w:rStyle w:val="LocationChar"/>
                      <w:sz w:val="20"/>
                      <w:szCs w:val="20"/>
                    </w:rPr>
                    <w:t xml:space="preserve"> in Administration and economic </w:t>
                  </w:r>
                  <w:r>
                    <w:rPr>
                      <w:rStyle w:val="LocationChar"/>
                      <w:sz w:val="20"/>
                      <w:szCs w:val="20"/>
                    </w:rPr>
                    <w:t xml:space="preserve">science </w:t>
                  </w:r>
                  <w:r w:rsidR="00CC6084">
                    <w:rPr>
                      <w:rStyle w:val="LocationChar"/>
                      <w:sz w:val="20"/>
                      <w:szCs w:val="20"/>
                    </w:rPr>
                    <w:t>University of Baghdad                        2013-2014</w:t>
                  </w:r>
                  <w:r>
                    <w:tab/>
                  </w:r>
                </w:p>
                <w:p w:rsidR="000C3966" w:rsidRPr="000C3966" w:rsidRDefault="000C3966" w:rsidP="000C3966">
                  <w:pPr>
                    <w:tabs>
                      <w:tab w:val="left" w:pos="3070"/>
                    </w:tabs>
                    <w:jc w:val="center"/>
                  </w:pPr>
                  <w:r>
                    <w:rPr>
                      <w:rFonts w:ascii="Bookman Old Style" w:hAnsi="Bookman Old Style"/>
                      <w:b/>
                      <w:spacing w:val="8"/>
                      <w:sz w:val="28"/>
                      <w:szCs w:val="28"/>
                    </w:rPr>
                    <w:t xml:space="preserve">                                                </w:t>
                  </w:r>
                </w:p>
              </w:tc>
              <w:tc>
                <w:tcPr>
                  <w:tcW w:w="3409" w:type="dxa"/>
                </w:tcPr>
                <w:p w:rsidR="00E2663F" w:rsidRPr="00DE0C6C" w:rsidRDefault="00E2663F" w:rsidP="000B75CC">
                  <w:pPr>
                    <w:pStyle w:val="Bullets"/>
                    <w:spacing w:before="0"/>
                    <w:rPr>
                      <w:rStyle w:val="KeySkills"/>
                    </w:rPr>
                  </w:pPr>
                  <w:r w:rsidRPr="00DE0C6C">
                    <w:rPr>
                      <w:rStyle w:val="KeySkills"/>
                    </w:rPr>
                    <w:t>Spreadsheets &amp; Reports</w:t>
                  </w:r>
                </w:p>
                <w:p w:rsidR="00E2663F" w:rsidRPr="00DE0C6C" w:rsidRDefault="000550D3" w:rsidP="00D43DD6">
                  <w:pPr>
                    <w:pStyle w:val="Bullets"/>
                    <w:spacing w:before="0"/>
                    <w:rPr>
                      <w:rStyle w:val="KeySkills"/>
                    </w:rPr>
                  </w:pPr>
                  <w:r>
                    <w:rPr>
                      <w:rStyle w:val="KeySkills"/>
                    </w:rPr>
                    <w:t>Calendar management</w:t>
                  </w:r>
                </w:p>
                <w:p w:rsidR="00E2663F" w:rsidRPr="00DE0C6C" w:rsidRDefault="00E2663F" w:rsidP="00D43DD6">
                  <w:pPr>
                    <w:pStyle w:val="Bullets"/>
                    <w:spacing w:before="0"/>
                    <w:rPr>
                      <w:rStyle w:val="KeySkills"/>
                    </w:rPr>
                  </w:pPr>
                  <w:r w:rsidRPr="00DE0C6C">
                    <w:rPr>
                      <w:rStyle w:val="KeySkills"/>
                    </w:rPr>
                    <w:t>Meeting &amp; Event Planning</w:t>
                  </w:r>
                </w:p>
                <w:p w:rsidR="00E2663F" w:rsidRDefault="00E2663F" w:rsidP="001C0BF4">
                  <w:pPr>
                    <w:pStyle w:val="Bullets"/>
                    <w:spacing w:before="0"/>
                    <w:rPr>
                      <w:rStyle w:val="KeySkills"/>
                    </w:rPr>
                  </w:pPr>
                  <w:r w:rsidRPr="00DE0C6C">
                    <w:rPr>
                      <w:rStyle w:val="KeySkills"/>
                    </w:rPr>
                    <w:t xml:space="preserve">Filing &amp; Data Entry </w:t>
                  </w:r>
                </w:p>
                <w:p w:rsidR="001C0BF4" w:rsidRDefault="001C0BF4" w:rsidP="001C0BF4">
                  <w:pPr>
                    <w:pStyle w:val="Bullets"/>
                    <w:spacing w:before="0"/>
                    <w:rPr>
                      <w:rStyle w:val="KeySkills"/>
                    </w:rPr>
                  </w:pPr>
                  <w:r>
                    <w:rPr>
                      <w:rStyle w:val="KeySkills"/>
                    </w:rPr>
                    <w:t>Logistic works</w:t>
                  </w:r>
                </w:p>
                <w:p w:rsidR="005E19D8" w:rsidRDefault="005E19D8" w:rsidP="001C0BF4">
                  <w:pPr>
                    <w:pStyle w:val="Bullets"/>
                    <w:spacing w:before="0"/>
                    <w:rPr>
                      <w:rStyle w:val="KeySkills"/>
                    </w:rPr>
                  </w:pPr>
                  <w:r>
                    <w:rPr>
                      <w:rStyle w:val="KeySkills"/>
                    </w:rPr>
                    <w:t>PR tracking</w:t>
                  </w:r>
                </w:p>
                <w:p w:rsidR="005E19D8" w:rsidRDefault="005E19D8" w:rsidP="001C0BF4">
                  <w:pPr>
                    <w:pStyle w:val="Bullets"/>
                    <w:spacing w:before="0"/>
                    <w:rPr>
                      <w:rStyle w:val="KeySkills"/>
                    </w:rPr>
                  </w:pPr>
                  <w:r>
                    <w:rPr>
                      <w:rStyle w:val="KeySkills"/>
                    </w:rPr>
                    <w:t>Bids collection</w:t>
                  </w:r>
                </w:p>
                <w:p w:rsidR="000C3966" w:rsidRDefault="000C3966" w:rsidP="000C3966">
                  <w:pPr>
                    <w:pStyle w:val="Bullets"/>
                    <w:numPr>
                      <w:ilvl w:val="0"/>
                      <w:numId w:val="0"/>
                    </w:numPr>
                    <w:spacing w:before="0"/>
                    <w:ind w:left="360"/>
                    <w:rPr>
                      <w:rStyle w:val="KeySkills"/>
                    </w:rPr>
                  </w:pPr>
                </w:p>
                <w:p w:rsidR="000C3966" w:rsidRDefault="000C3966" w:rsidP="000C3966">
                  <w:pPr>
                    <w:pStyle w:val="Bullets"/>
                    <w:numPr>
                      <w:ilvl w:val="0"/>
                      <w:numId w:val="0"/>
                    </w:numPr>
                    <w:spacing w:before="0"/>
                    <w:ind w:left="360"/>
                    <w:rPr>
                      <w:rStyle w:val="KeySkills"/>
                    </w:rPr>
                  </w:pPr>
                </w:p>
                <w:p w:rsidR="001C0BF4" w:rsidRPr="00DE0C6C" w:rsidRDefault="001C0BF4" w:rsidP="001C0BF4">
                  <w:pPr>
                    <w:pStyle w:val="Bullets"/>
                    <w:numPr>
                      <w:ilvl w:val="0"/>
                      <w:numId w:val="0"/>
                    </w:numPr>
                    <w:spacing w:before="0"/>
                    <w:rPr>
                      <w:rStyle w:val="KeySkills"/>
                    </w:rPr>
                  </w:pPr>
                </w:p>
              </w:tc>
            </w:tr>
          </w:tbl>
          <w:p w:rsidR="00E2663F" w:rsidRDefault="000C3966" w:rsidP="000C3966">
            <w:pPr>
              <w:pStyle w:val="Sections"/>
              <w:jc w:val="left"/>
              <w:rPr>
                <w:u w:val="single"/>
              </w:rPr>
            </w:pPr>
            <w:r w:rsidRPr="00CC6084">
              <w:rPr>
                <w:u w:val="single"/>
              </w:rPr>
              <w:t xml:space="preserve">Work </w:t>
            </w:r>
            <w:r w:rsidR="00E2663F" w:rsidRPr="00CC6084">
              <w:rPr>
                <w:u w:val="single"/>
              </w:rPr>
              <w:t>Experience</w:t>
            </w:r>
          </w:p>
          <w:p w:rsidR="006D4611" w:rsidRPr="00CC6084" w:rsidRDefault="006D4611" w:rsidP="000C3966">
            <w:pPr>
              <w:pStyle w:val="Sections"/>
              <w:jc w:val="left"/>
              <w:rPr>
                <w:u w:val="single"/>
              </w:rPr>
            </w:pPr>
          </w:p>
          <w:p w:rsidR="001C0BF4" w:rsidRDefault="001C0BF4" w:rsidP="006D4611">
            <w:pPr>
              <w:pStyle w:val="Cityandstate"/>
              <w:spacing w:after="40"/>
              <w:jc w:val="left"/>
              <w:rPr>
                <w:rStyle w:val="LocationChar"/>
                <w:b/>
                <w:bCs/>
                <w:u w:val="single"/>
              </w:rPr>
            </w:pPr>
            <w:r w:rsidRPr="005E19D8">
              <w:rPr>
                <w:rStyle w:val="Employer"/>
                <w:b/>
                <w:bCs/>
                <w:u w:val="single"/>
              </w:rPr>
              <w:t>Al Nukhba Int.Co</w:t>
            </w:r>
            <w:r w:rsidR="00E2663F" w:rsidRPr="005E19D8">
              <w:rPr>
                <w:rStyle w:val="Employer"/>
                <w:b/>
                <w:bCs/>
                <w:u w:val="single"/>
              </w:rPr>
              <w:t>.</w:t>
            </w:r>
            <w:r w:rsidR="00E2663F" w:rsidRPr="005E19D8">
              <w:rPr>
                <w:rStyle w:val="LocationChar"/>
                <w:b/>
                <w:bCs/>
                <w:u w:val="single"/>
              </w:rPr>
              <w:t xml:space="preserve"> </w:t>
            </w:r>
            <w:r w:rsidRPr="005E19D8">
              <w:rPr>
                <w:rStyle w:val="LocationChar"/>
                <w:b/>
                <w:bCs/>
                <w:u w:val="single"/>
              </w:rPr>
              <w:t>-</w:t>
            </w:r>
            <w:r w:rsidR="00E2663F" w:rsidRPr="005E19D8">
              <w:rPr>
                <w:rStyle w:val="LocationChar"/>
                <w:b/>
                <w:bCs/>
                <w:u w:val="single"/>
              </w:rPr>
              <w:t xml:space="preserve"> </w:t>
            </w:r>
            <w:r w:rsidRPr="005E19D8">
              <w:rPr>
                <w:rStyle w:val="LocationChar"/>
                <w:b/>
                <w:bCs/>
                <w:u w:val="single"/>
              </w:rPr>
              <w:t>Baghdad , Iraq    201</w:t>
            </w:r>
            <w:r w:rsidR="000542C2">
              <w:rPr>
                <w:rStyle w:val="LocationChar"/>
                <w:b/>
                <w:bCs/>
                <w:u w:val="single"/>
              </w:rPr>
              <w:t>5</w:t>
            </w:r>
            <w:r w:rsidRPr="005E19D8">
              <w:rPr>
                <w:rStyle w:val="LocationChar"/>
                <w:b/>
                <w:bCs/>
                <w:u w:val="single"/>
              </w:rPr>
              <w:t>-20</w:t>
            </w:r>
            <w:r w:rsidR="006D4611">
              <w:rPr>
                <w:rStyle w:val="LocationChar"/>
                <w:b/>
                <w:bCs/>
                <w:u w:val="single"/>
              </w:rPr>
              <w:t xml:space="preserve">20 for 5 years </w:t>
            </w:r>
          </w:p>
          <w:p w:rsidR="006D4611" w:rsidRDefault="006D4611" w:rsidP="00E74EF2">
            <w:pPr>
              <w:pStyle w:val="Cityandstate"/>
              <w:numPr>
                <w:ilvl w:val="0"/>
                <w:numId w:val="5"/>
              </w:numPr>
              <w:spacing w:after="40"/>
              <w:jc w:val="left"/>
              <w:rPr>
                <w:rStyle w:val="LocationChar"/>
                <w:b/>
                <w:bCs/>
                <w:u w:val="single"/>
              </w:rPr>
            </w:pPr>
            <w:r>
              <w:rPr>
                <w:rStyle w:val="LocationChar"/>
                <w:b/>
                <w:bCs/>
                <w:u w:val="single"/>
              </w:rPr>
              <w:t xml:space="preserve">Manager tender </w:t>
            </w:r>
          </w:p>
          <w:p w:rsidR="006D4611" w:rsidRDefault="006D4611" w:rsidP="00E74EF2">
            <w:pPr>
              <w:pStyle w:val="Cityandstate"/>
              <w:numPr>
                <w:ilvl w:val="0"/>
                <w:numId w:val="5"/>
              </w:numPr>
              <w:spacing w:after="40"/>
              <w:jc w:val="left"/>
              <w:rPr>
                <w:rStyle w:val="LocationChar"/>
                <w:b/>
                <w:bCs/>
                <w:u w:val="single"/>
              </w:rPr>
            </w:pPr>
            <w:r>
              <w:rPr>
                <w:rStyle w:val="LocationChar"/>
                <w:b/>
                <w:bCs/>
                <w:u w:val="single"/>
              </w:rPr>
              <w:t xml:space="preserve">Public relations manager </w:t>
            </w:r>
          </w:p>
          <w:p w:rsidR="006D4611" w:rsidRPr="005E19D8" w:rsidRDefault="006D4611" w:rsidP="006D4611">
            <w:pPr>
              <w:pStyle w:val="Cityandstate"/>
              <w:spacing w:after="40"/>
              <w:ind w:left="720"/>
              <w:jc w:val="left"/>
              <w:rPr>
                <w:rStyle w:val="LocationChar"/>
                <w:b/>
                <w:bCs/>
                <w:u w:val="single"/>
              </w:rPr>
            </w:pPr>
          </w:p>
          <w:p w:rsidR="00E2663F" w:rsidRPr="00A00F40" w:rsidRDefault="00E2663F" w:rsidP="005E19D8">
            <w:pPr>
              <w:pStyle w:val="Cityandstate"/>
              <w:spacing w:after="40"/>
              <w:jc w:val="left"/>
              <w:rPr>
                <w:rStyle w:val="Datescentered"/>
              </w:rPr>
            </w:pPr>
            <w:r>
              <w:rPr>
                <w:rStyle w:val="LocationChar"/>
              </w:rPr>
              <w:t xml:space="preserve"> </w:t>
            </w:r>
            <w:r w:rsidR="001C0BF4">
              <w:rPr>
                <w:rStyle w:val="LocationChar"/>
              </w:rPr>
              <w:t xml:space="preserve">A company with a partnership of three Japanese co. / working in medical equipment’s </w:t>
            </w:r>
            <w:r w:rsidR="005E19D8">
              <w:rPr>
                <w:rStyle w:val="LocationChar"/>
              </w:rPr>
              <w:t>contracting</w:t>
            </w:r>
            <w:r w:rsidR="001C0BF4">
              <w:rPr>
                <w:rStyle w:val="LocationChar"/>
              </w:rPr>
              <w:t xml:space="preserve">  </w:t>
            </w:r>
          </w:p>
          <w:p w:rsidR="00E2663F" w:rsidRPr="009838D5" w:rsidRDefault="00E2663F" w:rsidP="008325BB">
            <w:pPr>
              <w:pStyle w:val="Results"/>
              <w:jc w:val="left"/>
              <w:rPr>
                <w:rFonts w:cs="Arial"/>
              </w:rPr>
            </w:pPr>
            <w:r w:rsidRPr="00AD0515">
              <w:rPr>
                <w:rStyle w:val="BodyText1"/>
                <w:rFonts w:eastAsia="MS Mincho"/>
                <w:b w:val="0"/>
                <w:bCs/>
                <w:i w:val="0"/>
              </w:rPr>
              <w:t xml:space="preserve">Provide administrative and executive support within busy office. Manage executive team’s calendar; plan client meetings; prepare reports, spreadsheets and presentations; manage records; and administer </w:t>
            </w:r>
            <w:r w:rsidR="005E19D8" w:rsidRPr="00AD0515">
              <w:rPr>
                <w:rStyle w:val="BodyText1"/>
                <w:rFonts w:eastAsia="MS Mincho"/>
                <w:b w:val="0"/>
                <w:bCs/>
                <w:i w:val="0"/>
              </w:rPr>
              <w:t>database</w:t>
            </w:r>
            <w:r w:rsidR="005E19D8">
              <w:rPr>
                <w:rStyle w:val="BodyText1"/>
                <w:rFonts w:eastAsia="MS Mincho"/>
                <w:b w:val="0"/>
                <w:bCs/>
                <w:i w:val="0"/>
              </w:rPr>
              <w:t>,</w:t>
            </w:r>
            <w:r w:rsidR="001C0BF4">
              <w:rPr>
                <w:rStyle w:val="BodyText1"/>
                <w:rFonts w:eastAsia="MS Mincho"/>
                <w:b w:val="0"/>
                <w:bCs/>
                <w:i w:val="0"/>
              </w:rPr>
              <w:t xml:space="preserve"> </w:t>
            </w:r>
            <w:r w:rsidRPr="00AD0515">
              <w:rPr>
                <w:rStyle w:val="BodyText1"/>
                <w:rFonts w:eastAsia="MS Mincho"/>
                <w:b w:val="0"/>
                <w:bCs/>
                <w:i w:val="0"/>
              </w:rPr>
              <w:t xml:space="preserve">. </w:t>
            </w:r>
            <w:r w:rsidRPr="00AD0515">
              <w:t>Results:</w:t>
            </w:r>
          </w:p>
          <w:p w:rsidR="00E2663F" w:rsidRPr="00A00F40" w:rsidRDefault="00E2663F" w:rsidP="005E19D8">
            <w:pPr>
              <w:pStyle w:val="Bullets"/>
              <w:rPr>
                <w:rStyle w:val="ResultsBullets"/>
              </w:rPr>
            </w:pPr>
            <w:r w:rsidRPr="00A00F40">
              <w:rPr>
                <w:rStyle w:val="ResultsBullets"/>
              </w:rPr>
              <w:t xml:space="preserve">Earned “outstanding” ratings on annual reviews for the past </w:t>
            </w:r>
            <w:r w:rsidR="005E19D8">
              <w:rPr>
                <w:rStyle w:val="ResultsBullets"/>
              </w:rPr>
              <w:t xml:space="preserve">two </w:t>
            </w:r>
            <w:r w:rsidRPr="00A00F40">
              <w:rPr>
                <w:rStyle w:val="ResultsBullets"/>
              </w:rPr>
              <w:t xml:space="preserve">years. </w:t>
            </w:r>
            <w:r w:rsidR="005E19D8" w:rsidRPr="00A00F40">
              <w:rPr>
                <w:rStyle w:val="ResultsBullets"/>
              </w:rPr>
              <w:t>Recogn</w:t>
            </w:r>
            <w:r w:rsidR="005E19D8">
              <w:rPr>
                <w:rStyle w:val="ResultsBullets"/>
              </w:rPr>
              <w:t>iz</w:t>
            </w:r>
            <w:r w:rsidR="005E19D8" w:rsidRPr="00A00F40">
              <w:rPr>
                <w:rStyle w:val="ResultsBullets"/>
              </w:rPr>
              <w:t>ed</w:t>
            </w:r>
            <w:r w:rsidRPr="00A00F40">
              <w:rPr>
                <w:rStyle w:val="ResultsBullets"/>
              </w:rPr>
              <w:t xml:space="preserve"> for high-quality work</w:t>
            </w:r>
            <w:r w:rsidR="00310266" w:rsidRPr="00A00F40">
              <w:rPr>
                <w:rStyle w:val="ResultsBullets"/>
              </w:rPr>
              <w:t xml:space="preserve">, </w:t>
            </w:r>
            <w:r w:rsidR="001C0BF4" w:rsidRPr="00A00F40">
              <w:rPr>
                <w:rStyle w:val="ResultsBullets"/>
              </w:rPr>
              <w:t>organ</w:t>
            </w:r>
            <w:r w:rsidR="001C0BF4">
              <w:rPr>
                <w:rStyle w:val="ResultsBullets"/>
              </w:rPr>
              <w:t>iz</w:t>
            </w:r>
            <w:r w:rsidR="001C0BF4" w:rsidRPr="00A00F40">
              <w:rPr>
                <w:rStyle w:val="ResultsBullets"/>
              </w:rPr>
              <w:t>ational</w:t>
            </w:r>
            <w:r w:rsidRPr="00A00F40">
              <w:rPr>
                <w:rStyle w:val="ResultsBullets"/>
              </w:rPr>
              <w:t xml:space="preserve"> strengths </w:t>
            </w:r>
            <w:r w:rsidR="008325BB">
              <w:rPr>
                <w:rStyle w:val="ResultsBullets"/>
              </w:rPr>
              <w:br/>
            </w:r>
            <w:r w:rsidRPr="00A00F40">
              <w:rPr>
                <w:rStyle w:val="ResultsBullets"/>
              </w:rPr>
              <w:t>and exceptional customer service delivery.</w:t>
            </w:r>
          </w:p>
          <w:p w:rsidR="00E2663F" w:rsidRPr="00A00F40" w:rsidRDefault="00E2663F" w:rsidP="005E19D8">
            <w:pPr>
              <w:pStyle w:val="Bullets"/>
              <w:rPr>
                <w:rStyle w:val="ResultsBullets"/>
              </w:rPr>
            </w:pPr>
            <w:r w:rsidRPr="00A00F40">
              <w:rPr>
                <w:rStyle w:val="ResultsBullets"/>
              </w:rPr>
              <w:t xml:space="preserve">Praised by supervisor for excellent performance as interim office manager (supervising </w:t>
            </w:r>
            <w:r w:rsidR="005E19D8">
              <w:rPr>
                <w:rStyle w:val="ResultsBullets"/>
              </w:rPr>
              <w:t>six</w:t>
            </w:r>
            <w:r w:rsidRPr="00A00F40">
              <w:rPr>
                <w:rStyle w:val="ResultsBullets"/>
              </w:rPr>
              <w:t xml:space="preserve"> staff) during her eight-week leave.</w:t>
            </w:r>
          </w:p>
          <w:p w:rsidR="00E2663F" w:rsidRPr="00A00F40" w:rsidRDefault="00E2663F" w:rsidP="005E19D8">
            <w:pPr>
              <w:pStyle w:val="Bullets"/>
              <w:rPr>
                <w:rStyle w:val="ResultsBullets"/>
              </w:rPr>
            </w:pPr>
            <w:r w:rsidRPr="00A00F40">
              <w:rPr>
                <w:rStyle w:val="ResultsBullets"/>
              </w:rPr>
              <w:t xml:space="preserve">Became </w:t>
            </w:r>
            <w:r w:rsidR="005E19D8">
              <w:rPr>
                <w:rStyle w:val="ResultsBullets"/>
              </w:rPr>
              <w:t>Al Nukhba’s</w:t>
            </w:r>
            <w:r w:rsidRPr="00A00F40">
              <w:rPr>
                <w:rStyle w:val="ResultsBullets"/>
              </w:rPr>
              <w:t xml:space="preserve"> primary creator of PowerPoint presentations and </w:t>
            </w:r>
            <w:r w:rsidR="008325BB">
              <w:rPr>
                <w:rStyle w:val="ResultsBullets"/>
              </w:rPr>
              <w:br/>
            </w:r>
            <w:r w:rsidRPr="00A00F40">
              <w:rPr>
                <w:rStyle w:val="ResultsBullets"/>
              </w:rPr>
              <w:t>the main troubles</w:t>
            </w:r>
            <w:r w:rsidR="002F0B16">
              <w:rPr>
                <w:rStyle w:val="ResultsBullets"/>
              </w:rPr>
              <w:t>hooter of MS Office issues.</w:t>
            </w:r>
          </w:p>
          <w:p w:rsidR="00E2663F" w:rsidRPr="00A00F40" w:rsidRDefault="00E2663F" w:rsidP="008325BB">
            <w:pPr>
              <w:pStyle w:val="Bullets"/>
              <w:rPr>
                <w:rStyle w:val="ResultsBullets"/>
              </w:rPr>
            </w:pPr>
            <w:r w:rsidRPr="00A00F40">
              <w:rPr>
                <w:rStyle w:val="ResultsBullets"/>
              </w:rPr>
              <w:t>Excelled within deadline-intensive environment, ensuring the accurate and on-time completion of all projects.</w:t>
            </w:r>
          </w:p>
          <w:p w:rsidR="00E2663F" w:rsidRPr="002F0B16" w:rsidRDefault="00E2663F" w:rsidP="005E19D8">
            <w:pPr>
              <w:autoSpaceDE w:val="0"/>
              <w:autoSpaceDN w:val="0"/>
              <w:adjustRightInd w:val="0"/>
              <w:rPr>
                <w:rStyle w:val="Spacer"/>
              </w:rPr>
            </w:pPr>
          </w:p>
          <w:p w:rsidR="005E19D8" w:rsidRPr="005E19D8" w:rsidRDefault="005E19D8" w:rsidP="005E19D8">
            <w:pPr>
              <w:pStyle w:val="Cityandstate"/>
              <w:spacing w:after="40"/>
              <w:jc w:val="left"/>
              <w:rPr>
                <w:rStyle w:val="LocationChar"/>
                <w:b/>
                <w:bCs/>
                <w:u w:val="single"/>
              </w:rPr>
            </w:pPr>
            <w:r w:rsidRPr="005E19D8">
              <w:rPr>
                <w:rStyle w:val="Employer"/>
                <w:b/>
                <w:bCs/>
                <w:u w:val="single"/>
              </w:rPr>
              <w:t>Al Shams Co</w:t>
            </w:r>
            <w:r w:rsidRPr="005E19D8">
              <w:rPr>
                <w:rStyle w:val="LocationChar"/>
                <w:b/>
                <w:bCs/>
                <w:u w:val="single"/>
              </w:rPr>
              <w:t xml:space="preserve"> – Baghdad , Iraq        2015</w:t>
            </w:r>
          </w:p>
          <w:p w:rsidR="00E2663F" w:rsidRPr="00F30781" w:rsidRDefault="005E19D8" w:rsidP="005E19D8">
            <w:pPr>
              <w:pStyle w:val="Cityandstate"/>
              <w:spacing w:after="40"/>
              <w:jc w:val="left"/>
            </w:pPr>
            <w:r>
              <w:rPr>
                <w:rStyle w:val="Employerdescription"/>
              </w:rPr>
              <w:t>Professional telecom and networking</w:t>
            </w:r>
            <w:r w:rsidR="00E2663F" w:rsidRPr="00BC6C3B">
              <w:rPr>
                <w:rStyle w:val="Employerdescription"/>
              </w:rPr>
              <w:t xml:space="preserve"> services </w:t>
            </w:r>
            <w:r>
              <w:rPr>
                <w:rStyle w:val="Employerdescription"/>
              </w:rPr>
              <w:t>company</w:t>
            </w:r>
          </w:p>
          <w:p w:rsidR="00E2663F" w:rsidRPr="00A00F40" w:rsidRDefault="00E2663F" w:rsidP="005E19D8">
            <w:pPr>
              <w:rPr>
                <w:rStyle w:val="Datescentered"/>
              </w:rPr>
            </w:pPr>
            <w:r w:rsidRPr="00661688">
              <w:rPr>
                <w:rStyle w:val="Job"/>
                <w:u w:val="none"/>
              </w:rPr>
              <w:t xml:space="preserve">Administrative </w:t>
            </w:r>
            <w:r w:rsidR="005E19D8">
              <w:rPr>
                <w:rStyle w:val="Job"/>
                <w:u w:val="none"/>
              </w:rPr>
              <w:t>officer / Finance focal point</w:t>
            </w:r>
            <w:r w:rsidRPr="00661688">
              <w:rPr>
                <w:rStyle w:val="Job"/>
                <w:u w:val="none"/>
              </w:rPr>
              <w:t xml:space="preserve"> </w:t>
            </w:r>
          </w:p>
          <w:p w:rsidR="00E2663F" w:rsidRPr="004E5D89" w:rsidRDefault="00E2663F" w:rsidP="008325BB">
            <w:pPr>
              <w:pStyle w:val="Results"/>
              <w:jc w:val="left"/>
              <w:rPr>
                <w:szCs w:val="20"/>
              </w:rPr>
            </w:pPr>
            <w:r w:rsidRPr="00A00F40">
              <w:rPr>
                <w:rStyle w:val="BodyText1"/>
                <w:rFonts w:eastAsia="MS Mincho"/>
                <w:b w:val="0"/>
                <w:bCs/>
                <w:i w:val="0"/>
              </w:rPr>
              <w:t>Handled temporary assignments for diverse clients (e.g</w:t>
            </w:r>
            <w:r w:rsidR="008325BB">
              <w:rPr>
                <w:rStyle w:val="BodyText1"/>
                <w:rFonts w:eastAsia="MS Mincho"/>
                <w:b w:val="0"/>
                <w:bCs/>
                <w:i w:val="0"/>
              </w:rPr>
              <w:t>., high t</w:t>
            </w:r>
            <w:r w:rsidRPr="00A00F40">
              <w:rPr>
                <w:rStyle w:val="BodyText1"/>
                <w:rFonts w:eastAsia="MS Mincho"/>
                <w:b w:val="0"/>
                <w:bCs/>
                <w:i w:val="0"/>
              </w:rPr>
              <w:t xml:space="preserve">ech, manufacturing, real </w:t>
            </w:r>
            <w:r w:rsidR="005E19D8">
              <w:rPr>
                <w:rStyle w:val="BodyText1"/>
                <w:rFonts w:eastAsia="MS Mincho"/>
                <w:b w:val="0"/>
                <w:bCs/>
                <w:i w:val="0"/>
              </w:rPr>
              <w:t xml:space="preserve">estate, government and other agencies and </w:t>
            </w:r>
            <w:r w:rsidR="000C3966">
              <w:rPr>
                <w:rStyle w:val="BodyText1"/>
                <w:rFonts w:eastAsia="MS Mincho"/>
                <w:b w:val="0"/>
                <w:bCs/>
                <w:i w:val="0"/>
              </w:rPr>
              <w:t>authorities)</w:t>
            </w:r>
            <w:r w:rsidRPr="00A00F40">
              <w:rPr>
                <w:rStyle w:val="BodyText1"/>
                <w:rFonts w:eastAsia="MS Mincho"/>
                <w:b w:val="0"/>
                <w:bCs/>
                <w:i w:val="0"/>
              </w:rPr>
              <w:t xml:space="preserve">. </w:t>
            </w:r>
            <w:r w:rsidRPr="00AD0515">
              <w:t>Results:</w:t>
            </w:r>
            <w:r w:rsidRPr="00A00F40">
              <w:t xml:space="preserve"> </w:t>
            </w:r>
          </w:p>
          <w:p w:rsidR="00E2663F" w:rsidRPr="00BC7620" w:rsidRDefault="00E2663F" w:rsidP="008325BB">
            <w:pPr>
              <w:pStyle w:val="Bullets"/>
              <w:rPr>
                <w:rStyle w:val="ResultsBullets"/>
              </w:rPr>
            </w:pPr>
            <w:r w:rsidRPr="00BC7620">
              <w:rPr>
                <w:rStyle w:val="ResultsBullets"/>
              </w:rPr>
              <w:lastRenderedPageBreak/>
              <w:t xml:space="preserve">Demonstrated the ability to learn new </w:t>
            </w:r>
            <w:r w:rsidR="005E19D8" w:rsidRPr="00BC7620">
              <w:rPr>
                <w:rStyle w:val="ResultsBullets"/>
              </w:rPr>
              <w:t>organ</w:t>
            </w:r>
            <w:r w:rsidR="005E19D8">
              <w:rPr>
                <w:rStyle w:val="ResultsBullets"/>
              </w:rPr>
              <w:t>iz</w:t>
            </w:r>
            <w:r w:rsidR="005E19D8" w:rsidRPr="00BC7620">
              <w:rPr>
                <w:rStyle w:val="ResultsBullets"/>
              </w:rPr>
              <w:t>ational</w:t>
            </w:r>
            <w:r w:rsidRPr="00BC7620">
              <w:rPr>
                <w:rStyle w:val="ResultsBullets"/>
              </w:rPr>
              <w:t xml:space="preserve"> processes, workflows, policies and procedures with minimal ramp-up time.</w:t>
            </w:r>
          </w:p>
          <w:p w:rsidR="00E2663F" w:rsidRPr="00BC7620" w:rsidRDefault="00E2663F" w:rsidP="005E19D8">
            <w:pPr>
              <w:pStyle w:val="Bullets"/>
              <w:rPr>
                <w:rStyle w:val="ResultsBullets"/>
              </w:rPr>
            </w:pPr>
            <w:r w:rsidRPr="00BC7620">
              <w:rPr>
                <w:rStyle w:val="ResultsBullets"/>
              </w:rPr>
              <w:t xml:space="preserve">Identified billing errors and recovered </w:t>
            </w:r>
            <w:r w:rsidR="005E19D8">
              <w:rPr>
                <w:rStyle w:val="ResultsBullets"/>
              </w:rPr>
              <w:t>budget</w:t>
            </w:r>
            <w:r w:rsidRPr="00BC7620">
              <w:rPr>
                <w:rStyle w:val="ResultsBullets"/>
              </w:rPr>
              <w:t xml:space="preserve"> overpayments. Implemented tracking mechanisms to prevent future recurrences.</w:t>
            </w:r>
          </w:p>
          <w:p w:rsidR="006D4611" w:rsidRDefault="00E2663F" w:rsidP="00CC6084">
            <w:pPr>
              <w:pStyle w:val="Bullets"/>
              <w:rPr>
                <w:rStyle w:val="ResultsBullets"/>
              </w:rPr>
            </w:pPr>
            <w:r w:rsidRPr="00BC7620">
              <w:rPr>
                <w:rStyle w:val="ResultsBullets"/>
              </w:rPr>
              <w:t xml:space="preserve">Created databases and </w:t>
            </w:r>
            <w:r w:rsidR="002F0B16">
              <w:rPr>
                <w:rStyle w:val="ResultsBullets"/>
              </w:rPr>
              <w:t>spreadsheets</w:t>
            </w:r>
            <w:r w:rsidRPr="00BC7620">
              <w:rPr>
                <w:rStyle w:val="ResultsBullets"/>
              </w:rPr>
              <w:t xml:space="preserve"> that improved inventory </w:t>
            </w:r>
          </w:p>
          <w:p w:rsidR="005E19D8" w:rsidRDefault="00E2663F" w:rsidP="00E74EF2">
            <w:pPr>
              <w:pStyle w:val="Bullets"/>
              <w:rPr>
                <w:rStyle w:val="ResultsBullets"/>
              </w:rPr>
            </w:pPr>
            <w:r w:rsidRPr="00BC7620">
              <w:rPr>
                <w:rStyle w:val="ResultsBullets"/>
              </w:rPr>
              <w:t>management and reporting accuracy.</w:t>
            </w:r>
          </w:p>
          <w:p w:rsidR="005E19D8" w:rsidRDefault="006D4611" w:rsidP="00CC6084">
            <w:pPr>
              <w:pStyle w:val="Bullets"/>
              <w:numPr>
                <w:ilvl w:val="0"/>
                <w:numId w:val="0"/>
              </w:numPr>
              <w:rPr>
                <w:rStyle w:val="ResultsBullets"/>
              </w:rPr>
            </w:pPr>
            <w:r>
              <w:rPr>
                <w:rStyle w:val="ResultsBullets"/>
              </w:rPr>
              <w:t xml:space="preserve"> </w:t>
            </w:r>
          </w:p>
          <w:p w:rsidR="006D4611" w:rsidRDefault="006D4611" w:rsidP="00CC6084">
            <w:pPr>
              <w:pStyle w:val="Bullets"/>
              <w:numPr>
                <w:ilvl w:val="0"/>
                <w:numId w:val="0"/>
              </w:numPr>
              <w:rPr>
                <w:rStyle w:val="ResultsBullets"/>
                <w:b/>
                <w:bCs w:val="0"/>
                <w:sz w:val="22"/>
                <w:szCs w:val="22"/>
                <w:u w:val="single"/>
              </w:rPr>
            </w:pPr>
            <w:proofErr w:type="spellStart"/>
            <w:r w:rsidRPr="006D4611">
              <w:rPr>
                <w:rStyle w:val="ResultsBullets"/>
                <w:b/>
                <w:bCs w:val="0"/>
                <w:sz w:val="22"/>
                <w:szCs w:val="22"/>
                <w:u w:val="single"/>
              </w:rPr>
              <w:t>Vitane</w:t>
            </w:r>
            <w:proofErr w:type="spellEnd"/>
            <w:r w:rsidRPr="006D4611">
              <w:rPr>
                <w:rStyle w:val="ResultsBullets"/>
                <w:b/>
                <w:bCs w:val="0"/>
                <w:sz w:val="22"/>
                <w:szCs w:val="22"/>
                <w:u w:val="single"/>
              </w:rPr>
              <w:t xml:space="preserve"> quality life company</w:t>
            </w:r>
            <w:r>
              <w:rPr>
                <w:rStyle w:val="ResultsBullets"/>
                <w:b/>
                <w:bCs w:val="0"/>
                <w:sz w:val="22"/>
                <w:szCs w:val="22"/>
                <w:u w:val="single"/>
              </w:rPr>
              <w:t xml:space="preserve"> 2019 </w:t>
            </w:r>
          </w:p>
          <w:p w:rsidR="006D4611" w:rsidRDefault="006D4611" w:rsidP="00E74EF2">
            <w:pPr>
              <w:pStyle w:val="Bullets"/>
              <w:numPr>
                <w:ilvl w:val="0"/>
                <w:numId w:val="6"/>
              </w:numPr>
              <w:rPr>
                <w:rStyle w:val="ResultsBullets"/>
                <w:sz w:val="22"/>
                <w:szCs w:val="22"/>
              </w:rPr>
            </w:pPr>
            <w:r>
              <w:rPr>
                <w:rStyle w:val="ResultsBullets"/>
                <w:sz w:val="22"/>
                <w:szCs w:val="22"/>
              </w:rPr>
              <w:t xml:space="preserve">medical representative  for 1 year </w:t>
            </w:r>
          </w:p>
          <w:p w:rsidR="006D4611" w:rsidRPr="006D4611" w:rsidRDefault="006D4611" w:rsidP="00CC6084">
            <w:pPr>
              <w:pStyle w:val="Bullets"/>
              <w:numPr>
                <w:ilvl w:val="0"/>
                <w:numId w:val="0"/>
              </w:numPr>
              <w:rPr>
                <w:rStyle w:val="ResultsBullets"/>
                <w:sz w:val="22"/>
                <w:szCs w:val="22"/>
              </w:rPr>
            </w:pPr>
            <w:proofErr w:type="spellStart"/>
            <w:r>
              <w:rPr>
                <w:rStyle w:val="ResultsBullets"/>
                <w:sz w:val="22"/>
                <w:szCs w:val="22"/>
              </w:rPr>
              <w:t>Vitane</w:t>
            </w:r>
            <w:proofErr w:type="spellEnd"/>
            <w:r>
              <w:rPr>
                <w:rStyle w:val="ResultsBullets"/>
                <w:sz w:val="22"/>
                <w:szCs w:val="22"/>
              </w:rPr>
              <w:t xml:space="preserve"> company  is a </w:t>
            </w:r>
            <w:proofErr w:type="spellStart"/>
            <w:r>
              <w:rPr>
                <w:rStyle w:val="ResultsBullets"/>
                <w:sz w:val="22"/>
                <w:szCs w:val="22"/>
              </w:rPr>
              <w:t>german</w:t>
            </w:r>
            <w:proofErr w:type="spellEnd"/>
            <w:r>
              <w:rPr>
                <w:rStyle w:val="ResultsBullets"/>
                <w:sz w:val="22"/>
                <w:szCs w:val="22"/>
              </w:rPr>
              <w:t xml:space="preserve">  company  specialized in bioactive materials &amp; supplement  provides medical solutions . </w:t>
            </w:r>
          </w:p>
          <w:p w:rsidR="006D4611" w:rsidRPr="00BC7620" w:rsidRDefault="006D4611" w:rsidP="00CC6084">
            <w:pPr>
              <w:pStyle w:val="Bullets"/>
              <w:numPr>
                <w:ilvl w:val="0"/>
                <w:numId w:val="0"/>
              </w:numPr>
              <w:rPr>
                <w:rStyle w:val="ResultsBullets"/>
              </w:rPr>
            </w:pPr>
          </w:p>
          <w:p w:rsidR="005E19D8" w:rsidRPr="005E19D8" w:rsidRDefault="005E19D8" w:rsidP="005E19D8">
            <w:pPr>
              <w:pStyle w:val="Cityandstate"/>
              <w:spacing w:after="40"/>
              <w:jc w:val="left"/>
              <w:rPr>
                <w:rStyle w:val="LocationChar"/>
                <w:b/>
                <w:bCs/>
                <w:u w:val="single"/>
              </w:rPr>
            </w:pPr>
            <w:r w:rsidRPr="005E19D8">
              <w:rPr>
                <w:rStyle w:val="LocationChar"/>
                <w:b/>
                <w:bCs/>
                <w:u w:val="single"/>
              </w:rPr>
              <w:t>A.A.I.E.T Int.Co – Baghdad , Iraq        2015</w:t>
            </w:r>
          </w:p>
          <w:p w:rsidR="005E19D8" w:rsidRPr="00F30781" w:rsidRDefault="005E19D8" w:rsidP="005E19D8">
            <w:pPr>
              <w:pStyle w:val="Cityandstate"/>
              <w:spacing w:after="40"/>
              <w:jc w:val="left"/>
            </w:pPr>
            <w:r>
              <w:rPr>
                <w:rStyle w:val="Employerdescription"/>
              </w:rPr>
              <w:t xml:space="preserve">Professional construction company </w:t>
            </w:r>
          </w:p>
          <w:p w:rsidR="005E19D8" w:rsidRDefault="005C7129" w:rsidP="005E19D8">
            <w:pPr>
              <w:rPr>
                <w:rStyle w:val="Job"/>
                <w:u w:val="none"/>
              </w:rPr>
            </w:pPr>
            <w:r>
              <w:rPr>
                <w:rStyle w:val="Job"/>
                <w:u w:val="none"/>
              </w:rPr>
              <w:t>Support</w:t>
            </w:r>
            <w:r w:rsidR="005E19D8">
              <w:rPr>
                <w:rStyle w:val="Job"/>
                <w:u w:val="none"/>
              </w:rPr>
              <w:t xml:space="preserve"> focal point</w:t>
            </w:r>
            <w:r w:rsidR="005E19D8" w:rsidRPr="00661688">
              <w:rPr>
                <w:rStyle w:val="Job"/>
                <w:u w:val="none"/>
              </w:rPr>
              <w:t xml:space="preserve"> </w:t>
            </w:r>
            <w:r>
              <w:rPr>
                <w:rStyle w:val="Job"/>
                <w:u w:val="none"/>
              </w:rPr>
              <w:t>(Finance, Logs and HR)</w:t>
            </w:r>
          </w:p>
          <w:p w:rsidR="000C3966" w:rsidRDefault="000C3966" w:rsidP="005E19D8">
            <w:pPr>
              <w:rPr>
                <w:rStyle w:val="Job"/>
                <w:u w:val="none"/>
              </w:rPr>
            </w:pPr>
            <w:r>
              <w:rPr>
                <w:rStyle w:val="Job"/>
                <w:u w:val="none"/>
              </w:rPr>
              <w:t>Handled all procurement process regarding internal services of the office , monitoring or resources in the office and take the full responsibility of all staffs payments unit</w:t>
            </w:r>
          </w:p>
          <w:p w:rsidR="005C7129" w:rsidRDefault="005C7129" w:rsidP="005C7129">
            <w:pPr>
              <w:pStyle w:val="Results"/>
              <w:jc w:val="left"/>
            </w:pPr>
            <w:r w:rsidRPr="005C7129">
              <w:t xml:space="preserve">Results: </w:t>
            </w:r>
          </w:p>
          <w:p w:rsidR="005C7129" w:rsidRDefault="005C7129" w:rsidP="005C7129">
            <w:pPr>
              <w:pStyle w:val="Results"/>
              <w:jc w:val="left"/>
              <w:rPr>
                <w:rStyle w:val="ResultsBullets"/>
                <w:rFonts w:eastAsia="MS Mincho"/>
                <w:b w:val="0"/>
                <w:bCs/>
                <w:i w:val="0"/>
              </w:rPr>
            </w:pPr>
            <w:r>
              <w:rPr>
                <w:rStyle w:val="ResultsBullets"/>
                <w:rFonts w:eastAsia="MS Mincho"/>
                <w:b w:val="0"/>
                <w:bCs/>
                <w:i w:val="0"/>
              </w:rPr>
              <w:t xml:space="preserve">I have gotten </w:t>
            </w:r>
            <w:r w:rsidRPr="005C7129">
              <w:rPr>
                <w:rStyle w:val="ResultsBullets"/>
                <w:rFonts w:eastAsia="MS Mincho"/>
                <w:b w:val="0"/>
                <w:bCs/>
                <w:i w:val="0"/>
              </w:rPr>
              <w:t>strong </w:t>
            </w:r>
            <w:hyperlink r:id="rId11" w:history="1">
              <w:r w:rsidRPr="005C7129">
                <w:rPr>
                  <w:rStyle w:val="ResultsBullets"/>
                  <w:rFonts w:eastAsia="MS Mincho"/>
                  <w:b w:val="0"/>
                  <w:bCs/>
                  <w:i w:val="0"/>
                </w:rPr>
                <w:t>interpersonal</w:t>
              </w:r>
            </w:hyperlink>
            <w:r w:rsidRPr="005C7129">
              <w:rPr>
                <w:rStyle w:val="ResultsBullets"/>
                <w:rFonts w:eastAsia="MS Mincho"/>
                <w:b w:val="0"/>
                <w:bCs/>
                <w:i w:val="0"/>
              </w:rPr>
              <w:t> and </w:t>
            </w:r>
            <w:hyperlink r:id="rId12" w:history="1">
              <w:r w:rsidRPr="005C7129">
                <w:rPr>
                  <w:rStyle w:val="ResultsBullets"/>
                  <w:rFonts w:eastAsia="MS Mincho"/>
                  <w:b w:val="0"/>
                  <w:bCs/>
                  <w:i w:val="0"/>
                </w:rPr>
                <w:t>communication skills</w:t>
              </w:r>
            </w:hyperlink>
            <w:r w:rsidRPr="005C7129">
              <w:rPr>
                <w:rStyle w:val="ResultsBullets"/>
                <w:rFonts w:eastAsia="MS Mincho"/>
                <w:b w:val="0"/>
                <w:bCs/>
                <w:i w:val="0"/>
              </w:rPr>
              <w:t xml:space="preserve">, leadership, computer and research competency, and the ability to work independently and with others from all levels of the </w:t>
            </w:r>
            <w:r>
              <w:rPr>
                <w:rStyle w:val="ResultsBullets"/>
                <w:rFonts w:eastAsia="MS Mincho"/>
                <w:b w:val="0"/>
                <w:bCs/>
                <w:i w:val="0"/>
              </w:rPr>
              <w:t>company</w:t>
            </w:r>
            <w:r w:rsidRPr="005C7129">
              <w:rPr>
                <w:rStyle w:val="ResultsBullets"/>
                <w:rFonts w:eastAsia="MS Mincho"/>
                <w:b w:val="0"/>
                <w:bCs/>
                <w:i w:val="0"/>
              </w:rPr>
              <w:t>. Time management and the ability to multitask and prioritize projects are paramount to the success of an administrative professional.</w:t>
            </w:r>
          </w:p>
          <w:p w:rsidR="00E2663F" w:rsidRPr="00CC6084" w:rsidRDefault="000C3966" w:rsidP="00CC6084">
            <w:pPr>
              <w:pStyle w:val="Sections"/>
              <w:jc w:val="left"/>
              <w:rPr>
                <w:u w:val="single"/>
              </w:rPr>
            </w:pPr>
            <w:r w:rsidRPr="00CC6084">
              <w:rPr>
                <w:u w:val="single"/>
              </w:rPr>
              <w:t>Courses</w:t>
            </w:r>
          </w:p>
          <w:p w:rsidR="000C3966" w:rsidRDefault="000C3966" w:rsidP="000C3966">
            <w:pPr>
              <w:jc w:val="both"/>
              <w:rPr>
                <w:rStyle w:val="CompanyInfoChar"/>
                <w:rFonts w:ascii="Bookman Old Style" w:hAnsi="Bookman Old Style"/>
                <w:sz w:val="20"/>
                <w:szCs w:val="20"/>
              </w:rPr>
            </w:pPr>
            <w:r w:rsidRPr="000C3966">
              <w:rPr>
                <w:rStyle w:val="Employer"/>
              </w:rPr>
              <w:t>lab</w:t>
            </w:r>
            <w:r>
              <w:rPr>
                <w:rStyle w:val="Employer"/>
              </w:rPr>
              <w:t xml:space="preserve">oratory equipment </w:t>
            </w:r>
            <w:r w:rsidRPr="000C3966">
              <w:rPr>
                <w:rStyle w:val="Employer"/>
              </w:rPr>
              <w:t>electrophoresis</w:t>
            </w:r>
            <w:r>
              <w:rPr>
                <w:rStyle w:val="CompanyInfoChar"/>
                <w:rFonts w:ascii="Bookman Old Style" w:hAnsi="Bookman Old Style"/>
                <w:sz w:val="20"/>
                <w:szCs w:val="20"/>
              </w:rPr>
              <w:t xml:space="preserve"> course/ Amman , Jordan</w:t>
            </w:r>
          </w:p>
          <w:p w:rsidR="000C3966" w:rsidRDefault="000C3966" w:rsidP="000C3966">
            <w:pPr>
              <w:jc w:val="both"/>
              <w:rPr>
                <w:rStyle w:val="CompanyInfoChar"/>
                <w:rFonts w:ascii="Bookman Old Style" w:hAnsi="Bookman Old Style"/>
                <w:sz w:val="20"/>
                <w:szCs w:val="20"/>
              </w:rPr>
            </w:pPr>
            <w:r>
              <w:rPr>
                <w:rStyle w:val="CompanyInfoChar"/>
                <w:rFonts w:ascii="Bookman Old Style" w:hAnsi="Bookman Old Style"/>
                <w:sz w:val="20"/>
                <w:szCs w:val="20"/>
              </w:rPr>
              <w:t>Arab health course - WHO / Dubai , UAE</w:t>
            </w:r>
          </w:p>
          <w:p w:rsidR="000C3966" w:rsidRDefault="000C3966" w:rsidP="000C3966">
            <w:pPr>
              <w:pStyle w:val="Cityandstate"/>
              <w:spacing w:after="40"/>
              <w:jc w:val="left"/>
              <w:rPr>
                <w:rStyle w:val="CompanyInfoChar"/>
                <w:rFonts w:ascii="Bookman Old Style" w:hAnsi="Bookman Old Style"/>
                <w:sz w:val="20"/>
                <w:szCs w:val="20"/>
              </w:rPr>
            </w:pPr>
            <w:r>
              <w:rPr>
                <w:rStyle w:val="CompanyInfoChar"/>
                <w:rFonts w:ascii="Bookman Old Style" w:hAnsi="Bookman Old Style"/>
                <w:sz w:val="20"/>
                <w:szCs w:val="20"/>
              </w:rPr>
              <w:t>Human resources management / Erbil , Iraq</w:t>
            </w:r>
          </w:p>
          <w:p w:rsidR="00E2663F" w:rsidRDefault="000C3966" w:rsidP="000C3966">
            <w:pPr>
              <w:pStyle w:val="Cityandstate"/>
              <w:spacing w:after="40"/>
              <w:jc w:val="left"/>
              <w:rPr>
                <w:rStyle w:val="Employer"/>
              </w:rPr>
            </w:pPr>
            <w:r>
              <w:rPr>
                <w:rStyle w:val="Employer"/>
              </w:rPr>
              <w:t>English language course - British institute / Baghdad , Iraq</w:t>
            </w:r>
          </w:p>
          <w:p w:rsidR="000C3966" w:rsidRDefault="000C3966" w:rsidP="000C3966">
            <w:pPr>
              <w:pStyle w:val="Cityandstate"/>
              <w:spacing w:after="40"/>
              <w:jc w:val="left"/>
              <w:rPr>
                <w:rStyle w:val="Employer"/>
              </w:rPr>
            </w:pPr>
            <w:r>
              <w:rPr>
                <w:rStyle w:val="Employer"/>
              </w:rPr>
              <w:t>MS office tools course / Baghdad , Iraq</w:t>
            </w:r>
          </w:p>
          <w:p w:rsidR="00CC6084" w:rsidRDefault="00CC6084" w:rsidP="000C3966">
            <w:pPr>
              <w:pStyle w:val="Cityandstate"/>
              <w:spacing w:after="40"/>
              <w:jc w:val="left"/>
              <w:rPr>
                <w:rStyle w:val="Employer"/>
              </w:rPr>
            </w:pPr>
          </w:p>
          <w:p w:rsidR="00CC6084" w:rsidRDefault="00CC6084" w:rsidP="00CC6084">
            <w:pPr>
              <w:pStyle w:val="Cityandstate"/>
              <w:spacing w:after="40"/>
              <w:jc w:val="left"/>
              <w:rPr>
                <w:b/>
                <w:bCs/>
                <w:spacing w:val="8"/>
                <w:sz w:val="28"/>
                <w:szCs w:val="28"/>
                <w:u w:val="single"/>
              </w:rPr>
            </w:pPr>
            <w:r w:rsidRPr="00CC6084">
              <w:rPr>
                <w:b/>
                <w:bCs/>
                <w:spacing w:val="8"/>
                <w:sz w:val="28"/>
                <w:szCs w:val="28"/>
                <w:u w:val="single"/>
              </w:rPr>
              <w:t>Ref</w:t>
            </w:r>
            <w:r w:rsidR="004B6C0E">
              <w:rPr>
                <w:b/>
                <w:bCs/>
                <w:spacing w:val="8"/>
                <w:sz w:val="28"/>
                <w:szCs w:val="28"/>
                <w:u w:val="single"/>
              </w:rPr>
              <w:t>e</w:t>
            </w:r>
            <w:r w:rsidRPr="00CC6084">
              <w:rPr>
                <w:b/>
                <w:bCs/>
                <w:spacing w:val="8"/>
                <w:sz w:val="28"/>
                <w:szCs w:val="28"/>
                <w:u w:val="single"/>
              </w:rPr>
              <w:t>rences :</w:t>
            </w:r>
          </w:p>
          <w:p w:rsidR="00CC6084" w:rsidRPr="00B22EE1" w:rsidRDefault="00CC6084" w:rsidP="00E74EF2">
            <w:pPr>
              <w:pStyle w:val="Cityandstate"/>
              <w:numPr>
                <w:ilvl w:val="0"/>
                <w:numId w:val="2"/>
              </w:numPr>
              <w:spacing w:after="40"/>
              <w:jc w:val="left"/>
              <w:rPr>
                <w:rFonts w:ascii="Times New Roman" w:hAnsi="Times New Roman"/>
                <w:spacing w:val="8"/>
              </w:rPr>
            </w:pPr>
            <w:r w:rsidRPr="00B22EE1">
              <w:rPr>
                <w:rFonts w:ascii="Times New Roman" w:hAnsi="Times New Roman"/>
                <w:spacing w:val="8"/>
              </w:rPr>
              <w:t xml:space="preserve">Eng . Mushtaq      </w:t>
            </w:r>
          </w:p>
          <w:p w:rsidR="00CC6084" w:rsidRPr="00B22EE1" w:rsidRDefault="00CC6084" w:rsidP="00CC6084">
            <w:pPr>
              <w:pStyle w:val="Cityandstate"/>
              <w:spacing w:after="40"/>
              <w:jc w:val="left"/>
              <w:rPr>
                <w:rFonts w:ascii="Times New Roman" w:hAnsi="Times New Roman"/>
                <w:spacing w:val="8"/>
              </w:rPr>
            </w:pPr>
            <w:r w:rsidRPr="00B22EE1">
              <w:rPr>
                <w:rFonts w:ascii="Times New Roman" w:hAnsi="Times New Roman"/>
                <w:spacing w:val="8"/>
              </w:rPr>
              <w:t xml:space="preserve">            Manager / Al Nukhba Co</w:t>
            </w:r>
          </w:p>
          <w:p w:rsidR="00CC6084" w:rsidRPr="00B22EE1" w:rsidRDefault="007B2DA2" w:rsidP="005F1555">
            <w:pPr>
              <w:pStyle w:val="Cityandstate"/>
              <w:spacing w:after="40"/>
              <w:jc w:val="left"/>
              <w:rPr>
                <w:rFonts w:ascii="Times New Roman" w:hAnsi="Times New Roman"/>
                <w:spacing w:val="8"/>
              </w:rPr>
            </w:pPr>
            <w:r>
              <w:rPr>
                <w:rFonts w:ascii="Times New Roman" w:hAnsi="Times New Roman"/>
                <w:spacing w:val="8"/>
              </w:rPr>
              <w:t xml:space="preserve">            E : </w:t>
            </w:r>
            <w:hyperlink r:id="rId13" w:history="1">
              <w:r w:rsidR="005F1555" w:rsidRPr="00182F2C">
                <w:rPr>
                  <w:rStyle w:val="Hyperlink"/>
                  <w:rFonts w:ascii="Times New Roman" w:hAnsi="Times New Roman"/>
                  <w:spacing w:val="8"/>
                </w:rPr>
                <w:t>mushtaqsabeeh@gmail.com</w:t>
              </w:r>
            </w:hyperlink>
            <w:r w:rsidR="005F1555">
              <w:rPr>
                <w:rFonts w:ascii="Times New Roman" w:hAnsi="Times New Roman"/>
                <w:spacing w:val="8"/>
              </w:rPr>
              <w:t xml:space="preserve">     </w:t>
            </w:r>
            <w:r w:rsidR="00CC6084" w:rsidRPr="00B22EE1">
              <w:rPr>
                <w:rFonts w:ascii="Times New Roman" w:hAnsi="Times New Roman"/>
                <w:spacing w:val="8"/>
              </w:rPr>
              <w:t xml:space="preserve"> Phone no : </w:t>
            </w:r>
            <w:r>
              <w:rPr>
                <w:rFonts w:ascii="Times New Roman" w:hAnsi="Times New Roman"/>
                <w:spacing w:val="8"/>
              </w:rPr>
              <w:t>00964 771 994 5637</w:t>
            </w:r>
          </w:p>
          <w:p w:rsidR="00CC6084" w:rsidRPr="00B22EE1" w:rsidRDefault="00CC6084" w:rsidP="00CC6084">
            <w:pPr>
              <w:pStyle w:val="Cityandstate"/>
              <w:spacing w:after="40"/>
              <w:jc w:val="left"/>
              <w:rPr>
                <w:rFonts w:ascii="Times New Roman" w:hAnsi="Times New Roman"/>
                <w:spacing w:val="8"/>
              </w:rPr>
            </w:pPr>
          </w:p>
          <w:p w:rsidR="00CC6084" w:rsidRPr="00B22EE1" w:rsidRDefault="00CC6084" w:rsidP="00E74EF2">
            <w:pPr>
              <w:pStyle w:val="Cityandstate"/>
              <w:numPr>
                <w:ilvl w:val="0"/>
                <w:numId w:val="2"/>
              </w:numPr>
              <w:spacing w:after="40"/>
              <w:jc w:val="left"/>
              <w:rPr>
                <w:rFonts w:ascii="Times New Roman" w:hAnsi="Times New Roman"/>
                <w:spacing w:val="8"/>
              </w:rPr>
            </w:pPr>
            <w:r w:rsidRPr="00B22EE1">
              <w:rPr>
                <w:rFonts w:ascii="Times New Roman" w:hAnsi="Times New Roman"/>
                <w:spacing w:val="8"/>
              </w:rPr>
              <w:t>Eng Bernin Zehraw</w:t>
            </w:r>
          </w:p>
          <w:p w:rsidR="00CC6084" w:rsidRPr="00B22EE1" w:rsidRDefault="00CC6084" w:rsidP="00CC6084">
            <w:pPr>
              <w:pStyle w:val="Cityandstate"/>
              <w:spacing w:after="40"/>
              <w:ind w:left="720"/>
              <w:jc w:val="left"/>
              <w:rPr>
                <w:rFonts w:ascii="Times New Roman" w:hAnsi="Times New Roman"/>
                <w:spacing w:val="8"/>
              </w:rPr>
            </w:pPr>
            <w:r w:rsidRPr="00B22EE1">
              <w:rPr>
                <w:rFonts w:ascii="Times New Roman" w:hAnsi="Times New Roman"/>
                <w:spacing w:val="8"/>
              </w:rPr>
              <w:t>Maintenance team leader / A.A.I.E.T co</w:t>
            </w:r>
          </w:p>
          <w:p w:rsidR="00CC6084" w:rsidRPr="00B22EE1" w:rsidRDefault="00CC6084" w:rsidP="00CC6084">
            <w:pPr>
              <w:pStyle w:val="Cityandstate"/>
              <w:spacing w:after="40"/>
              <w:ind w:left="720"/>
              <w:jc w:val="left"/>
              <w:rPr>
                <w:rFonts w:ascii="Times New Roman" w:hAnsi="Times New Roman"/>
                <w:spacing w:val="8"/>
              </w:rPr>
            </w:pPr>
            <w:r w:rsidRPr="00B22EE1">
              <w:rPr>
                <w:rFonts w:ascii="Times New Roman" w:hAnsi="Times New Roman"/>
                <w:spacing w:val="8"/>
              </w:rPr>
              <w:t xml:space="preserve">E : </w:t>
            </w:r>
            <w:hyperlink r:id="rId14" w:history="1">
              <w:r w:rsidRPr="00B22EE1">
                <w:rPr>
                  <w:rStyle w:val="Hyperlink"/>
                  <w:rFonts w:ascii="Times New Roman" w:hAnsi="Times New Roman"/>
                  <w:spacing w:val="8"/>
                </w:rPr>
                <w:t>Bernin.zehraw@gmail.com</w:t>
              </w:r>
            </w:hyperlink>
            <w:r w:rsidRPr="00B22EE1">
              <w:rPr>
                <w:rFonts w:ascii="Times New Roman" w:hAnsi="Times New Roman"/>
                <w:spacing w:val="8"/>
              </w:rPr>
              <w:t xml:space="preserve">       Phone no : 00964 751 795 2954</w:t>
            </w:r>
          </w:p>
          <w:p w:rsidR="00CC6084" w:rsidRPr="00B22EE1" w:rsidRDefault="00CC6084" w:rsidP="00CC6084">
            <w:pPr>
              <w:pStyle w:val="Cityandstate"/>
              <w:spacing w:after="40"/>
              <w:jc w:val="left"/>
              <w:rPr>
                <w:rFonts w:ascii="Times New Roman" w:hAnsi="Times New Roman"/>
                <w:spacing w:val="8"/>
              </w:rPr>
            </w:pPr>
          </w:p>
          <w:p w:rsidR="00CC6084" w:rsidRPr="00B22EE1" w:rsidRDefault="00CC6084" w:rsidP="00CC6084">
            <w:pPr>
              <w:pStyle w:val="Cityandstate"/>
              <w:spacing w:after="40"/>
              <w:jc w:val="left"/>
              <w:rPr>
                <w:rFonts w:ascii="Times New Roman" w:hAnsi="Times New Roman"/>
                <w:spacing w:val="8"/>
              </w:rPr>
            </w:pPr>
          </w:p>
          <w:p w:rsidR="00CC6084" w:rsidRPr="00B22EE1" w:rsidRDefault="00CC6084" w:rsidP="00CC6084">
            <w:pPr>
              <w:pStyle w:val="Cityandstate"/>
              <w:spacing w:after="40"/>
              <w:jc w:val="left"/>
              <w:rPr>
                <w:rFonts w:ascii="Times New Roman" w:hAnsi="Times New Roman"/>
                <w:spacing w:val="8"/>
              </w:rPr>
            </w:pPr>
          </w:p>
          <w:p w:rsidR="00CC6084" w:rsidRDefault="00CC6084" w:rsidP="000C3966">
            <w:pPr>
              <w:pStyle w:val="Cityandstate"/>
              <w:spacing w:after="40"/>
              <w:jc w:val="left"/>
              <w:rPr>
                <w:rStyle w:val="Employer"/>
              </w:rPr>
            </w:pPr>
          </w:p>
          <w:p w:rsidR="00E2663F" w:rsidRPr="00B82E98" w:rsidRDefault="00E2663F" w:rsidP="008325BB">
            <w:pPr>
              <w:pStyle w:val="Cityandstate"/>
              <w:spacing w:after="40"/>
              <w:jc w:val="left"/>
              <w:rPr>
                <w:b/>
              </w:rPr>
            </w:pPr>
          </w:p>
        </w:tc>
      </w:tr>
      <w:tr w:rsidR="00E2663F" w:rsidRPr="00B82E98" w:rsidTr="0037734A">
        <w:trPr>
          <w:trHeight w:val="372"/>
        </w:trPr>
        <w:tc>
          <w:tcPr>
            <w:tcW w:w="2011" w:type="dxa"/>
            <w:vMerge/>
            <w:shd w:val="clear" w:color="auto" w:fill="D6E3BC"/>
          </w:tcPr>
          <w:p w:rsidR="00E2663F" w:rsidRPr="00F30781" w:rsidRDefault="00E2663F" w:rsidP="000A3FBF">
            <w:pPr>
              <w:pStyle w:val="Awardinfonobold"/>
              <w:spacing w:before="500" w:after="40"/>
              <w:rPr>
                <w:rFonts w:ascii="Bookman Old Style" w:hAnsi="Bookman Old Style"/>
                <w:sz w:val="19"/>
                <w:szCs w:val="19"/>
              </w:rPr>
            </w:pPr>
          </w:p>
        </w:tc>
        <w:tc>
          <w:tcPr>
            <w:tcW w:w="221" w:type="dxa"/>
            <w:vMerge/>
            <w:shd w:val="clear" w:color="auto" w:fill="FFFFFF"/>
          </w:tcPr>
          <w:p w:rsidR="00E2663F" w:rsidRPr="00B82E98" w:rsidRDefault="00E2663F" w:rsidP="000A3FBF">
            <w:pPr>
              <w:rPr>
                <w:rFonts w:ascii="Bookman Old Style" w:hAnsi="Bookman Old Style"/>
                <w:b/>
                <w:bCs/>
                <w:color w:val="FFFFFF"/>
                <w:sz w:val="17"/>
                <w:szCs w:val="17"/>
              </w:rPr>
            </w:pPr>
          </w:p>
        </w:tc>
        <w:tc>
          <w:tcPr>
            <w:tcW w:w="4129" w:type="dxa"/>
          </w:tcPr>
          <w:p w:rsidR="00E2663F" w:rsidRPr="00BC7620" w:rsidRDefault="00E2663F" w:rsidP="00CC6084">
            <w:pPr>
              <w:pStyle w:val="Bullets"/>
              <w:numPr>
                <w:ilvl w:val="0"/>
                <w:numId w:val="0"/>
              </w:numPr>
              <w:spacing w:before="0"/>
              <w:ind w:left="360"/>
              <w:rPr>
                <w:rStyle w:val="ResultsBullets"/>
              </w:rPr>
            </w:pPr>
          </w:p>
        </w:tc>
        <w:tc>
          <w:tcPr>
            <w:tcW w:w="3683" w:type="dxa"/>
          </w:tcPr>
          <w:p w:rsidR="00E2663F" w:rsidRPr="00BC7620" w:rsidRDefault="00E2663F" w:rsidP="00CC6084">
            <w:pPr>
              <w:pStyle w:val="Bullets"/>
              <w:numPr>
                <w:ilvl w:val="0"/>
                <w:numId w:val="0"/>
              </w:numPr>
              <w:spacing w:before="0"/>
              <w:rPr>
                <w:rStyle w:val="ResultsBullets"/>
              </w:rPr>
            </w:pPr>
          </w:p>
        </w:tc>
      </w:tr>
      <w:tr w:rsidR="00E2663F" w:rsidRPr="00B82E98" w:rsidTr="0037734A">
        <w:trPr>
          <w:trHeight w:val="513"/>
        </w:trPr>
        <w:tc>
          <w:tcPr>
            <w:tcW w:w="2011" w:type="dxa"/>
            <w:vMerge/>
            <w:shd w:val="clear" w:color="auto" w:fill="D6E3BC"/>
          </w:tcPr>
          <w:p w:rsidR="00E2663F" w:rsidRPr="00F30781" w:rsidRDefault="00E2663F" w:rsidP="000A3FBF">
            <w:pPr>
              <w:pStyle w:val="Awardinfonobold"/>
              <w:spacing w:before="500" w:after="40"/>
              <w:rPr>
                <w:rFonts w:ascii="Bookman Old Style" w:hAnsi="Bookman Old Style"/>
                <w:sz w:val="19"/>
                <w:szCs w:val="19"/>
              </w:rPr>
            </w:pPr>
          </w:p>
        </w:tc>
        <w:tc>
          <w:tcPr>
            <w:tcW w:w="221" w:type="dxa"/>
            <w:vMerge/>
            <w:shd w:val="clear" w:color="auto" w:fill="FFFFFF"/>
          </w:tcPr>
          <w:p w:rsidR="00E2663F" w:rsidRPr="00B82E98" w:rsidRDefault="00E2663F" w:rsidP="000A3FBF">
            <w:pPr>
              <w:rPr>
                <w:rFonts w:ascii="Bookman Old Style" w:hAnsi="Bookman Old Style"/>
                <w:b/>
                <w:bCs/>
                <w:color w:val="FFFFFF"/>
                <w:sz w:val="17"/>
                <w:szCs w:val="17"/>
              </w:rPr>
            </w:pPr>
          </w:p>
        </w:tc>
        <w:tc>
          <w:tcPr>
            <w:tcW w:w="7812" w:type="dxa"/>
            <w:gridSpan w:val="2"/>
          </w:tcPr>
          <w:p w:rsidR="00E2663F" w:rsidRPr="00D62A39" w:rsidRDefault="00E2663F" w:rsidP="000550D3">
            <w:pPr>
              <w:spacing w:before="20" w:after="40"/>
              <w:rPr>
                <w:rFonts w:ascii="Bookman Old Style" w:hAnsi="Bookman Old Style"/>
                <w:i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:rsidR="00B0083C" w:rsidRPr="00410984" w:rsidRDefault="00B0083C" w:rsidP="00B0083C">
      <w:pPr>
        <w:jc w:val="both"/>
        <w:rPr>
          <w:rFonts w:ascii="Bookman Old Style" w:eastAsia="MS Mincho" w:hAnsi="Bookman Old Style"/>
          <w:sz w:val="2"/>
          <w:szCs w:val="2"/>
        </w:rPr>
      </w:pPr>
    </w:p>
    <w:sectPr w:rsidR="00B0083C" w:rsidRPr="00410984" w:rsidSect="00B82E98">
      <w:headerReference w:type="default" r:id="rId15"/>
      <w:pgSz w:w="12240" w:h="15840"/>
      <w:pgMar w:top="1152" w:right="1152" w:bottom="720" w:left="1152" w:header="0" w:footer="18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4EF2" w:rsidRDefault="00E74EF2" w:rsidP="00516762">
      <w:r>
        <w:separator/>
      </w:r>
    </w:p>
  </w:endnote>
  <w:endnote w:type="continuationSeparator" w:id="0">
    <w:p w:rsidR="00E74EF2" w:rsidRDefault="00E74EF2" w:rsidP="00516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altName w:val="Arial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altName w:val="Tahoma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4EF2" w:rsidRDefault="00E74EF2" w:rsidP="00516762">
      <w:r>
        <w:separator/>
      </w:r>
    </w:p>
  </w:footnote>
  <w:footnote w:type="continuationSeparator" w:id="0">
    <w:p w:rsidR="00E74EF2" w:rsidRDefault="00E74EF2" w:rsidP="005167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34A" w:rsidRDefault="0037734A">
    <w:pPr>
      <w:pStyle w:val="Header"/>
    </w:pPr>
  </w:p>
  <w:p w:rsidR="0037734A" w:rsidRDefault="0037734A">
    <w:pPr>
      <w:pStyle w:val="Header"/>
    </w:pPr>
  </w:p>
  <w:p w:rsidR="0037734A" w:rsidRDefault="0037734A">
    <w:pPr>
      <w:pStyle w:val="Header"/>
    </w:pPr>
  </w:p>
  <w:p w:rsidR="0037734A" w:rsidRDefault="003773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723D1"/>
    <w:multiLevelType w:val="hybridMultilevel"/>
    <w:tmpl w:val="619E66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395CD3"/>
    <w:multiLevelType w:val="hybridMultilevel"/>
    <w:tmpl w:val="C106BAA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3F950389"/>
    <w:multiLevelType w:val="hybridMultilevel"/>
    <w:tmpl w:val="28D2837E"/>
    <w:lvl w:ilvl="0" w:tplc="B9D4AC3C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D2585D"/>
    <w:multiLevelType w:val="hybridMultilevel"/>
    <w:tmpl w:val="48C87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4B460B"/>
    <w:multiLevelType w:val="hybridMultilevel"/>
    <w:tmpl w:val="A614F45C"/>
    <w:lvl w:ilvl="0" w:tplc="0AACAE3C">
      <w:start w:val="1"/>
      <w:numFmt w:val="bullet"/>
      <w:pStyle w:val="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E9A1352"/>
    <w:multiLevelType w:val="hybridMultilevel"/>
    <w:tmpl w:val="B60EE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proofState w:spelling="clean"/>
  <w:attachedTemplate r:id="rId1"/>
  <w:stylePaneFormatFilter w:val="1B08" w:allStyles="0" w:customStyles="0" w:latentStyles="0" w:stylesInUse="1" w:headingStyles="0" w:numberingStyles="0" w:tableStyles="0" w:directFormattingOnRuns="1" w:directFormattingOnParagraphs="1" w:directFormattingOnNumbering="0" w:directFormattingOnTables="1" w:clearFormatting="1" w:top3HeadingStyles="0" w:visibleStyles="0" w:alternateStyleNames="0"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462"/>
    <w:rsid w:val="000036B7"/>
    <w:rsid w:val="00004B60"/>
    <w:rsid w:val="00004F72"/>
    <w:rsid w:val="00012EA6"/>
    <w:rsid w:val="0001785D"/>
    <w:rsid w:val="000330CF"/>
    <w:rsid w:val="00040691"/>
    <w:rsid w:val="00054158"/>
    <w:rsid w:val="000542C2"/>
    <w:rsid w:val="000550D3"/>
    <w:rsid w:val="00057F26"/>
    <w:rsid w:val="000677F9"/>
    <w:rsid w:val="000879CF"/>
    <w:rsid w:val="00095006"/>
    <w:rsid w:val="00095331"/>
    <w:rsid w:val="000A3A61"/>
    <w:rsid w:val="000A3FBF"/>
    <w:rsid w:val="000B75CC"/>
    <w:rsid w:val="000C032E"/>
    <w:rsid w:val="000C3966"/>
    <w:rsid w:val="000D4F99"/>
    <w:rsid w:val="000D7102"/>
    <w:rsid w:val="000E0A81"/>
    <w:rsid w:val="000E476D"/>
    <w:rsid w:val="000E6790"/>
    <w:rsid w:val="000E7D1E"/>
    <w:rsid w:val="000F3066"/>
    <w:rsid w:val="000F41FD"/>
    <w:rsid w:val="00101878"/>
    <w:rsid w:val="001056F7"/>
    <w:rsid w:val="00106B6B"/>
    <w:rsid w:val="00107613"/>
    <w:rsid w:val="00127631"/>
    <w:rsid w:val="00131140"/>
    <w:rsid w:val="0013408D"/>
    <w:rsid w:val="00137911"/>
    <w:rsid w:val="00151C58"/>
    <w:rsid w:val="00157A10"/>
    <w:rsid w:val="0016275F"/>
    <w:rsid w:val="00164935"/>
    <w:rsid w:val="00166C99"/>
    <w:rsid w:val="00173B2C"/>
    <w:rsid w:val="001755B8"/>
    <w:rsid w:val="00191785"/>
    <w:rsid w:val="00197277"/>
    <w:rsid w:val="001A1F76"/>
    <w:rsid w:val="001A56C8"/>
    <w:rsid w:val="001B1BE2"/>
    <w:rsid w:val="001B38C2"/>
    <w:rsid w:val="001C0BF4"/>
    <w:rsid w:val="001C69C3"/>
    <w:rsid w:val="001D2010"/>
    <w:rsid w:val="001D5DCD"/>
    <w:rsid w:val="001E28BF"/>
    <w:rsid w:val="001E3AF5"/>
    <w:rsid w:val="001E6FA2"/>
    <w:rsid w:val="001F0639"/>
    <w:rsid w:val="001F0D58"/>
    <w:rsid w:val="001F6E77"/>
    <w:rsid w:val="00210AF6"/>
    <w:rsid w:val="00211DE7"/>
    <w:rsid w:val="0021772E"/>
    <w:rsid w:val="0022517C"/>
    <w:rsid w:val="00255BAA"/>
    <w:rsid w:val="0027114C"/>
    <w:rsid w:val="002733E0"/>
    <w:rsid w:val="0029204B"/>
    <w:rsid w:val="00294E16"/>
    <w:rsid w:val="00295B5B"/>
    <w:rsid w:val="0029627E"/>
    <w:rsid w:val="00297075"/>
    <w:rsid w:val="002B0268"/>
    <w:rsid w:val="002B74E4"/>
    <w:rsid w:val="002C1750"/>
    <w:rsid w:val="002C2410"/>
    <w:rsid w:val="002C780E"/>
    <w:rsid w:val="002C7954"/>
    <w:rsid w:val="002D48A9"/>
    <w:rsid w:val="002D7CE9"/>
    <w:rsid w:val="002E09B0"/>
    <w:rsid w:val="002E21F6"/>
    <w:rsid w:val="002F0B16"/>
    <w:rsid w:val="002F16C1"/>
    <w:rsid w:val="002F7CD7"/>
    <w:rsid w:val="0030003D"/>
    <w:rsid w:val="00303B80"/>
    <w:rsid w:val="00310266"/>
    <w:rsid w:val="00331648"/>
    <w:rsid w:val="00335317"/>
    <w:rsid w:val="0034232F"/>
    <w:rsid w:val="00346C96"/>
    <w:rsid w:val="003470C2"/>
    <w:rsid w:val="003544D4"/>
    <w:rsid w:val="00362F4D"/>
    <w:rsid w:val="00365319"/>
    <w:rsid w:val="0037734A"/>
    <w:rsid w:val="003837B7"/>
    <w:rsid w:val="00383C15"/>
    <w:rsid w:val="00383EEF"/>
    <w:rsid w:val="00394D0F"/>
    <w:rsid w:val="00395F82"/>
    <w:rsid w:val="003A1860"/>
    <w:rsid w:val="003A52A3"/>
    <w:rsid w:val="003A5BC6"/>
    <w:rsid w:val="003B3D05"/>
    <w:rsid w:val="003B5B5F"/>
    <w:rsid w:val="003C0A30"/>
    <w:rsid w:val="003C42C7"/>
    <w:rsid w:val="003E2298"/>
    <w:rsid w:val="003E56AE"/>
    <w:rsid w:val="003F11BE"/>
    <w:rsid w:val="003F1AB9"/>
    <w:rsid w:val="00401179"/>
    <w:rsid w:val="00402598"/>
    <w:rsid w:val="0040671F"/>
    <w:rsid w:val="00410984"/>
    <w:rsid w:val="004279BA"/>
    <w:rsid w:val="00440D2A"/>
    <w:rsid w:val="00451060"/>
    <w:rsid w:val="00461744"/>
    <w:rsid w:val="004652B0"/>
    <w:rsid w:val="00465478"/>
    <w:rsid w:val="00467383"/>
    <w:rsid w:val="0048229F"/>
    <w:rsid w:val="004862D6"/>
    <w:rsid w:val="004960D6"/>
    <w:rsid w:val="00496971"/>
    <w:rsid w:val="00496990"/>
    <w:rsid w:val="004B6C0E"/>
    <w:rsid w:val="004C20E3"/>
    <w:rsid w:val="004C50C6"/>
    <w:rsid w:val="004C62EF"/>
    <w:rsid w:val="004D08DF"/>
    <w:rsid w:val="004D0FAD"/>
    <w:rsid w:val="004E5D89"/>
    <w:rsid w:val="004F0669"/>
    <w:rsid w:val="004F7811"/>
    <w:rsid w:val="0050750D"/>
    <w:rsid w:val="00516762"/>
    <w:rsid w:val="00527EF1"/>
    <w:rsid w:val="0054330D"/>
    <w:rsid w:val="005468BF"/>
    <w:rsid w:val="00550539"/>
    <w:rsid w:val="00564CAC"/>
    <w:rsid w:val="00570B92"/>
    <w:rsid w:val="0057713C"/>
    <w:rsid w:val="00581DAC"/>
    <w:rsid w:val="005853A9"/>
    <w:rsid w:val="00585E43"/>
    <w:rsid w:val="00586D12"/>
    <w:rsid w:val="005932B1"/>
    <w:rsid w:val="0059730C"/>
    <w:rsid w:val="00597462"/>
    <w:rsid w:val="005A0DFC"/>
    <w:rsid w:val="005C7129"/>
    <w:rsid w:val="005D3C2F"/>
    <w:rsid w:val="005D7D04"/>
    <w:rsid w:val="005E15E9"/>
    <w:rsid w:val="005E1655"/>
    <w:rsid w:val="005E19D8"/>
    <w:rsid w:val="005E70C0"/>
    <w:rsid w:val="005F1555"/>
    <w:rsid w:val="005F5369"/>
    <w:rsid w:val="00612822"/>
    <w:rsid w:val="006153AD"/>
    <w:rsid w:val="00631BE5"/>
    <w:rsid w:val="00645AFD"/>
    <w:rsid w:val="00651DF5"/>
    <w:rsid w:val="00651F42"/>
    <w:rsid w:val="006528DD"/>
    <w:rsid w:val="00661688"/>
    <w:rsid w:val="00663891"/>
    <w:rsid w:val="00683019"/>
    <w:rsid w:val="006A0AD5"/>
    <w:rsid w:val="006A3259"/>
    <w:rsid w:val="006A4E68"/>
    <w:rsid w:val="006C0681"/>
    <w:rsid w:val="006C2791"/>
    <w:rsid w:val="006C32A8"/>
    <w:rsid w:val="006C4897"/>
    <w:rsid w:val="006C5ECA"/>
    <w:rsid w:val="006C6FD1"/>
    <w:rsid w:val="006D0C4F"/>
    <w:rsid w:val="006D4611"/>
    <w:rsid w:val="006E025E"/>
    <w:rsid w:val="006F3A4D"/>
    <w:rsid w:val="006F7EE4"/>
    <w:rsid w:val="00702E26"/>
    <w:rsid w:val="00717C44"/>
    <w:rsid w:val="0073087D"/>
    <w:rsid w:val="007423C0"/>
    <w:rsid w:val="00743AAE"/>
    <w:rsid w:val="00743B49"/>
    <w:rsid w:val="00762CB9"/>
    <w:rsid w:val="0077279F"/>
    <w:rsid w:val="00781C13"/>
    <w:rsid w:val="00786C93"/>
    <w:rsid w:val="007870A9"/>
    <w:rsid w:val="00787E1B"/>
    <w:rsid w:val="007A4C34"/>
    <w:rsid w:val="007A6B34"/>
    <w:rsid w:val="007B2DA2"/>
    <w:rsid w:val="007B4BF8"/>
    <w:rsid w:val="007B76A0"/>
    <w:rsid w:val="007C7C79"/>
    <w:rsid w:val="007D3A48"/>
    <w:rsid w:val="007D6FFA"/>
    <w:rsid w:val="007D7FB9"/>
    <w:rsid w:val="007E568A"/>
    <w:rsid w:val="00802E57"/>
    <w:rsid w:val="00805D99"/>
    <w:rsid w:val="00811C0F"/>
    <w:rsid w:val="008157DA"/>
    <w:rsid w:val="00830814"/>
    <w:rsid w:val="008325BB"/>
    <w:rsid w:val="00834A7D"/>
    <w:rsid w:val="00835619"/>
    <w:rsid w:val="008409F6"/>
    <w:rsid w:val="00850C31"/>
    <w:rsid w:val="008721E3"/>
    <w:rsid w:val="00873C86"/>
    <w:rsid w:val="00874048"/>
    <w:rsid w:val="008825BB"/>
    <w:rsid w:val="00883DB7"/>
    <w:rsid w:val="00884CE0"/>
    <w:rsid w:val="00890BAE"/>
    <w:rsid w:val="00893419"/>
    <w:rsid w:val="008936A7"/>
    <w:rsid w:val="00896653"/>
    <w:rsid w:val="00897018"/>
    <w:rsid w:val="008A2CD3"/>
    <w:rsid w:val="008A34AC"/>
    <w:rsid w:val="008A5F4B"/>
    <w:rsid w:val="008C6144"/>
    <w:rsid w:val="008E2541"/>
    <w:rsid w:val="008E5EBF"/>
    <w:rsid w:val="008E68A8"/>
    <w:rsid w:val="00901FD2"/>
    <w:rsid w:val="00906411"/>
    <w:rsid w:val="009132AF"/>
    <w:rsid w:val="00917BA6"/>
    <w:rsid w:val="00923C01"/>
    <w:rsid w:val="009245D0"/>
    <w:rsid w:val="00924FFC"/>
    <w:rsid w:val="00925211"/>
    <w:rsid w:val="00925BF7"/>
    <w:rsid w:val="009279E3"/>
    <w:rsid w:val="009360F4"/>
    <w:rsid w:val="009421E0"/>
    <w:rsid w:val="00942336"/>
    <w:rsid w:val="00943814"/>
    <w:rsid w:val="0094708A"/>
    <w:rsid w:val="00952277"/>
    <w:rsid w:val="009547C7"/>
    <w:rsid w:val="0095757F"/>
    <w:rsid w:val="0097588D"/>
    <w:rsid w:val="009826DF"/>
    <w:rsid w:val="0098316F"/>
    <w:rsid w:val="009838D5"/>
    <w:rsid w:val="009A6049"/>
    <w:rsid w:val="009C0BA7"/>
    <w:rsid w:val="009C4116"/>
    <w:rsid w:val="009C5F40"/>
    <w:rsid w:val="009E39AA"/>
    <w:rsid w:val="009F199A"/>
    <w:rsid w:val="009F1E86"/>
    <w:rsid w:val="00A00B88"/>
    <w:rsid w:val="00A00F40"/>
    <w:rsid w:val="00A02462"/>
    <w:rsid w:val="00A05E36"/>
    <w:rsid w:val="00A25F95"/>
    <w:rsid w:val="00A3013D"/>
    <w:rsid w:val="00A309C7"/>
    <w:rsid w:val="00A33481"/>
    <w:rsid w:val="00A4107C"/>
    <w:rsid w:val="00A54EC3"/>
    <w:rsid w:val="00A702C2"/>
    <w:rsid w:val="00A76B2C"/>
    <w:rsid w:val="00A9463B"/>
    <w:rsid w:val="00A97F47"/>
    <w:rsid w:val="00AA01DC"/>
    <w:rsid w:val="00AB5653"/>
    <w:rsid w:val="00AC3C83"/>
    <w:rsid w:val="00AC7DD1"/>
    <w:rsid w:val="00AD0515"/>
    <w:rsid w:val="00AD2FB5"/>
    <w:rsid w:val="00AD645C"/>
    <w:rsid w:val="00AD6D79"/>
    <w:rsid w:val="00AD7FC8"/>
    <w:rsid w:val="00AE024E"/>
    <w:rsid w:val="00AF77FA"/>
    <w:rsid w:val="00B002A8"/>
    <w:rsid w:val="00B0083C"/>
    <w:rsid w:val="00B01D60"/>
    <w:rsid w:val="00B02936"/>
    <w:rsid w:val="00B05A9B"/>
    <w:rsid w:val="00B10E99"/>
    <w:rsid w:val="00B140C3"/>
    <w:rsid w:val="00B22EE1"/>
    <w:rsid w:val="00B233BE"/>
    <w:rsid w:val="00B24997"/>
    <w:rsid w:val="00B25E8D"/>
    <w:rsid w:val="00B3231E"/>
    <w:rsid w:val="00B41A13"/>
    <w:rsid w:val="00B5524A"/>
    <w:rsid w:val="00B56335"/>
    <w:rsid w:val="00B63D87"/>
    <w:rsid w:val="00B640A3"/>
    <w:rsid w:val="00B65FD8"/>
    <w:rsid w:val="00B82E98"/>
    <w:rsid w:val="00B97C5A"/>
    <w:rsid w:val="00BA4D32"/>
    <w:rsid w:val="00BA614C"/>
    <w:rsid w:val="00BA6674"/>
    <w:rsid w:val="00BB1DE3"/>
    <w:rsid w:val="00BB5B3E"/>
    <w:rsid w:val="00BC6C3B"/>
    <w:rsid w:val="00BC7620"/>
    <w:rsid w:val="00BD7D35"/>
    <w:rsid w:val="00BE1058"/>
    <w:rsid w:val="00BE1432"/>
    <w:rsid w:val="00BE3B7D"/>
    <w:rsid w:val="00BE4821"/>
    <w:rsid w:val="00BF29D8"/>
    <w:rsid w:val="00BF4D76"/>
    <w:rsid w:val="00BF62E6"/>
    <w:rsid w:val="00BF72C4"/>
    <w:rsid w:val="00C02DBB"/>
    <w:rsid w:val="00C05092"/>
    <w:rsid w:val="00C1567E"/>
    <w:rsid w:val="00C215F1"/>
    <w:rsid w:val="00C3261C"/>
    <w:rsid w:val="00C339EC"/>
    <w:rsid w:val="00C34766"/>
    <w:rsid w:val="00C42175"/>
    <w:rsid w:val="00C574B3"/>
    <w:rsid w:val="00C578C8"/>
    <w:rsid w:val="00C61405"/>
    <w:rsid w:val="00C63A95"/>
    <w:rsid w:val="00C6765D"/>
    <w:rsid w:val="00C67EDE"/>
    <w:rsid w:val="00C71924"/>
    <w:rsid w:val="00C80A32"/>
    <w:rsid w:val="00C82134"/>
    <w:rsid w:val="00C82C92"/>
    <w:rsid w:val="00C8447D"/>
    <w:rsid w:val="00C86721"/>
    <w:rsid w:val="00C91D48"/>
    <w:rsid w:val="00CB40B0"/>
    <w:rsid w:val="00CB5076"/>
    <w:rsid w:val="00CC0356"/>
    <w:rsid w:val="00CC0B3D"/>
    <w:rsid w:val="00CC6084"/>
    <w:rsid w:val="00CD1300"/>
    <w:rsid w:val="00CD3028"/>
    <w:rsid w:val="00CE2C52"/>
    <w:rsid w:val="00CE50A7"/>
    <w:rsid w:val="00CF0C1D"/>
    <w:rsid w:val="00D05060"/>
    <w:rsid w:val="00D20887"/>
    <w:rsid w:val="00D2251F"/>
    <w:rsid w:val="00D22BCF"/>
    <w:rsid w:val="00D22C9E"/>
    <w:rsid w:val="00D262E0"/>
    <w:rsid w:val="00D332CA"/>
    <w:rsid w:val="00D36E2E"/>
    <w:rsid w:val="00D43DD6"/>
    <w:rsid w:val="00D60698"/>
    <w:rsid w:val="00D628C8"/>
    <w:rsid w:val="00D62A39"/>
    <w:rsid w:val="00D71073"/>
    <w:rsid w:val="00D75E4F"/>
    <w:rsid w:val="00D81E7E"/>
    <w:rsid w:val="00D82281"/>
    <w:rsid w:val="00D827B4"/>
    <w:rsid w:val="00D87432"/>
    <w:rsid w:val="00D9397A"/>
    <w:rsid w:val="00DA637E"/>
    <w:rsid w:val="00DA7B1E"/>
    <w:rsid w:val="00DB73E3"/>
    <w:rsid w:val="00DC0ECA"/>
    <w:rsid w:val="00DC2534"/>
    <w:rsid w:val="00DD1B55"/>
    <w:rsid w:val="00DD38F4"/>
    <w:rsid w:val="00DD3E0F"/>
    <w:rsid w:val="00DE0C6C"/>
    <w:rsid w:val="00DE10C0"/>
    <w:rsid w:val="00DE5C0F"/>
    <w:rsid w:val="00DF0B8E"/>
    <w:rsid w:val="00DF4FE8"/>
    <w:rsid w:val="00DF6F8E"/>
    <w:rsid w:val="00E04E5F"/>
    <w:rsid w:val="00E04FDD"/>
    <w:rsid w:val="00E05757"/>
    <w:rsid w:val="00E07F3A"/>
    <w:rsid w:val="00E10ABA"/>
    <w:rsid w:val="00E17131"/>
    <w:rsid w:val="00E17F23"/>
    <w:rsid w:val="00E25329"/>
    <w:rsid w:val="00E2663F"/>
    <w:rsid w:val="00E43488"/>
    <w:rsid w:val="00E52871"/>
    <w:rsid w:val="00E54847"/>
    <w:rsid w:val="00E65D6F"/>
    <w:rsid w:val="00E66AE7"/>
    <w:rsid w:val="00E72FE8"/>
    <w:rsid w:val="00E73083"/>
    <w:rsid w:val="00E74D05"/>
    <w:rsid w:val="00E74EF2"/>
    <w:rsid w:val="00E75602"/>
    <w:rsid w:val="00E86A0A"/>
    <w:rsid w:val="00E932E4"/>
    <w:rsid w:val="00E965E5"/>
    <w:rsid w:val="00E97C48"/>
    <w:rsid w:val="00EA2615"/>
    <w:rsid w:val="00EA2C9E"/>
    <w:rsid w:val="00EC0B0A"/>
    <w:rsid w:val="00ED14F1"/>
    <w:rsid w:val="00ED1C73"/>
    <w:rsid w:val="00ED5AE8"/>
    <w:rsid w:val="00EE288F"/>
    <w:rsid w:val="00EE791E"/>
    <w:rsid w:val="00EF6E33"/>
    <w:rsid w:val="00EF79E2"/>
    <w:rsid w:val="00F00CEC"/>
    <w:rsid w:val="00F30781"/>
    <w:rsid w:val="00F33761"/>
    <w:rsid w:val="00F4708F"/>
    <w:rsid w:val="00F47473"/>
    <w:rsid w:val="00F61639"/>
    <w:rsid w:val="00F6436A"/>
    <w:rsid w:val="00F64E98"/>
    <w:rsid w:val="00F73B48"/>
    <w:rsid w:val="00F75EA9"/>
    <w:rsid w:val="00F9088C"/>
    <w:rsid w:val="00F92E7C"/>
    <w:rsid w:val="00F93C32"/>
    <w:rsid w:val="00FB76E5"/>
    <w:rsid w:val="00FC5908"/>
    <w:rsid w:val="00FD060C"/>
    <w:rsid w:val="00FE5624"/>
    <w:rsid w:val="00FE6242"/>
    <w:rsid w:val="00FE635D"/>
    <w:rsid w:val="00FE6F49"/>
    <w:rsid w:val="00FF0122"/>
    <w:rsid w:val="00FF274C"/>
    <w:rsid w:val="00FF2BAF"/>
    <w:rsid w:val="00FF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A52A3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adjustRightInd w:val="0"/>
      <w:outlineLvl w:val="0"/>
    </w:pPr>
    <w:rPr>
      <w:rFonts w:ascii="Gill Sans MT" w:eastAsia="MS Mincho" w:hAnsi="Gill Sans MT" w:cs="Arial"/>
      <w:b/>
      <w:bCs/>
      <w:spacing w:val="56"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autoSpaceDE w:val="0"/>
      <w:autoSpaceDN w:val="0"/>
      <w:adjustRightInd w:val="0"/>
    </w:pPr>
    <w:rPr>
      <w:color w:val="FF0000"/>
      <w:sz w:val="22"/>
      <w:szCs w:val="20"/>
    </w:rPr>
  </w:style>
  <w:style w:type="character" w:customStyle="1" w:styleId="Bulletsymbol">
    <w:name w:val="Bullet symbol"/>
    <w:rsid w:val="00A3013D"/>
    <w:rPr>
      <w:sz w:val="12"/>
      <w:szCs w:val="12"/>
    </w:rPr>
  </w:style>
  <w:style w:type="paragraph" w:styleId="BodyText2">
    <w:name w:val="Body Text 2"/>
    <w:basedOn w:val="Normal"/>
    <w:pPr>
      <w:autoSpaceDE w:val="0"/>
      <w:autoSpaceDN w:val="0"/>
      <w:adjustRightInd w:val="0"/>
    </w:pPr>
    <w:rPr>
      <w:rFonts w:ascii="Gill Sans MT" w:hAnsi="Gill Sans MT"/>
      <w:sz w:val="19"/>
      <w:szCs w:val="20"/>
    </w:rPr>
  </w:style>
  <w:style w:type="paragraph" w:styleId="BodyText3">
    <w:name w:val="Body Text 3"/>
    <w:basedOn w:val="Normal"/>
    <w:pPr>
      <w:autoSpaceDE w:val="0"/>
      <w:autoSpaceDN w:val="0"/>
      <w:adjustRightInd w:val="0"/>
      <w:jc w:val="both"/>
    </w:pPr>
    <w:rPr>
      <w:rFonts w:ascii="Gill Sans MT" w:hAnsi="Gill Sans MT"/>
      <w:i/>
      <w:iCs/>
      <w:spacing w:val="4"/>
      <w:sz w:val="19"/>
      <w:szCs w:val="20"/>
    </w:rPr>
  </w:style>
  <w:style w:type="paragraph" w:customStyle="1" w:styleId="Sections">
    <w:name w:val="Sections"/>
    <w:basedOn w:val="Skills"/>
    <w:rsid w:val="00FF274C"/>
    <w:pPr>
      <w:spacing w:before="240"/>
      <w:jc w:val="center"/>
    </w:pPr>
    <w:rPr>
      <w:rFonts w:ascii="Bookman Old Style" w:hAnsi="Bookman Old Style"/>
      <w:b/>
    </w:rPr>
  </w:style>
  <w:style w:type="character" w:styleId="Strong">
    <w:name w:val="Strong"/>
    <w:uiPriority w:val="22"/>
    <w:qFormat/>
    <w:rsid w:val="00157A10"/>
    <w:rPr>
      <w:b/>
      <w:bCs/>
    </w:rPr>
  </w:style>
  <w:style w:type="character" w:styleId="Hyperlink">
    <w:name w:val="Hyperlink"/>
    <w:rsid w:val="00BB5B3E"/>
    <w:rPr>
      <w:color w:val="0000FF"/>
      <w:u w:val="single"/>
    </w:rPr>
  </w:style>
  <w:style w:type="character" w:customStyle="1" w:styleId="Jobtarget">
    <w:name w:val="Job target"/>
    <w:rsid w:val="003A52A3"/>
    <w:rPr>
      <w:rFonts w:ascii="Bookman Old Style" w:hAnsi="Bookman Old Style"/>
      <w:spacing w:val="0"/>
      <w:sz w:val="28"/>
      <w:szCs w:val="28"/>
    </w:rPr>
  </w:style>
  <w:style w:type="paragraph" w:styleId="BalloonText">
    <w:name w:val="Balloon Text"/>
    <w:basedOn w:val="Normal"/>
    <w:link w:val="BalloonTextChar"/>
    <w:rsid w:val="00C421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421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36B7"/>
    <w:pPr>
      <w:ind w:left="720"/>
    </w:pPr>
  </w:style>
  <w:style w:type="character" w:styleId="FollowedHyperlink">
    <w:name w:val="FollowedHyperlink"/>
    <w:rsid w:val="00F6436A"/>
    <w:rPr>
      <w:color w:val="800080"/>
      <w:u w:val="single"/>
    </w:rPr>
  </w:style>
  <w:style w:type="paragraph" w:styleId="Header">
    <w:name w:val="header"/>
    <w:basedOn w:val="Normal"/>
    <w:link w:val="HeaderChar"/>
    <w:rsid w:val="0051676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516762"/>
    <w:rPr>
      <w:sz w:val="24"/>
      <w:szCs w:val="24"/>
    </w:rPr>
  </w:style>
  <w:style w:type="paragraph" w:styleId="Footer">
    <w:name w:val="footer"/>
    <w:basedOn w:val="Normal"/>
    <w:link w:val="FooterChar"/>
    <w:rsid w:val="00BF62E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link w:val="Footer"/>
    <w:rsid w:val="00BF62E6"/>
    <w:rPr>
      <w:rFonts w:ascii="Verdana" w:hAnsi="Verdana"/>
      <w:szCs w:val="24"/>
      <w:lang w:val="en-US" w:eastAsia="en-US" w:bidi="ar-SA"/>
    </w:rPr>
  </w:style>
  <w:style w:type="paragraph" w:customStyle="1" w:styleId="Address">
    <w:name w:val="Address"/>
    <w:basedOn w:val="Normal"/>
    <w:rsid w:val="003A52A3"/>
    <w:pPr>
      <w:spacing w:after="120"/>
      <w:jc w:val="center"/>
    </w:pPr>
    <w:rPr>
      <w:rFonts w:ascii="Bookman Old Style" w:hAnsi="Bookman Old Style"/>
      <w:spacing w:val="-4"/>
      <w:sz w:val="18"/>
      <w:szCs w:val="18"/>
    </w:rPr>
  </w:style>
  <w:style w:type="paragraph" w:customStyle="1" w:styleId="Bullets">
    <w:name w:val="Bullets"/>
    <w:basedOn w:val="Normal"/>
    <w:rsid w:val="00883DB7"/>
    <w:pPr>
      <w:keepNext/>
      <w:numPr>
        <w:numId w:val="1"/>
      </w:numPr>
      <w:spacing w:before="80"/>
    </w:pPr>
    <w:rPr>
      <w:rFonts w:eastAsia="MS Mincho" w:cs="Courier New"/>
      <w:bCs/>
      <w:sz w:val="18"/>
      <w:szCs w:val="18"/>
    </w:rPr>
  </w:style>
  <w:style w:type="paragraph" w:customStyle="1" w:styleId="Skills">
    <w:name w:val="Skills"/>
    <w:basedOn w:val="Normal"/>
    <w:link w:val="SkillsChar"/>
    <w:rsid w:val="00BF62E6"/>
    <w:pPr>
      <w:keepNext/>
      <w:spacing w:before="120" w:after="120"/>
    </w:pPr>
    <w:rPr>
      <w:spacing w:val="8"/>
      <w:sz w:val="28"/>
      <w:szCs w:val="28"/>
    </w:rPr>
  </w:style>
  <w:style w:type="paragraph" w:customStyle="1" w:styleId="Name">
    <w:name w:val="Name"/>
    <w:basedOn w:val="Normal"/>
    <w:rsid w:val="00101878"/>
    <w:pPr>
      <w:jc w:val="center"/>
    </w:pPr>
    <w:rPr>
      <w:rFonts w:ascii="Bookman Old Style" w:hAnsi="Bookman Old Style"/>
      <w:b/>
      <w:sz w:val="56"/>
    </w:rPr>
  </w:style>
  <w:style w:type="paragraph" w:customStyle="1" w:styleId="ResumeTitle">
    <w:name w:val="Resume Title"/>
    <w:basedOn w:val="Heading1"/>
    <w:rsid w:val="00BF62E6"/>
    <w:pPr>
      <w:pBdr>
        <w:top w:val="single" w:sz="8" w:space="1" w:color="auto"/>
        <w:bottom w:val="single" w:sz="8" w:space="1" w:color="auto"/>
      </w:pBdr>
    </w:pPr>
    <w:rPr>
      <w:rFonts w:ascii="Verdana" w:hAnsi="Verdana"/>
      <w:sz w:val="24"/>
    </w:rPr>
  </w:style>
  <w:style w:type="paragraph" w:customStyle="1" w:styleId="CompanyName">
    <w:name w:val="Company Name"/>
    <w:basedOn w:val="Normal"/>
    <w:link w:val="CompanyNameChar"/>
    <w:rsid w:val="00883DB7"/>
    <w:pPr>
      <w:autoSpaceDE w:val="0"/>
      <w:autoSpaceDN w:val="0"/>
      <w:adjustRightInd w:val="0"/>
      <w:spacing w:before="120"/>
    </w:pPr>
    <w:rPr>
      <w:caps/>
      <w:sz w:val="18"/>
      <w:szCs w:val="18"/>
    </w:rPr>
  </w:style>
  <w:style w:type="character" w:customStyle="1" w:styleId="CompanyNameChar">
    <w:name w:val="Company Name Char"/>
    <w:link w:val="CompanyName"/>
    <w:rsid w:val="00883DB7"/>
    <w:rPr>
      <w:rFonts w:ascii="Verdana" w:hAnsi="Verdana"/>
      <w:caps/>
      <w:sz w:val="18"/>
      <w:szCs w:val="18"/>
      <w:lang w:val="en-US" w:eastAsia="en-US" w:bidi="ar-SA"/>
    </w:rPr>
  </w:style>
  <w:style w:type="character" w:customStyle="1" w:styleId="SkillsChar">
    <w:name w:val="Skills Char"/>
    <w:link w:val="Skills"/>
    <w:rsid w:val="00BF62E6"/>
    <w:rPr>
      <w:rFonts w:ascii="Verdana" w:hAnsi="Verdana"/>
      <w:spacing w:val="8"/>
      <w:sz w:val="28"/>
      <w:szCs w:val="28"/>
      <w:lang w:val="en-US" w:eastAsia="en-US" w:bidi="ar-SA"/>
    </w:rPr>
  </w:style>
  <w:style w:type="paragraph" w:customStyle="1" w:styleId="SubmitResume">
    <w:name w:val="Submit Resume"/>
    <w:basedOn w:val="Normal"/>
    <w:rsid w:val="00BF62E6"/>
    <w:pPr>
      <w:spacing w:before="200"/>
      <w:ind w:left="446" w:right="547"/>
    </w:pPr>
    <w:rPr>
      <w:rFonts w:ascii="Garamond" w:hAnsi="Garamond" w:cs="MS Shell Dlg"/>
      <w:i/>
      <w:color w:val="333399"/>
      <w:sz w:val="22"/>
      <w:szCs w:val="15"/>
    </w:rPr>
  </w:style>
  <w:style w:type="character" w:styleId="PageNumber">
    <w:name w:val="page number"/>
    <w:basedOn w:val="DefaultParagraphFont"/>
    <w:rsid w:val="00BF62E6"/>
  </w:style>
  <w:style w:type="paragraph" w:customStyle="1" w:styleId="Awards">
    <w:name w:val="Awards"/>
    <w:basedOn w:val="Normal"/>
    <w:rsid w:val="00BF62E6"/>
    <w:pPr>
      <w:spacing w:after="120"/>
      <w:ind w:left="86"/>
    </w:pPr>
    <w:rPr>
      <w:color w:val="FFFFFF"/>
      <w:spacing w:val="8"/>
      <w:sz w:val="28"/>
      <w:szCs w:val="28"/>
    </w:rPr>
  </w:style>
  <w:style w:type="paragraph" w:customStyle="1" w:styleId="Awardinfo">
    <w:name w:val="Award info"/>
    <w:basedOn w:val="Normal"/>
    <w:link w:val="AwardinfoChar"/>
    <w:rsid w:val="00C61405"/>
    <w:pPr>
      <w:spacing w:after="120"/>
      <w:ind w:left="86" w:right="72"/>
    </w:pPr>
    <w:rPr>
      <w:b/>
      <w:sz w:val="17"/>
      <w:szCs w:val="17"/>
    </w:rPr>
  </w:style>
  <w:style w:type="paragraph" w:customStyle="1" w:styleId="StyleAwardinfoItalic">
    <w:name w:val="Style Award info + Italic"/>
    <w:basedOn w:val="Awardinfo"/>
    <w:link w:val="StyleAwardinfoItalicChar"/>
    <w:rsid w:val="00C61405"/>
    <w:rPr>
      <w:b w:val="0"/>
      <w:bCs/>
      <w:i/>
      <w:iCs/>
    </w:rPr>
  </w:style>
  <w:style w:type="character" w:customStyle="1" w:styleId="AwardinfoChar">
    <w:name w:val="Award info Char"/>
    <w:link w:val="Awardinfo"/>
    <w:rsid w:val="00C61405"/>
    <w:rPr>
      <w:rFonts w:ascii="Verdana" w:hAnsi="Verdana"/>
      <w:b/>
      <w:sz w:val="17"/>
      <w:szCs w:val="17"/>
      <w:lang w:val="en-US" w:eastAsia="en-US" w:bidi="ar-SA"/>
    </w:rPr>
  </w:style>
  <w:style w:type="character" w:customStyle="1" w:styleId="StyleAwardinfoItalicChar">
    <w:name w:val="Style Award info + Italic Char"/>
    <w:link w:val="StyleAwardinfoItalic"/>
    <w:rsid w:val="00C61405"/>
    <w:rPr>
      <w:rFonts w:ascii="Verdana" w:hAnsi="Verdana"/>
      <w:b/>
      <w:bCs/>
      <w:i/>
      <w:iCs/>
      <w:sz w:val="17"/>
      <w:szCs w:val="17"/>
      <w:lang w:val="en-US" w:eastAsia="en-US" w:bidi="ar-SA"/>
    </w:rPr>
  </w:style>
  <w:style w:type="paragraph" w:customStyle="1" w:styleId="Awardinfonobold">
    <w:name w:val="Award info no bold"/>
    <w:basedOn w:val="Awardinfo"/>
    <w:link w:val="AwardinfonoboldChar"/>
    <w:rsid w:val="00C61405"/>
    <w:rPr>
      <w:b w:val="0"/>
    </w:rPr>
  </w:style>
  <w:style w:type="character" w:customStyle="1" w:styleId="AwardinfonoboldChar">
    <w:name w:val="Award info no bold Char"/>
    <w:basedOn w:val="AwardinfoChar"/>
    <w:link w:val="Awardinfonobold"/>
    <w:rsid w:val="00C61405"/>
    <w:rPr>
      <w:rFonts w:ascii="Verdana" w:hAnsi="Verdana"/>
      <w:b/>
      <w:sz w:val="17"/>
      <w:szCs w:val="17"/>
      <w:lang w:val="en-US" w:eastAsia="en-US" w:bidi="ar-SA"/>
    </w:rPr>
  </w:style>
  <w:style w:type="paragraph" w:customStyle="1" w:styleId="CompanyInfo">
    <w:name w:val="Company Info"/>
    <w:basedOn w:val="Normal"/>
    <w:link w:val="CompanyInfoChar"/>
    <w:rsid w:val="00873C86"/>
    <w:pPr>
      <w:autoSpaceDE w:val="0"/>
      <w:autoSpaceDN w:val="0"/>
      <w:adjustRightInd w:val="0"/>
    </w:pPr>
    <w:rPr>
      <w:sz w:val="18"/>
      <w:szCs w:val="18"/>
    </w:rPr>
  </w:style>
  <w:style w:type="character" w:customStyle="1" w:styleId="CompanyInfoChar">
    <w:name w:val="Company Info Char"/>
    <w:link w:val="CompanyInfo"/>
    <w:rsid w:val="00873C86"/>
    <w:rPr>
      <w:rFonts w:ascii="Verdana" w:hAnsi="Verdana"/>
      <w:sz w:val="18"/>
      <w:szCs w:val="18"/>
      <w:lang w:val="en-US" w:eastAsia="en-US" w:bidi="ar-SA"/>
    </w:rPr>
  </w:style>
  <w:style w:type="paragraph" w:customStyle="1" w:styleId="Companyinfoitalics">
    <w:name w:val="Company info italics"/>
    <w:basedOn w:val="Normal"/>
    <w:rsid w:val="00873C86"/>
    <w:pPr>
      <w:autoSpaceDE w:val="0"/>
      <w:autoSpaceDN w:val="0"/>
      <w:adjustRightInd w:val="0"/>
      <w:jc w:val="both"/>
    </w:pPr>
    <w:rPr>
      <w:i/>
      <w:sz w:val="18"/>
      <w:szCs w:val="18"/>
    </w:rPr>
  </w:style>
  <w:style w:type="paragraph" w:customStyle="1" w:styleId="Location">
    <w:name w:val="Location"/>
    <w:basedOn w:val="Normal"/>
    <w:link w:val="LocationChar"/>
    <w:rsid w:val="00AD2FB5"/>
    <w:pPr>
      <w:autoSpaceDE w:val="0"/>
      <w:autoSpaceDN w:val="0"/>
      <w:adjustRightInd w:val="0"/>
      <w:jc w:val="center"/>
    </w:pPr>
    <w:rPr>
      <w:rFonts w:ascii="Bookman Old Style" w:hAnsi="Bookman Old Style"/>
      <w:sz w:val="20"/>
      <w:szCs w:val="20"/>
    </w:rPr>
  </w:style>
  <w:style w:type="character" w:customStyle="1" w:styleId="LocationChar">
    <w:name w:val="Location Char"/>
    <w:link w:val="Location"/>
    <w:rsid w:val="00AD2FB5"/>
    <w:rPr>
      <w:rFonts w:ascii="Bookman Old Style" w:hAnsi="Bookman Old Style"/>
    </w:rPr>
  </w:style>
  <w:style w:type="paragraph" w:customStyle="1" w:styleId="JobTitle">
    <w:name w:val="Job Title"/>
    <w:basedOn w:val="Normal"/>
    <w:link w:val="JobTitleChar"/>
    <w:rsid w:val="00873C86"/>
    <w:pPr>
      <w:autoSpaceDE w:val="0"/>
      <w:autoSpaceDN w:val="0"/>
      <w:adjustRightInd w:val="0"/>
      <w:spacing w:before="40"/>
    </w:pPr>
    <w:rPr>
      <w:b/>
      <w:sz w:val="18"/>
      <w:szCs w:val="18"/>
      <w:u w:val="single"/>
    </w:rPr>
  </w:style>
  <w:style w:type="character" w:customStyle="1" w:styleId="JobTitleChar">
    <w:name w:val="Job Title Char"/>
    <w:link w:val="JobTitle"/>
    <w:rsid w:val="00873C86"/>
    <w:rPr>
      <w:rFonts w:ascii="Verdana" w:hAnsi="Verdana"/>
      <w:b/>
      <w:sz w:val="18"/>
      <w:szCs w:val="18"/>
      <w:u w:val="single"/>
      <w:lang w:val="en-US" w:eastAsia="en-US" w:bidi="ar-SA"/>
    </w:rPr>
  </w:style>
  <w:style w:type="paragraph" w:customStyle="1" w:styleId="Dates">
    <w:name w:val="Dates"/>
    <w:basedOn w:val="Normal"/>
    <w:link w:val="DatesChar"/>
    <w:rsid w:val="00873C86"/>
    <w:pPr>
      <w:autoSpaceDE w:val="0"/>
      <w:autoSpaceDN w:val="0"/>
      <w:adjustRightInd w:val="0"/>
      <w:spacing w:before="40"/>
    </w:pPr>
    <w:rPr>
      <w:sz w:val="18"/>
      <w:szCs w:val="18"/>
    </w:rPr>
  </w:style>
  <w:style w:type="character" w:customStyle="1" w:styleId="DatesChar">
    <w:name w:val="Dates Char"/>
    <w:link w:val="Dates"/>
    <w:rsid w:val="00873C86"/>
    <w:rPr>
      <w:rFonts w:ascii="Verdana" w:hAnsi="Verdana"/>
      <w:sz w:val="18"/>
      <w:szCs w:val="18"/>
      <w:lang w:val="en-US" w:eastAsia="en-US" w:bidi="ar-SA"/>
    </w:rPr>
  </w:style>
  <w:style w:type="paragraph" w:customStyle="1" w:styleId="Jobdescription">
    <w:name w:val="Job description"/>
    <w:basedOn w:val="Normal"/>
    <w:rsid w:val="00210AF6"/>
    <w:pPr>
      <w:spacing w:before="80"/>
      <w:jc w:val="both"/>
    </w:pPr>
    <w:rPr>
      <w:rFonts w:cs="Courier New"/>
      <w:sz w:val="18"/>
      <w:szCs w:val="18"/>
    </w:rPr>
  </w:style>
  <w:style w:type="paragraph" w:customStyle="1" w:styleId="Results">
    <w:name w:val="Results"/>
    <w:basedOn w:val="Normal"/>
    <w:rsid w:val="00AD0515"/>
    <w:pPr>
      <w:spacing w:before="80" w:after="120"/>
      <w:jc w:val="both"/>
    </w:pPr>
    <w:rPr>
      <w:rFonts w:ascii="Bookman Old Style" w:hAnsi="Bookman Old Style" w:cs="Courier New"/>
      <w:b/>
      <w:i/>
      <w:sz w:val="20"/>
      <w:szCs w:val="18"/>
    </w:rPr>
  </w:style>
  <w:style w:type="character" w:customStyle="1" w:styleId="BodyText1">
    <w:name w:val="Body Text1"/>
    <w:rsid w:val="00AD0515"/>
    <w:rPr>
      <w:rFonts w:ascii="Bookman Old Style" w:hAnsi="Bookman Old Style"/>
      <w:spacing w:val="-4"/>
      <w:sz w:val="20"/>
      <w:szCs w:val="20"/>
    </w:rPr>
  </w:style>
  <w:style w:type="character" w:customStyle="1" w:styleId="KeySkills">
    <w:name w:val="Key Skills"/>
    <w:rsid w:val="00DE0C6C"/>
    <w:rPr>
      <w:rFonts w:ascii="Bookman Old Style" w:hAnsi="Bookman Old Style"/>
      <w:i/>
      <w:spacing w:val="-4"/>
      <w:sz w:val="20"/>
      <w:szCs w:val="20"/>
    </w:rPr>
  </w:style>
  <w:style w:type="paragraph" w:customStyle="1" w:styleId="Spacebetweensections">
    <w:name w:val="Space between sections"/>
    <w:basedOn w:val="Skills"/>
    <w:rsid w:val="00DE10C0"/>
    <w:rPr>
      <w:rFonts w:ascii="Bookman Old Style" w:hAnsi="Bookman Old Style"/>
      <w:bCs/>
      <w:sz w:val="24"/>
    </w:rPr>
  </w:style>
  <w:style w:type="character" w:customStyle="1" w:styleId="Testimonialquotes">
    <w:name w:val="Testimonial quotes"/>
    <w:rsid w:val="00AE024E"/>
    <w:rPr>
      <w:rFonts w:ascii="Bookman Old Style" w:hAnsi="Bookman Old Style"/>
      <w:i/>
      <w:sz w:val="19"/>
      <w:szCs w:val="19"/>
    </w:rPr>
  </w:style>
  <w:style w:type="character" w:customStyle="1" w:styleId="Quotesource">
    <w:name w:val="Quote source"/>
    <w:rsid w:val="00C71924"/>
    <w:rPr>
      <w:rFonts w:ascii="Bookman Old Style" w:hAnsi="Bookman Old Style"/>
      <w:b/>
      <w:sz w:val="19"/>
      <w:szCs w:val="19"/>
    </w:rPr>
  </w:style>
  <w:style w:type="character" w:customStyle="1" w:styleId="Computerskills">
    <w:name w:val="Computer skills"/>
    <w:rsid w:val="00C71924"/>
    <w:rPr>
      <w:rFonts w:ascii="Bookman Old Style" w:hAnsi="Bookman Old Style"/>
      <w:b/>
      <w:sz w:val="20"/>
      <w:szCs w:val="20"/>
    </w:rPr>
  </w:style>
  <w:style w:type="character" w:customStyle="1" w:styleId="Employer">
    <w:name w:val="Employer"/>
    <w:rsid w:val="00C71924"/>
    <w:rPr>
      <w:rFonts w:ascii="Bookman Old Style" w:hAnsi="Bookman Old Style"/>
      <w:caps w:val="0"/>
      <w:sz w:val="20"/>
      <w:szCs w:val="20"/>
      <w:lang w:val="en-US" w:eastAsia="en-US" w:bidi="ar-SA"/>
    </w:rPr>
  </w:style>
  <w:style w:type="paragraph" w:customStyle="1" w:styleId="Cityandstate">
    <w:name w:val="City and state"/>
    <w:basedOn w:val="Location"/>
    <w:rsid w:val="00BC6C3B"/>
  </w:style>
  <w:style w:type="character" w:customStyle="1" w:styleId="Employerdescription">
    <w:name w:val="Employer description"/>
    <w:qFormat/>
    <w:rsid w:val="00BC6C3B"/>
    <w:rPr>
      <w:i/>
    </w:rPr>
  </w:style>
  <w:style w:type="character" w:customStyle="1" w:styleId="Spacer">
    <w:name w:val="Spacer"/>
    <w:rsid w:val="0054330D"/>
    <w:rPr>
      <w:rFonts w:ascii="Bookman Old Style" w:hAnsi="Bookman Old Style"/>
      <w:sz w:val="19"/>
      <w:szCs w:val="19"/>
    </w:rPr>
  </w:style>
  <w:style w:type="character" w:customStyle="1" w:styleId="Job">
    <w:name w:val="Job"/>
    <w:rsid w:val="00A00F40"/>
    <w:rPr>
      <w:rFonts w:ascii="Bookman Old Style" w:hAnsi="Bookman Old Style"/>
      <w:b w:val="0"/>
      <w:sz w:val="20"/>
      <w:szCs w:val="20"/>
      <w:u w:val="single"/>
      <w:lang w:val="en-US" w:eastAsia="en-US" w:bidi="ar-SA"/>
    </w:rPr>
  </w:style>
  <w:style w:type="character" w:customStyle="1" w:styleId="Bold">
    <w:name w:val="Bold"/>
    <w:rsid w:val="00A00F40"/>
    <w:rPr>
      <w:rFonts w:ascii="Bookman Old Style" w:hAnsi="Bookman Old Style"/>
      <w:b w:val="0"/>
      <w:sz w:val="20"/>
      <w:szCs w:val="20"/>
      <w:u w:val="single"/>
      <w:lang w:val="en-US" w:eastAsia="en-US" w:bidi="ar-SA"/>
    </w:rPr>
  </w:style>
  <w:style w:type="character" w:customStyle="1" w:styleId="Datescentered">
    <w:name w:val="Dates centered"/>
    <w:rsid w:val="00A00F40"/>
    <w:rPr>
      <w:rFonts w:ascii="Bookman Old Style" w:hAnsi="Bookman Old Style"/>
      <w:sz w:val="20"/>
      <w:szCs w:val="20"/>
      <w:lang w:val="en-US" w:eastAsia="en-US" w:bidi="ar-SA"/>
    </w:rPr>
  </w:style>
  <w:style w:type="character" w:customStyle="1" w:styleId="ResultsBullets">
    <w:name w:val="Results Bullets"/>
    <w:rsid w:val="00A00F40"/>
    <w:rPr>
      <w:rFonts w:ascii="Bookman Old Style" w:hAnsi="Bookman Old Style"/>
      <w:sz w:val="20"/>
      <w:szCs w:val="20"/>
    </w:rPr>
  </w:style>
  <w:style w:type="character" w:customStyle="1" w:styleId="Comma">
    <w:name w:val="Comma"/>
    <w:rsid w:val="008E68A8"/>
    <w:rPr>
      <w:rFonts w:ascii="Bookman Old Style" w:hAnsi="Bookman Old Style"/>
      <w:b w:val="0"/>
      <w:bCs/>
      <w:sz w:val="20"/>
      <w:szCs w:val="20"/>
      <w:u w:val="none"/>
      <w:lang w:val="en-US" w:eastAsia="en-US" w:bidi="ar-SA"/>
    </w:rPr>
  </w:style>
  <w:style w:type="character" w:styleId="Emphasis">
    <w:name w:val="Emphasis"/>
    <w:uiPriority w:val="20"/>
    <w:qFormat/>
    <w:rsid w:val="001E28BF"/>
    <w:rPr>
      <w:b w:val="0"/>
      <w:bCs w:val="0"/>
      <w:i/>
      <w:iCs/>
    </w:rPr>
  </w:style>
  <w:style w:type="paragraph" w:styleId="NormalWeb">
    <w:name w:val="Normal (Web)"/>
    <w:basedOn w:val="Normal"/>
    <w:uiPriority w:val="99"/>
    <w:unhideWhenUsed/>
    <w:rsid w:val="001E28BF"/>
    <w:pPr>
      <w:spacing w:before="100" w:beforeAutospacing="1" w:after="100" w:afterAutospacing="1"/>
    </w:pPr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A52A3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adjustRightInd w:val="0"/>
      <w:outlineLvl w:val="0"/>
    </w:pPr>
    <w:rPr>
      <w:rFonts w:ascii="Gill Sans MT" w:eastAsia="MS Mincho" w:hAnsi="Gill Sans MT" w:cs="Arial"/>
      <w:b/>
      <w:bCs/>
      <w:spacing w:val="56"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autoSpaceDE w:val="0"/>
      <w:autoSpaceDN w:val="0"/>
      <w:adjustRightInd w:val="0"/>
    </w:pPr>
    <w:rPr>
      <w:color w:val="FF0000"/>
      <w:sz w:val="22"/>
      <w:szCs w:val="20"/>
    </w:rPr>
  </w:style>
  <w:style w:type="character" w:customStyle="1" w:styleId="Bulletsymbol">
    <w:name w:val="Bullet symbol"/>
    <w:rsid w:val="00A3013D"/>
    <w:rPr>
      <w:sz w:val="12"/>
      <w:szCs w:val="12"/>
    </w:rPr>
  </w:style>
  <w:style w:type="paragraph" w:styleId="BodyText2">
    <w:name w:val="Body Text 2"/>
    <w:basedOn w:val="Normal"/>
    <w:pPr>
      <w:autoSpaceDE w:val="0"/>
      <w:autoSpaceDN w:val="0"/>
      <w:adjustRightInd w:val="0"/>
    </w:pPr>
    <w:rPr>
      <w:rFonts w:ascii="Gill Sans MT" w:hAnsi="Gill Sans MT"/>
      <w:sz w:val="19"/>
      <w:szCs w:val="20"/>
    </w:rPr>
  </w:style>
  <w:style w:type="paragraph" w:styleId="BodyText3">
    <w:name w:val="Body Text 3"/>
    <w:basedOn w:val="Normal"/>
    <w:pPr>
      <w:autoSpaceDE w:val="0"/>
      <w:autoSpaceDN w:val="0"/>
      <w:adjustRightInd w:val="0"/>
      <w:jc w:val="both"/>
    </w:pPr>
    <w:rPr>
      <w:rFonts w:ascii="Gill Sans MT" w:hAnsi="Gill Sans MT"/>
      <w:i/>
      <w:iCs/>
      <w:spacing w:val="4"/>
      <w:sz w:val="19"/>
      <w:szCs w:val="20"/>
    </w:rPr>
  </w:style>
  <w:style w:type="paragraph" w:customStyle="1" w:styleId="Sections">
    <w:name w:val="Sections"/>
    <w:basedOn w:val="Skills"/>
    <w:rsid w:val="00FF274C"/>
    <w:pPr>
      <w:spacing w:before="240"/>
      <w:jc w:val="center"/>
    </w:pPr>
    <w:rPr>
      <w:rFonts w:ascii="Bookman Old Style" w:hAnsi="Bookman Old Style"/>
      <w:b/>
    </w:rPr>
  </w:style>
  <w:style w:type="character" w:styleId="Strong">
    <w:name w:val="Strong"/>
    <w:uiPriority w:val="22"/>
    <w:qFormat/>
    <w:rsid w:val="00157A10"/>
    <w:rPr>
      <w:b/>
      <w:bCs/>
    </w:rPr>
  </w:style>
  <w:style w:type="character" w:styleId="Hyperlink">
    <w:name w:val="Hyperlink"/>
    <w:rsid w:val="00BB5B3E"/>
    <w:rPr>
      <w:color w:val="0000FF"/>
      <w:u w:val="single"/>
    </w:rPr>
  </w:style>
  <w:style w:type="character" w:customStyle="1" w:styleId="Jobtarget">
    <w:name w:val="Job target"/>
    <w:rsid w:val="003A52A3"/>
    <w:rPr>
      <w:rFonts w:ascii="Bookman Old Style" w:hAnsi="Bookman Old Style"/>
      <w:spacing w:val="0"/>
      <w:sz w:val="28"/>
      <w:szCs w:val="28"/>
    </w:rPr>
  </w:style>
  <w:style w:type="paragraph" w:styleId="BalloonText">
    <w:name w:val="Balloon Text"/>
    <w:basedOn w:val="Normal"/>
    <w:link w:val="BalloonTextChar"/>
    <w:rsid w:val="00C421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421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36B7"/>
    <w:pPr>
      <w:ind w:left="720"/>
    </w:pPr>
  </w:style>
  <w:style w:type="character" w:styleId="FollowedHyperlink">
    <w:name w:val="FollowedHyperlink"/>
    <w:rsid w:val="00F6436A"/>
    <w:rPr>
      <w:color w:val="800080"/>
      <w:u w:val="single"/>
    </w:rPr>
  </w:style>
  <w:style w:type="paragraph" w:styleId="Header">
    <w:name w:val="header"/>
    <w:basedOn w:val="Normal"/>
    <w:link w:val="HeaderChar"/>
    <w:rsid w:val="0051676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516762"/>
    <w:rPr>
      <w:sz w:val="24"/>
      <w:szCs w:val="24"/>
    </w:rPr>
  </w:style>
  <w:style w:type="paragraph" w:styleId="Footer">
    <w:name w:val="footer"/>
    <w:basedOn w:val="Normal"/>
    <w:link w:val="FooterChar"/>
    <w:rsid w:val="00BF62E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link w:val="Footer"/>
    <w:rsid w:val="00BF62E6"/>
    <w:rPr>
      <w:rFonts w:ascii="Verdana" w:hAnsi="Verdana"/>
      <w:szCs w:val="24"/>
      <w:lang w:val="en-US" w:eastAsia="en-US" w:bidi="ar-SA"/>
    </w:rPr>
  </w:style>
  <w:style w:type="paragraph" w:customStyle="1" w:styleId="Address">
    <w:name w:val="Address"/>
    <w:basedOn w:val="Normal"/>
    <w:rsid w:val="003A52A3"/>
    <w:pPr>
      <w:spacing w:after="120"/>
      <w:jc w:val="center"/>
    </w:pPr>
    <w:rPr>
      <w:rFonts w:ascii="Bookman Old Style" w:hAnsi="Bookman Old Style"/>
      <w:spacing w:val="-4"/>
      <w:sz w:val="18"/>
      <w:szCs w:val="18"/>
    </w:rPr>
  </w:style>
  <w:style w:type="paragraph" w:customStyle="1" w:styleId="Bullets">
    <w:name w:val="Bullets"/>
    <w:basedOn w:val="Normal"/>
    <w:rsid w:val="00883DB7"/>
    <w:pPr>
      <w:keepNext/>
      <w:numPr>
        <w:numId w:val="1"/>
      </w:numPr>
      <w:spacing w:before="80"/>
    </w:pPr>
    <w:rPr>
      <w:rFonts w:eastAsia="MS Mincho" w:cs="Courier New"/>
      <w:bCs/>
      <w:sz w:val="18"/>
      <w:szCs w:val="18"/>
    </w:rPr>
  </w:style>
  <w:style w:type="paragraph" w:customStyle="1" w:styleId="Skills">
    <w:name w:val="Skills"/>
    <w:basedOn w:val="Normal"/>
    <w:link w:val="SkillsChar"/>
    <w:rsid w:val="00BF62E6"/>
    <w:pPr>
      <w:keepNext/>
      <w:spacing w:before="120" w:after="120"/>
    </w:pPr>
    <w:rPr>
      <w:spacing w:val="8"/>
      <w:sz w:val="28"/>
      <w:szCs w:val="28"/>
    </w:rPr>
  </w:style>
  <w:style w:type="paragraph" w:customStyle="1" w:styleId="Name">
    <w:name w:val="Name"/>
    <w:basedOn w:val="Normal"/>
    <w:rsid w:val="00101878"/>
    <w:pPr>
      <w:jc w:val="center"/>
    </w:pPr>
    <w:rPr>
      <w:rFonts w:ascii="Bookman Old Style" w:hAnsi="Bookman Old Style"/>
      <w:b/>
      <w:sz w:val="56"/>
    </w:rPr>
  </w:style>
  <w:style w:type="paragraph" w:customStyle="1" w:styleId="ResumeTitle">
    <w:name w:val="Resume Title"/>
    <w:basedOn w:val="Heading1"/>
    <w:rsid w:val="00BF62E6"/>
    <w:pPr>
      <w:pBdr>
        <w:top w:val="single" w:sz="8" w:space="1" w:color="auto"/>
        <w:bottom w:val="single" w:sz="8" w:space="1" w:color="auto"/>
      </w:pBdr>
    </w:pPr>
    <w:rPr>
      <w:rFonts w:ascii="Verdana" w:hAnsi="Verdana"/>
      <w:sz w:val="24"/>
    </w:rPr>
  </w:style>
  <w:style w:type="paragraph" w:customStyle="1" w:styleId="CompanyName">
    <w:name w:val="Company Name"/>
    <w:basedOn w:val="Normal"/>
    <w:link w:val="CompanyNameChar"/>
    <w:rsid w:val="00883DB7"/>
    <w:pPr>
      <w:autoSpaceDE w:val="0"/>
      <w:autoSpaceDN w:val="0"/>
      <w:adjustRightInd w:val="0"/>
      <w:spacing w:before="120"/>
    </w:pPr>
    <w:rPr>
      <w:caps/>
      <w:sz w:val="18"/>
      <w:szCs w:val="18"/>
    </w:rPr>
  </w:style>
  <w:style w:type="character" w:customStyle="1" w:styleId="CompanyNameChar">
    <w:name w:val="Company Name Char"/>
    <w:link w:val="CompanyName"/>
    <w:rsid w:val="00883DB7"/>
    <w:rPr>
      <w:rFonts w:ascii="Verdana" w:hAnsi="Verdana"/>
      <w:caps/>
      <w:sz w:val="18"/>
      <w:szCs w:val="18"/>
      <w:lang w:val="en-US" w:eastAsia="en-US" w:bidi="ar-SA"/>
    </w:rPr>
  </w:style>
  <w:style w:type="character" w:customStyle="1" w:styleId="SkillsChar">
    <w:name w:val="Skills Char"/>
    <w:link w:val="Skills"/>
    <w:rsid w:val="00BF62E6"/>
    <w:rPr>
      <w:rFonts w:ascii="Verdana" w:hAnsi="Verdana"/>
      <w:spacing w:val="8"/>
      <w:sz w:val="28"/>
      <w:szCs w:val="28"/>
      <w:lang w:val="en-US" w:eastAsia="en-US" w:bidi="ar-SA"/>
    </w:rPr>
  </w:style>
  <w:style w:type="paragraph" w:customStyle="1" w:styleId="SubmitResume">
    <w:name w:val="Submit Resume"/>
    <w:basedOn w:val="Normal"/>
    <w:rsid w:val="00BF62E6"/>
    <w:pPr>
      <w:spacing w:before="200"/>
      <w:ind w:left="446" w:right="547"/>
    </w:pPr>
    <w:rPr>
      <w:rFonts w:ascii="Garamond" w:hAnsi="Garamond" w:cs="MS Shell Dlg"/>
      <w:i/>
      <w:color w:val="333399"/>
      <w:sz w:val="22"/>
      <w:szCs w:val="15"/>
    </w:rPr>
  </w:style>
  <w:style w:type="character" w:styleId="PageNumber">
    <w:name w:val="page number"/>
    <w:basedOn w:val="DefaultParagraphFont"/>
    <w:rsid w:val="00BF62E6"/>
  </w:style>
  <w:style w:type="paragraph" w:customStyle="1" w:styleId="Awards">
    <w:name w:val="Awards"/>
    <w:basedOn w:val="Normal"/>
    <w:rsid w:val="00BF62E6"/>
    <w:pPr>
      <w:spacing w:after="120"/>
      <w:ind w:left="86"/>
    </w:pPr>
    <w:rPr>
      <w:color w:val="FFFFFF"/>
      <w:spacing w:val="8"/>
      <w:sz w:val="28"/>
      <w:szCs w:val="28"/>
    </w:rPr>
  </w:style>
  <w:style w:type="paragraph" w:customStyle="1" w:styleId="Awardinfo">
    <w:name w:val="Award info"/>
    <w:basedOn w:val="Normal"/>
    <w:link w:val="AwardinfoChar"/>
    <w:rsid w:val="00C61405"/>
    <w:pPr>
      <w:spacing w:after="120"/>
      <w:ind w:left="86" w:right="72"/>
    </w:pPr>
    <w:rPr>
      <w:b/>
      <w:sz w:val="17"/>
      <w:szCs w:val="17"/>
    </w:rPr>
  </w:style>
  <w:style w:type="paragraph" w:customStyle="1" w:styleId="StyleAwardinfoItalic">
    <w:name w:val="Style Award info + Italic"/>
    <w:basedOn w:val="Awardinfo"/>
    <w:link w:val="StyleAwardinfoItalicChar"/>
    <w:rsid w:val="00C61405"/>
    <w:rPr>
      <w:b w:val="0"/>
      <w:bCs/>
      <w:i/>
      <w:iCs/>
    </w:rPr>
  </w:style>
  <w:style w:type="character" w:customStyle="1" w:styleId="AwardinfoChar">
    <w:name w:val="Award info Char"/>
    <w:link w:val="Awardinfo"/>
    <w:rsid w:val="00C61405"/>
    <w:rPr>
      <w:rFonts w:ascii="Verdana" w:hAnsi="Verdana"/>
      <w:b/>
      <w:sz w:val="17"/>
      <w:szCs w:val="17"/>
      <w:lang w:val="en-US" w:eastAsia="en-US" w:bidi="ar-SA"/>
    </w:rPr>
  </w:style>
  <w:style w:type="character" w:customStyle="1" w:styleId="StyleAwardinfoItalicChar">
    <w:name w:val="Style Award info + Italic Char"/>
    <w:link w:val="StyleAwardinfoItalic"/>
    <w:rsid w:val="00C61405"/>
    <w:rPr>
      <w:rFonts w:ascii="Verdana" w:hAnsi="Verdana"/>
      <w:b/>
      <w:bCs/>
      <w:i/>
      <w:iCs/>
      <w:sz w:val="17"/>
      <w:szCs w:val="17"/>
      <w:lang w:val="en-US" w:eastAsia="en-US" w:bidi="ar-SA"/>
    </w:rPr>
  </w:style>
  <w:style w:type="paragraph" w:customStyle="1" w:styleId="Awardinfonobold">
    <w:name w:val="Award info no bold"/>
    <w:basedOn w:val="Awardinfo"/>
    <w:link w:val="AwardinfonoboldChar"/>
    <w:rsid w:val="00C61405"/>
    <w:rPr>
      <w:b w:val="0"/>
    </w:rPr>
  </w:style>
  <w:style w:type="character" w:customStyle="1" w:styleId="AwardinfonoboldChar">
    <w:name w:val="Award info no bold Char"/>
    <w:basedOn w:val="AwardinfoChar"/>
    <w:link w:val="Awardinfonobold"/>
    <w:rsid w:val="00C61405"/>
    <w:rPr>
      <w:rFonts w:ascii="Verdana" w:hAnsi="Verdana"/>
      <w:b/>
      <w:sz w:val="17"/>
      <w:szCs w:val="17"/>
      <w:lang w:val="en-US" w:eastAsia="en-US" w:bidi="ar-SA"/>
    </w:rPr>
  </w:style>
  <w:style w:type="paragraph" w:customStyle="1" w:styleId="CompanyInfo">
    <w:name w:val="Company Info"/>
    <w:basedOn w:val="Normal"/>
    <w:link w:val="CompanyInfoChar"/>
    <w:rsid w:val="00873C86"/>
    <w:pPr>
      <w:autoSpaceDE w:val="0"/>
      <w:autoSpaceDN w:val="0"/>
      <w:adjustRightInd w:val="0"/>
    </w:pPr>
    <w:rPr>
      <w:sz w:val="18"/>
      <w:szCs w:val="18"/>
    </w:rPr>
  </w:style>
  <w:style w:type="character" w:customStyle="1" w:styleId="CompanyInfoChar">
    <w:name w:val="Company Info Char"/>
    <w:link w:val="CompanyInfo"/>
    <w:rsid w:val="00873C86"/>
    <w:rPr>
      <w:rFonts w:ascii="Verdana" w:hAnsi="Verdana"/>
      <w:sz w:val="18"/>
      <w:szCs w:val="18"/>
      <w:lang w:val="en-US" w:eastAsia="en-US" w:bidi="ar-SA"/>
    </w:rPr>
  </w:style>
  <w:style w:type="paragraph" w:customStyle="1" w:styleId="Companyinfoitalics">
    <w:name w:val="Company info italics"/>
    <w:basedOn w:val="Normal"/>
    <w:rsid w:val="00873C86"/>
    <w:pPr>
      <w:autoSpaceDE w:val="0"/>
      <w:autoSpaceDN w:val="0"/>
      <w:adjustRightInd w:val="0"/>
      <w:jc w:val="both"/>
    </w:pPr>
    <w:rPr>
      <w:i/>
      <w:sz w:val="18"/>
      <w:szCs w:val="18"/>
    </w:rPr>
  </w:style>
  <w:style w:type="paragraph" w:customStyle="1" w:styleId="Location">
    <w:name w:val="Location"/>
    <w:basedOn w:val="Normal"/>
    <w:link w:val="LocationChar"/>
    <w:rsid w:val="00AD2FB5"/>
    <w:pPr>
      <w:autoSpaceDE w:val="0"/>
      <w:autoSpaceDN w:val="0"/>
      <w:adjustRightInd w:val="0"/>
      <w:jc w:val="center"/>
    </w:pPr>
    <w:rPr>
      <w:rFonts w:ascii="Bookman Old Style" w:hAnsi="Bookman Old Style"/>
      <w:sz w:val="20"/>
      <w:szCs w:val="20"/>
    </w:rPr>
  </w:style>
  <w:style w:type="character" w:customStyle="1" w:styleId="LocationChar">
    <w:name w:val="Location Char"/>
    <w:link w:val="Location"/>
    <w:rsid w:val="00AD2FB5"/>
    <w:rPr>
      <w:rFonts w:ascii="Bookman Old Style" w:hAnsi="Bookman Old Style"/>
    </w:rPr>
  </w:style>
  <w:style w:type="paragraph" w:customStyle="1" w:styleId="JobTitle">
    <w:name w:val="Job Title"/>
    <w:basedOn w:val="Normal"/>
    <w:link w:val="JobTitleChar"/>
    <w:rsid w:val="00873C86"/>
    <w:pPr>
      <w:autoSpaceDE w:val="0"/>
      <w:autoSpaceDN w:val="0"/>
      <w:adjustRightInd w:val="0"/>
      <w:spacing w:before="40"/>
    </w:pPr>
    <w:rPr>
      <w:b/>
      <w:sz w:val="18"/>
      <w:szCs w:val="18"/>
      <w:u w:val="single"/>
    </w:rPr>
  </w:style>
  <w:style w:type="character" w:customStyle="1" w:styleId="JobTitleChar">
    <w:name w:val="Job Title Char"/>
    <w:link w:val="JobTitle"/>
    <w:rsid w:val="00873C86"/>
    <w:rPr>
      <w:rFonts w:ascii="Verdana" w:hAnsi="Verdana"/>
      <w:b/>
      <w:sz w:val="18"/>
      <w:szCs w:val="18"/>
      <w:u w:val="single"/>
      <w:lang w:val="en-US" w:eastAsia="en-US" w:bidi="ar-SA"/>
    </w:rPr>
  </w:style>
  <w:style w:type="paragraph" w:customStyle="1" w:styleId="Dates">
    <w:name w:val="Dates"/>
    <w:basedOn w:val="Normal"/>
    <w:link w:val="DatesChar"/>
    <w:rsid w:val="00873C86"/>
    <w:pPr>
      <w:autoSpaceDE w:val="0"/>
      <w:autoSpaceDN w:val="0"/>
      <w:adjustRightInd w:val="0"/>
      <w:spacing w:before="40"/>
    </w:pPr>
    <w:rPr>
      <w:sz w:val="18"/>
      <w:szCs w:val="18"/>
    </w:rPr>
  </w:style>
  <w:style w:type="character" w:customStyle="1" w:styleId="DatesChar">
    <w:name w:val="Dates Char"/>
    <w:link w:val="Dates"/>
    <w:rsid w:val="00873C86"/>
    <w:rPr>
      <w:rFonts w:ascii="Verdana" w:hAnsi="Verdana"/>
      <w:sz w:val="18"/>
      <w:szCs w:val="18"/>
      <w:lang w:val="en-US" w:eastAsia="en-US" w:bidi="ar-SA"/>
    </w:rPr>
  </w:style>
  <w:style w:type="paragraph" w:customStyle="1" w:styleId="Jobdescription">
    <w:name w:val="Job description"/>
    <w:basedOn w:val="Normal"/>
    <w:rsid w:val="00210AF6"/>
    <w:pPr>
      <w:spacing w:before="80"/>
      <w:jc w:val="both"/>
    </w:pPr>
    <w:rPr>
      <w:rFonts w:cs="Courier New"/>
      <w:sz w:val="18"/>
      <w:szCs w:val="18"/>
    </w:rPr>
  </w:style>
  <w:style w:type="paragraph" w:customStyle="1" w:styleId="Results">
    <w:name w:val="Results"/>
    <w:basedOn w:val="Normal"/>
    <w:rsid w:val="00AD0515"/>
    <w:pPr>
      <w:spacing w:before="80" w:after="120"/>
      <w:jc w:val="both"/>
    </w:pPr>
    <w:rPr>
      <w:rFonts w:ascii="Bookman Old Style" w:hAnsi="Bookman Old Style" w:cs="Courier New"/>
      <w:b/>
      <w:i/>
      <w:sz w:val="20"/>
      <w:szCs w:val="18"/>
    </w:rPr>
  </w:style>
  <w:style w:type="character" w:customStyle="1" w:styleId="BodyText1">
    <w:name w:val="Body Text1"/>
    <w:rsid w:val="00AD0515"/>
    <w:rPr>
      <w:rFonts w:ascii="Bookman Old Style" w:hAnsi="Bookman Old Style"/>
      <w:spacing w:val="-4"/>
      <w:sz w:val="20"/>
      <w:szCs w:val="20"/>
    </w:rPr>
  </w:style>
  <w:style w:type="character" w:customStyle="1" w:styleId="KeySkills">
    <w:name w:val="Key Skills"/>
    <w:rsid w:val="00DE0C6C"/>
    <w:rPr>
      <w:rFonts w:ascii="Bookman Old Style" w:hAnsi="Bookman Old Style"/>
      <w:i/>
      <w:spacing w:val="-4"/>
      <w:sz w:val="20"/>
      <w:szCs w:val="20"/>
    </w:rPr>
  </w:style>
  <w:style w:type="paragraph" w:customStyle="1" w:styleId="Spacebetweensections">
    <w:name w:val="Space between sections"/>
    <w:basedOn w:val="Skills"/>
    <w:rsid w:val="00DE10C0"/>
    <w:rPr>
      <w:rFonts w:ascii="Bookman Old Style" w:hAnsi="Bookman Old Style"/>
      <w:bCs/>
      <w:sz w:val="24"/>
    </w:rPr>
  </w:style>
  <w:style w:type="character" w:customStyle="1" w:styleId="Testimonialquotes">
    <w:name w:val="Testimonial quotes"/>
    <w:rsid w:val="00AE024E"/>
    <w:rPr>
      <w:rFonts w:ascii="Bookman Old Style" w:hAnsi="Bookman Old Style"/>
      <w:i/>
      <w:sz w:val="19"/>
      <w:szCs w:val="19"/>
    </w:rPr>
  </w:style>
  <w:style w:type="character" w:customStyle="1" w:styleId="Quotesource">
    <w:name w:val="Quote source"/>
    <w:rsid w:val="00C71924"/>
    <w:rPr>
      <w:rFonts w:ascii="Bookman Old Style" w:hAnsi="Bookman Old Style"/>
      <w:b/>
      <w:sz w:val="19"/>
      <w:szCs w:val="19"/>
    </w:rPr>
  </w:style>
  <w:style w:type="character" w:customStyle="1" w:styleId="Computerskills">
    <w:name w:val="Computer skills"/>
    <w:rsid w:val="00C71924"/>
    <w:rPr>
      <w:rFonts w:ascii="Bookman Old Style" w:hAnsi="Bookman Old Style"/>
      <w:b/>
      <w:sz w:val="20"/>
      <w:szCs w:val="20"/>
    </w:rPr>
  </w:style>
  <w:style w:type="character" w:customStyle="1" w:styleId="Employer">
    <w:name w:val="Employer"/>
    <w:rsid w:val="00C71924"/>
    <w:rPr>
      <w:rFonts w:ascii="Bookman Old Style" w:hAnsi="Bookman Old Style"/>
      <w:caps w:val="0"/>
      <w:sz w:val="20"/>
      <w:szCs w:val="20"/>
      <w:lang w:val="en-US" w:eastAsia="en-US" w:bidi="ar-SA"/>
    </w:rPr>
  </w:style>
  <w:style w:type="paragraph" w:customStyle="1" w:styleId="Cityandstate">
    <w:name w:val="City and state"/>
    <w:basedOn w:val="Location"/>
    <w:rsid w:val="00BC6C3B"/>
  </w:style>
  <w:style w:type="character" w:customStyle="1" w:styleId="Employerdescription">
    <w:name w:val="Employer description"/>
    <w:qFormat/>
    <w:rsid w:val="00BC6C3B"/>
    <w:rPr>
      <w:i/>
    </w:rPr>
  </w:style>
  <w:style w:type="character" w:customStyle="1" w:styleId="Spacer">
    <w:name w:val="Spacer"/>
    <w:rsid w:val="0054330D"/>
    <w:rPr>
      <w:rFonts w:ascii="Bookman Old Style" w:hAnsi="Bookman Old Style"/>
      <w:sz w:val="19"/>
      <w:szCs w:val="19"/>
    </w:rPr>
  </w:style>
  <w:style w:type="character" w:customStyle="1" w:styleId="Job">
    <w:name w:val="Job"/>
    <w:rsid w:val="00A00F40"/>
    <w:rPr>
      <w:rFonts w:ascii="Bookman Old Style" w:hAnsi="Bookman Old Style"/>
      <w:b w:val="0"/>
      <w:sz w:val="20"/>
      <w:szCs w:val="20"/>
      <w:u w:val="single"/>
      <w:lang w:val="en-US" w:eastAsia="en-US" w:bidi="ar-SA"/>
    </w:rPr>
  </w:style>
  <w:style w:type="character" w:customStyle="1" w:styleId="Bold">
    <w:name w:val="Bold"/>
    <w:rsid w:val="00A00F40"/>
    <w:rPr>
      <w:rFonts w:ascii="Bookman Old Style" w:hAnsi="Bookman Old Style"/>
      <w:b w:val="0"/>
      <w:sz w:val="20"/>
      <w:szCs w:val="20"/>
      <w:u w:val="single"/>
      <w:lang w:val="en-US" w:eastAsia="en-US" w:bidi="ar-SA"/>
    </w:rPr>
  </w:style>
  <w:style w:type="character" w:customStyle="1" w:styleId="Datescentered">
    <w:name w:val="Dates centered"/>
    <w:rsid w:val="00A00F40"/>
    <w:rPr>
      <w:rFonts w:ascii="Bookman Old Style" w:hAnsi="Bookman Old Style"/>
      <w:sz w:val="20"/>
      <w:szCs w:val="20"/>
      <w:lang w:val="en-US" w:eastAsia="en-US" w:bidi="ar-SA"/>
    </w:rPr>
  </w:style>
  <w:style w:type="character" w:customStyle="1" w:styleId="ResultsBullets">
    <w:name w:val="Results Bullets"/>
    <w:rsid w:val="00A00F40"/>
    <w:rPr>
      <w:rFonts w:ascii="Bookman Old Style" w:hAnsi="Bookman Old Style"/>
      <w:sz w:val="20"/>
      <w:szCs w:val="20"/>
    </w:rPr>
  </w:style>
  <w:style w:type="character" w:customStyle="1" w:styleId="Comma">
    <w:name w:val="Comma"/>
    <w:rsid w:val="008E68A8"/>
    <w:rPr>
      <w:rFonts w:ascii="Bookman Old Style" w:hAnsi="Bookman Old Style"/>
      <w:b w:val="0"/>
      <w:bCs/>
      <w:sz w:val="20"/>
      <w:szCs w:val="20"/>
      <w:u w:val="none"/>
      <w:lang w:val="en-US" w:eastAsia="en-US" w:bidi="ar-SA"/>
    </w:rPr>
  </w:style>
  <w:style w:type="character" w:styleId="Emphasis">
    <w:name w:val="Emphasis"/>
    <w:uiPriority w:val="20"/>
    <w:qFormat/>
    <w:rsid w:val="001E28BF"/>
    <w:rPr>
      <w:b w:val="0"/>
      <w:bCs w:val="0"/>
      <w:i/>
      <w:iCs/>
    </w:rPr>
  </w:style>
  <w:style w:type="paragraph" w:styleId="NormalWeb">
    <w:name w:val="Normal (Web)"/>
    <w:basedOn w:val="Normal"/>
    <w:uiPriority w:val="99"/>
    <w:unhideWhenUsed/>
    <w:rsid w:val="001E28BF"/>
    <w:pPr>
      <w:spacing w:before="100" w:beforeAutospacing="1" w:after="100" w:afterAutospacing="1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9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035042">
                  <w:marLeft w:val="0"/>
                  <w:marRight w:val="0"/>
                  <w:marTop w:val="1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97422">
                      <w:marLeft w:val="408"/>
                      <w:marRight w:val="0"/>
                      <w:marTop w:val="20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mushtaqsabeeh@gmail.com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thebalance.com/communication-skills-list-2063737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thebalance.com/interpersonal-skills-list-2063724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mailto:f.khalid.a.a@gmail.com" TargetMode="External"/><Relationship Id="rId14" Type="http://schemas.openxmlformats.org/officeDocument/2006/relationships/hyperlink" Target="mailto:Bernin.zehraw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520and%2520Settings\Compaq_Administrator\Local%2520Settings\Temporary%2520Internet%2520Files\Content.Outlook\D1HYNZ1Z\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2B4A85-3925-41D0-B232-B36C4CE2F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0</TotalTime>
  <Pages>4</Pages>
  <Words>994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Resume for an Office  Assistant</vt:lpstr>
    </vt:vector>
  </TitlesOfParts>
  <LinksUpToDate>false</LinksUpToDate>
  <CharactersWithSpaces>6652</CharactersWithSpaces>
  <SharedDoc>false</SharedDoc>
  <HLinks>
    <vt:vector size="30" baseType="variant">
      <vt:variant>
        <vt:i4>8323090</vt:i4>
      </vt:variant>
      <vt:variant>
        <vt:i4>12</vt:i4>
      </vt:variant>
      <vt:variant>
        <vt:i4>0</vt:i4>
      </vt:variant>
      <vt:variant>
        <vt:i4>5</vt:i4>
      </vt:variant>
      <vt:variant>
        <vt:lpwstr>mailto:kubba.hassan@yahoo.com</vt:lpwstr>
      </vt:variant>
      <vt:variant>
        <vt:lpwstr/>
      </vt:variant>
      <vt:variant>
        <vt:i4>3211353</vt:i4>
      </vt:variant>
      <vt:variant>
        <vt:i4>9</vt:i4>
      </vt:variant>
      <vt:variant>
        <vt:i4>0</vt:i4>
      </vt:variant>
      <vt:variant>
        <vt:i4>5</vt:i4>
      </vt:variant>
      <vt:variant>
        <vt:lpwstr>mailto:Bernin.zehraw@gmail.com</vt:lpwstr>
      </vt:variant>
      <vt:variant>
        <vt:lpwstr/>
      </vt:variant>
      <vt:variant>
        <vt:i4>7405639</vt:i4>
      </vt:variant>
      <vt:variant>
        <vt:i4>6</vt:i4>
      </vt:variant>
      <vt:variant>
        <vt:i4>0</vt:i4>
      </vt:variant>
      <vt:variant>
        <vt:i4>5</vt:i4>
      </vt:variant>
      <vt:variant>
        <vt:lpwstr>mailto:mushtaqsabeeh@gmail.com</vt:lpwstr>
      </vt:variant>
      <vt:variant>
        <vt:lpwstr/>
      </vt:variant>
      <vt:variant>
        <vt:i4>1900563</vt:i4>
      </vt:variant>
      <vt:variant>
        <vt:i4>3</vt:i4>
      </vt:variant>
      <vt:variant>
        <vt:i4>0</vt:i4>
      </vt:variant>
      <vt:variant>
        <vt:i4>5</vt:i4>
      </vt:variant>
      <vt:variant>
        <vt:lpwstr>https://www.thebalance.com/communication-skills-list-2063737</vt:lpwstr>
      </vt:variant>
      <vt:variant>
        <vt:lpwstr/>
      </vt:variant>
      <vt:variant>
        <vt:i4>1114113</vt:i4>
      </vt:variant>
      <vt:variant>
        <vt:i4>0</vt:i4>
      </vt:variant>
      <vt:variant>
        <vt:i4>0</vt:i4>
      </vt:variant>
      <vt:variant>
        <vt:i4>5</vt:i4>
      </vt:variant>
      <vt:variant>
        <vt:lpwstr>https://www.thebalance.com/interpersonal-skills-list-2063724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Resume for an Office  Assistant</dc:title>
  <dc:subject>Sample Resume for an Office  Assistant</dc:subject>
  <dc:creator/>
  <cp:keywords>sample resume, resume sample, resume example, example resume, resume, resumes, office assistant resume, office assistant resume sample, sample resume for an office assistant, resume template, free resume template, find a job, get a job</cp:keywords>
  <dc:description>If you're an ambitious office assistant targeting a promotion, get your resume in shape for that step up with this sample.</dc:description>
  <cp:lastModifiedBy/>
  <cp:revision>1</cp:revision>
  <cp:lastPrinted>1900-12-31T21:00:00Z</cp:lastPrinted>
  <dcterms:created xsi:type="dcterms:W3CDTF">2018-09-20T13:06:00Z</dcterms:created>
  <dcterms:modified xsi:type="dcterms:W3CDTF">2020-03-14T15:09:00Z</dcterms:modified>
  <cp:category>Sample Resume</cp:category>
</cp:coreProperties>
</file>