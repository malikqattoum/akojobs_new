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  <w:sz w:val="23"/>
          <w:szCs w:val="23"/>
          <w:rtl/>
        </w:rPr>
        <w:alias w:val="اسم السيرة الذاتية"/>
        <w:tag w:val="اسم السيرة الذاتية"/>
        <w:id w:val="3200721"/>
        <w:placeholder>
          <w:docPart w:val="B908A02E92D54437AEC3BC94BB3E48CB"/>
        </w:placeholder>
        <w:docPartList>
          <w:docPartGallery w:val="Quick Parts"/>
          <w:docPartCategory w:val=" اسم السيرة الذاتية"/>
        </w:docPartList>
      </w:sdtPr>
      <w:sdtEndPr/>
      <w:sdtContent>
        <w:tbl>
          <w:tblPr>
            <w:tblStyle w:val="TableGrid"/>
            <w:bidiVisual/>
            <w:tblW w:w="5000" w:type="pct"/>
            <w:tblLook w:val="04A0" w:firstRow="1" w:lastRow="0" w:firstColumn="1" w:lastColumn="0" w:noHBand="0" w:noVBand="1"/>
          </w:tblPr>
          <w:tblGrid>
            <w:gridCol w:w="2278"/>
            <w:gridCol w:w="7577"/>
          </w:tblGrid>
          <w:tr w:rsidR="009C6AD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48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9C6ADF" w:rsidRDefault="009C6ADF">
                <w:pPr>
                  <w:pStyle w:val="a2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9C6ADF" w:rsidRDefault="009221C8" w:rsidP="009220D7">
                <w:pPr>
                  <w:pStyle w:val="a2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sdt>
                  <w:sdtPr>
                    <w:rPr>
                      <w:rtl/>
                    </w:rPr>
                    <w:id w:val="107314867"/>
                    <w:placeholder>
                      <w:docPart w:val="D127CC2130C04A18897156739E299FD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9220D7">
                      <w:t>Husam</w:t>
                    </w:r>
                    <w:proofErr w:type="spellEnd"/>
                    <w:r w:rsidR="009220D7">
                      <w:t xml:space="preserve"> </w:t>
                    </w:r>
                    <w:proofErr w:type="spellStart"/>
                    <w:r w:rsidR="00DF6851">
                      <w:t>Muhanned</w:t>
                    </w:r>
                    <w:proofErr w:type="spellEnd"/>
                    <w:r w:rsidR="00DF6851">
                      <w:t xml:space="preserve"> </w:t>
                    </w:r>
                    <w:proofErr w:type="spellStart"/>
                    <w:r w:rsidR="009220D7">
                      <w:t>Abduljabbar</w:t>
                    </w:r>
                    <w:proofErr w:type="spellEnd"/>
                    <w:r w:rsidR="00DF6851">
                      <w:t xml:space="preserve"> </w:t>
                    </w:r>
                    <w:proofErr w:type="spellStart"/>
                    <w:r w:rsidR="00DF6851">
                      <w:t>Fahmi</w:t>
                    </w:r>
                    <w:proofErr w:type="spellEnd"/>
                  </w:sdtContent>
                </w:sdt>
              </w:p>
            </w:tc>
          </w:tr>
          <w:tr w:rsidR="009C6ADF">
            <w:trPr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9C6ADF" w:rsidRDefault="009C6ADF" w:rsidP="002E2849">
                <w:pPr>
                  <w:pStyle w:val="Date"/>
                  <w:framePr w:wrap="auto" w:hAnchor="text" w:xAlign="left" w:yAlign="inline"/>
                  <w:suppressOverlap w:val="0"/>
                  <w:rPr>
                    <w:lang w:bidi="ar-IQ"/>
                  </w:rPr>
                </w:pP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9C6ADF" w:rsidRDefault="009C6AD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C6ADF">
            <w:trPr>
              <w:trHeight w:val="2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9C6ADF" w:rsidRDefault="000A2889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2CFA30E" wp14:editId="52AF4858">
                      <wp:extent cx="850462" cy="574061"/>
                      <wp:effectExtent l="57150" t="57150" r="121285" b="111760"/>
                      <wp:docPr id="9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0462" cy="574061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9C6ADF" w:rsidRDefault="005B5609" w:rsidP="009220D7">
                <w:pPr>
                  <w:pStyle w:val="a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Tomuk</w:t>
                </w:r>
                <w:proofErr w:type="spellEnd"/>
                <w:r>
                  <w:t xml:space="preserve"> </w:t>
                </w:r>
                <w:proofErr w:type="spellStart"/>
                <w:r>
                  <w:t>Mah</w:t>
                </w:r>
                <w:proofErr w:type="spellEnd"/>
                <w:r>
                  <w:t xml:space="preserve">. </w:t>
                </w:r>
                <w:proofErr w:type="spellStart"/>
                <w:r>
                  <w:t>Yunus</w:t>
                </w:r>
                <w:proofErr w:type="spellEnd"/>
                <w:r>
                  <w:t xml:space="preserve"> </w:t>
                </w:r>
                <w:proofErr w:type="spellStart"/>
                <w:r>
                  <w:t>Emre</w:t>
                </w:r>
                <w:proofErr w:type="spellEnd"/>
                <w:r>
                  <w:t xml:space="preserve"> Cad. </w:t>
                </w:r>
                <w:proofErr w:type="spellStart"/>
                <w:r>
                  <w:t>Yeni</w:t>
                </w:r>
                <w:proofErr w:type="spellEnd"/>
                <w:r>
                  <w:t xml:space="preserve"> </w:t>
                </w:r>
                <w:proofErr w:type="spellStart"/>
                <w:r>
                  <w:t>Gozde</w:t>
                </w:r>
                <w:proofErr w:type="spellEnd"/>
                <w:r>
                  <w:t xml:space="preserve"> </w:t>
                </w:r>
                <w:proofErr w:type="spellStart"/>
                <w:r>
                  <w:t>Tatil</w:t>
                </w:r>
                <w:proofErr w:type="spellEnd"/>
                <w:r>
                  <w:t xml:space="preserve"> </w:t>
                </w:r>
                <w:proofErr w:type="spellStart"/>
                <w:r>
                  <w:t>sitesi</w:t>
                </w:r>
                <w:proofErr w:type="spellEnd"/>
                <w:r>
                  <w:t xml:space="preserve">. B Blok – 2. Kat – </w:t>
                </w:r>
                <w:proofErr w:type="spellStart"/>
                <w:r>
                  <w:t>Daire</w:t>
                </w:r>
                <w:proofErr w:type="spellEnd"/>
                <w:r>
                  <w:t xml:space="preserve"> 3 - </w:t>
                </w:r>
                <w:proofErr w:type="spellStart"/>
                <w:r>
                  <w:t>Erdemli</w:t>
                </w:r>
                <w:proofErr w:type="spellEnd"/>
                <w:r w:rsidR="009220D7">
                  <w:t xml:space="preserve"> – Mersin - Turkey</w:t>
                </w:r>
                <w:r w:rsidR="000A2889">
                  <w:br/>
                </w:r>
                <w:r w:rsidR="009220D7">
                  <w:t>00905378971643</w:t>
                </w:r>
                <w:r w:rsidR="000A2889">
                  <w:br/>
                </w:r>
                <w:hyperlink r:id="rId9" w:history="1">
                  <w:r w:rsidR="009220D7" w:rsidRPr="00A3005C">
                    <w:rPr>
                      <w:rStyle w:val="Hyperlink"/>
                    </w:rPr>
                    <w:t>husam.fahmi@gmail.com</w:t>
                  </w:r>
                </w:hyperlink>
              </w:p>
              <w:p w:rsidR="009C6ADF" w:rsidRDefault="009220D7" w:rsidP="009220D7">
                <w:pPr>
                  <w:pStyle w:val="a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tl/>
                    <w:lang w:bidi="ar-IQ"/>
                  </w:rPr>
                </w:pPr>
                <w:proofErr w:type="spellStart"/>
                <w:r>
                  <w:t>Husam.fahmi@facebook</w:t>
                </w:r>
                <w:proofErr w:type="spellEnd"/>
              </w:p>
            </w:tc>
          </w:tr>
          <w:tr w:rsidR="009220D7">
            <w:trPr>
              <w:trHeight w:val="2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9220D7" w:rsidRDefault="009220D7">
                <w:pPr>
                  <w:jc w:val="center"/>
                  <w:rPr>
                    <w:noProof/>
                    <w:lang w:bidi="ar-IQ"/>
                  </w:rPr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9220D7" w:rsidRDefault="009220D7" w:rsidP="009220D7">
                <w:pPr>
                  <w:pStyle w:val="a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9C6ADF" w:rsidRDefault="009221C8"/>
      </w:sdtContent>
    </w:sdt>
    <w:tbl>
      <w:tblPr>
        <w:tblStyle w:val="TableGrid"/>
        <w:bidiVisual/>
        <w:tblW w:w="4996" w:type="pct"/>
        <w:jc w:val="center"/>
        <w:tblLook w:val="04A0" w:firstRow="1" w:lastRow="0" w:firstColumn="1" w:lastColumn="0" w:noHBand="0" w:noVBand="1"/>
      </w:tblPr>
      <w:tblGrid>
        <w:gridCol w:w="2309"/>
        <w:gridCol w:w="7545"/>
      </w:tblGrid>
      <w:tr w:rsidR="009C6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6ADF" w:rsidRDefault="009C6ADF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C6ADF" w:rsidRPr="009220D7" w:rsidRDefault="009220D7" w:rsidP="005B5609">
            <w:pPr>
              <w:pStyle w:val="a0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  <w:p w:rsidR="009C6ADF" w:rsidRDefault="009220D7" w:rsidP="005B560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enhance my knowledge and capabilities by working in a dynamic organization that prides itself in giving substantial responsibility to new talent.  </w:t>
            </w:r>
          </w:p>
          <w:p w:rsidR="009C6ADF" w:rsidRPr="009220D7" w:rsidRDefault="009220D7" w:rsidP="005B5609">
            <w:pPr>
              <w:pStyle w:val="a0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Qualifications</w:t>
            </w:r>
          </w:p>
          <w:p w:rsidR="009C6ADF" w:rsidRDefault="009220D7" w:rsidP="005B5609">
            <w:pPr>
              <w:pStyle w:val="a1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Najdy</w:t>
            </w:r>
            <w:proofErr w:type="spellEnd"/>
            <w:r>
              <w:t xml:space="preserve"> </w:t>
            </w:r>
            <w:proofErr w:type="spellStart"/>
            <w:r>
              <w:t>Albaghdady</w:t>
            </w:r>
            <w:proofErr w:type="spellEnd"/>
            <w:r>
              <w:t xml:space="preserve"> Secondary school</w:t>
            </w:r>
          </w:p>
          <w:p w:rsidR="009C6ADF" w:rsidRDefault="009220D7" w:rsidP="005B5609">
            <w:pPr>
              <w:pStyle w:val="ListBullet"/>
              <w:numPr>
                <w:ilvl w:val="0"/>
                <w:numId w:val="0"/>
              </w:numPr>
              <w:bidi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2006</w:t>
            </w:r>
          </w:p>
          <w:p w:rsidR="009C6ADF" w:rsidRDefault="009220D7" w:rsidP="005B5609">
            <w:pPr>
              <w:pStyle w:val="ListBullet"/>
              <w:numPr>
                <w:ilvl w:val="0"/>
                <w:numId w:val="0"/>
              </w:num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 school degree.</w:t>
            </w:r>
          </w:p>
          <w:p w:rsidR="009C6ADF" w:rsidRPr="009220D7" w:rsidRDefault="009220D7" w:rsidP="005B5609">
            <w:pPr>
              <w:pStyle w:val="a0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  <w:p w:rsidR="009C6ADF" w:rsidRDefault="009220D7" w:rsidP="005B5609">
            <w:pPr>
              <w:pStyle w:val="a1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 xml:space="preserve">Translator and </w:t>
            </w:r>
            <w:proofErr w:type="spellStart"/>
            <w:r>
              <w:rPr>
                <w:b w:val="0"/>
                <w:color w:val="auto"/>
                <w:spacing w:val="0"/>
                <w:sz w:val="23"/>
              </w:rPr>
              <w:t>Subtitler</w:t>
            </w:r>
            <w:proofErr w:type="spellEnd"/>
            <w:r w:rsidR="000A2889">
              <w:rPr>
                <w:b w:val="0"/>
                <w:rtl/>
                <w:lang w:val="ar-SA"/>
              </w:rPr>
              <w:t xml:space="preserve">| </w:t>
            </w:r>
            <w:sdt>
              <w:sdtPr>
                <w:id w:val="326177524"/>
                <w:placeholder>
                  <w:docPart w:val="825FA4CD07C7428CBE43D4D6B730503B"/>
                </w:placeholder>
              </w:sdtPr>
              <w:sdtEndPr/>
              <w:sdtContent>
                <w:proofErr w:type="spellStart"/>
                <w:r>
                  <w:t>Tanweer</w:t>
                </w:r>
                <w:proofErr w:type="spellEnd"/>
                <w:r>
                  <w:t xml:space="preserve"> Group</w:t>
                </w:r>
              </w:sdtContent>
            </w:sdt>
          </w:p>
          <w:p w:rsidR="009C6ADF" w:rsidRDefault="009220D7" w:rsidP="005B560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May - </w:t>
            </w:r>
            <w:r w:rsidR="002E2849">
              <w:t>2007</w:t>
            </w:r>
            <w:r w:rsidR="000A2889">
              <w:rPr>
                <w:rtl/>
                <w:lang w:val="ar-SA"/>
              </w:rPr>
              <w:t xml:space="preserve"> </w:t>
            </w:r>
            <w:r w:rsidR="002E2849">
              <w:rPr>
                <w:rtl/>
                <w:lang w:val="ar-SA"/>
              </w:rPr>
              <w:t>–</w:t>
            </w:r>
            <w:r w:rsidR="000A2889">
              <w:rPr>
                <w:rtl/>
                <w:lang w:val="ar-SA"/>
              </w:rPr>
              <w:t xml:space="preserve"> </w:t>
            </w:r>
            <w:r w:rsidR="002E2849">
              <w:t>April - 2009</w:t>
            </w:r>
          </w:p>
          <w:p w:rsidR="009C6ADF" w:rsidRDefault="002E2849" w:rsidP="00DF6851">
            <w:pPr>
              <w:pStyle w:val="ListBullet"/>
              <w:numPr>
                <w:ilvl w:val="0"/>
                <w:numId w:val="0"/>
              </w:num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Full time </w:t>
            </w:r>
            <w:r w:rsidR="00DF6851">
              <w:t>S</w:t>
            </w:r>
            <w:r w:rsidR="00DF6851" w:rsidRPr="00DF6851">
              <w:t>ynchronizer</w:t>
            </w:r>
            <w:r>
              <w:t xml:space="preserve">. </w:t>
            </w:r>
          </w:p>
          <w:p w:rsidR="002E2849" w:rsidRDefault="002E2849" w:rsidP="005B5609">
            <w:pPr>
              <w:pStyle w:val="ListBullet"/>
              <w:numPr>
                <w:ilvl w:val="0"/>
                <w:numId w:val="0"/>
              </w:num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Part time translator.</w:t>
            </w:r>
          </w:p>
          <w:p w:rsidR="002E2849" w:rsidRDefault="002E2849" w:rsidP="005B5609">
            <w:pPr>
              <w:pStyle w:val="a1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Translator</w:t>
            </w:r>
            <w:r w:rsidR="00DF6851">
              <w:rPr>
                <w:b w:val="0"/>
                <w:color w:val="auto"/>
                <w:spacing w:val="0"/>
                <w:sz w:val="23"/>
              </w:rPr>
              <w:t xml:space="preserve"> and Database user</w:t>
            </w:r>
            <w:r>
              <w:rPr>
                <w:b w:val="0"/>
                <w:rtl/>
                <w:lang w:val="ar-SA"/>
              </w:rPr>
              <w:t xml:space="preserve"> | </w:t>
            </w:r>
            <w:sdt>
              <w:sdtPr>
                <w:id w:val="603431804"/>
                <w:placeholder>
                  <w:docPart w:val="BA60E1C00A334900A51903961BD38E64"/>
                </w:placeholder>
              </w:sdtPr>
              <w:sdtEndPr/>
              <w:sdtContent>
                <w:proofErr w:type="spellStart"/>
                <w:r>
                  <w:t>Sawt</w:t>
                </w:r>
                <w:proofErr w:type="spellEnd"/>
                <w:r>
                  <w:t xml:space="preserve"> </w:t>
                </w:r>
                <w:proofErr w:type="spellStart"/>
                <w:r>
                  <w:t>Alatahadi</w:t>
                </w:r>
                <w:proofErr w:type="spellEnd"/>
                <w:r>
                  <w:t xml:space="preserve"> Co. ltd.</w:t>
                </w:r>
              </w:sdtContent>
            </w:sdt>
          </w:p>
          <w:p w:rsidR="002E2849" w:rsidRDefault="002E2849" w:rsidP="005B560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January, 2010</w:t>
            </w:r>
            <w:r>
              <w:rPr>
                <w:rtl/>
                <w:lang w:val="ar-SA"/>
              </w:rPr>
              <w:t xml:space="preserve"> – </w:t>
            </w:r>
            <w:r>
              <w:t>October, 2014</w:t>
            </w:r>
          </w:p>
          <w:p w:rsidR="002E2849" w:rsidRDefault="002E2849" w:rsidP="00DF6851">
            <w:pPr>
              <w:pStyle w:val="ListBullet"/>
              <w:numPr>
                <w:ilvl w:val="0"/>
                <w:numId w:val="0"/>
              </w:num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IQ"/>
              </w:rPr>
            </w:pPr>
            <w:r>
              <w:t xml:space="preserve">Full time Documents </w:t>
            </w:r>
            <w:r w:rsidR="00FA3172">
              <w:t>translator</w:t>
            </w:r>
            <w:r>
              <w:t xml:space="preserve">. </w:t>
            </w:r>
          </w:p>
          <w:p w:rsidR="002E2849" w:rsidRPr="00DF6851" w:rsidRDefault="002E2849" w:rsidP="005B5609">
            <w:pPr>
              <w:pStyle w:val="a1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 xml:space="preserve">Freelance translator and </w:t>
            </w:r>
            <w:r w:rsidR="00DF6851">
              <w:rPr>
                <w:b w:val="0"/>
                <w:color w:val="auto"/>
                <w:spacing w:val="0"/>
                <w:sz w:val="23"/>
              </w:rPr>
              <w:t>synchronizer.</w:t>
            </w:r>
          </w:p>
          <w:p w:rsidR="002E2849" w:rsidRDefault="002E2849" w:rsidP="005B560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January, 2015</w:t>
            </w:r>
            <w:r>
              <w:rPr>
                <w:rtl/>
                <w:lang w:val="ar-SA"/>
              </w:rPr>
              <w:t xml:space="preserve"> - </w:t>
            </w:r>
            <w:r>
              <w:t>Present</w:t>
            </w:r>
          </w:p>
          <w:p w:rsidR="002E2849" w:rsidRDefault="002E2849" w:rsidP="005B5609">
            <w:pPr>
              <w:pStyle w:val="ListBullet"/>
              <w:numPr>
                <w:ilvl w:val="0"/>
                <w:numId w:val="0"/>
              </w:num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IQ"/>
              </w:rPr>
            </w:pPr>
            <w:r>
              <w:t xml:space="preserve">Freelance translator and </w:t>
            </w:r>
            <w:r w:rsidR="00DF6851" w:rsidRPr="00DF6851">
              <w:t>synchronizer</w:t>
            </w:r>
            <w:r w:rsidR="00DF6851">
              <w:rPr>
                <w:rFonts w:hint="cs"/>
                <w:rtl/>
              </w:rPr>
              <w:t xml:space="preserve"> </w:t>
            </w:r>
            <w:bookmarkStart w:id="0" w:name="_GoBack"/>
            <w:bookmarkEnd w:id="0"/>
            <w:r>
              <w:t>of T.V shows (Drama, Scientific, Historical</w:t>
            </w:r>
            <w:r w:rsidR="00705C76">
              <w:t xml:space="preserve"> and Documantries</w:t>
            </w:r>
            <w:r>
              <w:t>)</w:t>
            </w:r>
          </w:p>
          <w:p w:rsidR="009C6ADF" w:rsidRPr="002E2849" w:rsidRDefault="002E2849" w:rsidP="005B5609">
            <w:pPr>
              <w:pStyle w:val="a0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Skills</w:t>
            </w:r>
          </w:p>
          <w:p w:rsidR="009C6ADF" w:rsidRDefault="002E2849" w:rsidP="005B5609">
            <w:pPr>
              <w:pStyle w:val="ListBullet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Good skills using the computer and Internet.</w:t>
            </w:r>
          </w:p>
          <w:p w:rsidR="002E2849" w:rsidRDefault="002E2849" w:rsidP="005B5609">
            <w:pPr>
              <w:pStyle w:val="ListBullet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Fast typing and translating ability.</w:t>
            </w:r>
          </w:p>
          <w:p w:rsidR="002E2849" w:rsidRDefault="002E2849" w:rsidP="005B5609">
            <w:pPr>
              <w:pStyle w:val="ListBullet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Good experience of using subtitling programs like (</w:t>
            </w:r>
            <w:proofErr w:type="spellStart"/>
            <w:r>
              <w:t>Poliscript</w:t>
            </w:r>
            <w:proofErr w:type="spellEnd"/>
            <w:r>
              <w:t xml:space="preserve"> and Spot)</w:t>
            </w:r>
          </w:p>
          <w:p w:rsidR="009C6ADF" w:rsidRDefault="009C6ADF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IQ"/>
              </w:rPr>
            </w:pPr>
          </w:p>
        </w:tc>
      </w:tr>
      <w:tr w:rsidR="009220D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220D7" w:rsidRDefault="009220D7">
            <w:pPr>
              <w:rPr>
                <w:b/>
                <w:bCs/>
                <w:color w:val="FFFFFF" w:themeColor="background1"/>
                <w:lang w:bidi="ar-IQ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9220D7" w:rsidRDefault="009220D7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6ADF" w:rsidRDefault="009C6ADF"/>
    <w:sectPr w:rsidR="009C6ADF" w:rsidSect="009C6ADF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134" w:right="1134" w:bottom="1134" w:left="1134" w:header="709" w:footer="709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1C8" w:rsidRDefault="009221C8">
      <w:pPr>
        <w:spacing w:after="0" w:line="240" w:lineRule="auto"/>
      </w:pPr>
      <w:r>
        <w:separator/>
      </w:r>
    </w:p>
  </w:endnote>
  <w:endnote w:type="continuationSeparator" w:id="0">
    <w:p w:rsidR="009221C8" w:rsidRDefault="0092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ADF" w:rsidRDefault="009C6ADF"/>
  <w:p w:rsidR="009C6ADF" w:rsidRDefault="000A2889">
    <w:pPr>
      <w:pStyle w:val="a4"/>
    </w:pPr>
    <w:r>
      <w:rPr>
        <w:rtl/>
        <w:lang w:val="ar-SA"/>
      </w:rPr>
      <w:t xml:space="preserve">الصفحة </w:t>
    </w:r>
    <w:r w:rsidR="00F92AED">
      <w:fldChar w:fldCharType="begin"/>
    </w:r>
    <w:r w:rsidR="00F92AED">
      <w:instrText xml:space="preserve"> PAGE   \* MERGEFORMAT </w:instrText>
    </w:r>
    <w:r w:rsidR="00F92AED">
      <w:fldChar w:fldCharType="separate"/>
    </w:r>
    <w:r>
      <w:rPr>
        <w:noProof/>
        <w:sz w:val="24"/>
        <w:szCs w:val="24"/>
        <w:rtl/>
        <w:lang w:val="ar-SA"/>
      </w:rPr>
      <w:t>2</w:t>
    </w:r>
    <w:r w:rsidR="00F92AED">
      <w:rPr>
        <w:noProof/>
        <w:sz w:val="24"/>
        <w:szCs w:val="24"/>
        <w:lang w:val="ar-SA"/>
      </w:rPr>
      <w:fldChar w:fldCharType="end"/>
    </w:r>
  </w:p>
  <w:p w:rsidR="009C6ADF" w:rsidRDefault="009C6A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ADF" w:rsidRDefault="009C6ADF"/>
  <w:p w:rsidR="009C6ADF" w:rsidRDefault="000A2889">
    <w:pPr>
      <w:pStyle w:val="a5"/>
    </w:pPr>
    <w:r>
      <w:rPr>
        <w:rtl/>
        <w:lang w:val="ar-SA"/>
      </w:rPr>
      <w:t xml:space="preserve">الصفحة </w:t>
    </w:r>
    <w:r w:rsidR="00F92AED">
      <w:fldChar w:fldCharType="begin"/>
    </w:r>
    <w:r w:rsidR="00F92AED">
      <w:instrText xml:space="preserve"> PAGE   \* MERGEFORMAT </w:instrText>
    </w:r>
    <w:r w:rsidR="00F92AED">
      <w:fldChar w:fldCharType="separate"/>
    </w:r>
    <w:r w:rsidR="00DF6851" w:rsidRPr="00DF6851">
      <w:rPr>
        <w:noProof/>
        <w:sz w:val="24"/>
        <w:szCs w:val="24"/>
        <w:rtl/>
        <w:lang w:val="ar-SA"/>
      </w:rPr>
      <w:t>2</w:t>
    </w:r>
    <w:r w:rsidR="00F92AED">
      <w:rPr>
        <w:noProof/>
        <w:sz w:val="24"/>
        <w:szCs w:val="24"/>
        <w:lang w:val="ar-SA"/>
      </w:rPr>
      <w:fldChar w:fldCharType="end"/>
    </w:r>
  </w:p>
  <w:p w:rsidR="009C6ADF" w:rsidRDefault="009C6A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1C8" w:rsidRDefault="009221C8">
      <w:pPr>
        <w:spacing w:after="0" w:line="240" w:lineRule="auto"/>
      </w:pPr>
      <w:r>
        <w:separator/>
      </w:r>
    </w:p>
  </w:footnote>
  <w:footnote w:type="continuationSeparator" w:id="0">
    <w:p w:rsidR="009221C8" w:rsidRDefault="00922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327404"/>
      <w:placeholder>
        <w:docPart w:val="ED81CB1E4D2B44A8963A0D8F7BCDB0D0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C6ADF" w:rsidRDefault="00DF6851">
        <w:pPr>
          <w:pStyle w:val="a6"/>
        </w:pPr>
        <w:proofErr w:type="spellStart"/>
        <w:r>
          <w:rPr>
            <w:rFonts w:hint="cs"/>
            <w:lang w:bidi="ar-IQ"/>
          </w:rPr>
          <w:t>Husam</w:t>
        </w:r>
        <w:proofErr w:type="spellEnd"/>
        <w:r>
          <w:rPr>
            <w:rFonts w:hint="cs"/>
            <w:lang w:bidi="ar-IQ"/>
          </w:rPr>
          <w:t xml:space="preserve"> </w:t>
        </w:r>
        <w:proofErr w:type="spellStart"/>
        <w:r>
          <w:rPr>
            <w:rFonts w:hint="cs"/>
            <w:lang w:bidi="ar-IQ"/>
          </w:rPr>
          <w:t>Muhanned</w:t>
        </w:r>
        <w:proofErr w:type="spellEnd"/>
        <w:r>
          <w:rPr>
            <w:rFonts w:hint="cs"/>
            <w:lang w:bidi="ar-IQ"/>
          </w:rPr>
          <w:t xml:space="preserve"> </w:t>
        </w:r>
        <w:proofErr w:type="spellStart"/>
        <w:r>
          <w:rPr>
            <w:rFonts w:hint="cs"/>
            <w:lang w:bidi="ar-IQ"/>
          </w:rPr>
          <w:t>Abduljabbar</w:t>
        </w:r>
        <w:proofErr w:type="spellEnd"/>
        <w:r>
          <w:rPr>
            <w:rFonts w:hint="cs"/>
            <w:lang w:bidi="ar-IQ"/>
          </w:rPr>
          <w:t xml:space="preserve"> </w:t>
        </w:r>
        <w:proofErr w:type="spellStart"/>
        <w:r>
          <w:rPr>
            <w:rFonts w:hint="cs"/>
            <w:lang w:bidi="ar-IQ"/>
          </w:rPr>
          <w:t>Fahmi</w:t>
        </w:r>
        <w:proofErr w:type="spellEnd"/>
      </w:p>
    </w:sdtContent>
  </w:sdt>
  <w:p w:rsidR="009C6ADF" w:rsidRDefault="009C6A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alias w:val="الكاتب"/>
      <w:id w:val="5384246"/>
      <w:placeholder>
        <w:docPart w:val="DA002EB3AB3A47BDA8803C5656C522F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C6ADF" w:rsidRDefault="00DF6851">
        <w:pPr>
          <w:pStyle w:val="a7"/>
        </w:pPr>
        <w:proofErr w:type="spellStart"/>
        <w:r>
          <w:rPr>
            <w:rFonts w:hint="cs"/>
            <w:lang w:bidi="ar-IQ"/>
          </w:rPr>
          <w:t>Husam</w:t>
        </w:r>
        <w:proofErr w:type="spellEnd"/>
        <w:r>
          <w:rPr>
            <w:rFonts w:hint="cs"/>
            <w:lang w:bidi="ar-IQ"/>
          </w:rPr>
          <w:t xml:space="preserve"> </w:t>
        </w:r>
        <w:proofErr w:type="spellStart"/>
        <w:r>
          <w:rPr>
            <w:rFonts w:hint="cs"/>
            <w:lang w:bidi="ar-IQ"/>
          </w:rPr>
          <w:t>Muhanned</w:t>
        </w:r>
        <w:proofErr w:type="spellEnd"/>
        <w:r>
          <w:rPr>
            <w:rFonts w:hint="cs"/>
            <w:lang w:bidi="ar-IQ"/>
          </w:rPr>
          <w:t xml:space="preserve"> </w:t>
        </w:r>
        <w:proofErr w:type="spellStart"/>
        <w:r>
          <w:rPr>
            <w:rFonts w:hint="cs"/>
            <w:lang w:bidi="ar-IQ"/>
          </w:rPr>
          <w:t>Abduljabbar</w:t>
        </w:r>
        <w:proofErr w:type="spellEnd"/>
        <w:r>
          <w:rPr>
            <w:rFonts w:hint="cs"/>
            <w:lang w:bidi="ar-IQ"/>
          </w:rPr>
          <w:t xml:space="preserve"> </w:t>
        </w:r>
        <w:proofErr w:type="spellStart"/>
        <w:r>
          <w:rPr>
            <w:rFonts w:hint="cs"/>
            <w:lang w:bidi="ar-IQ"/>
          </w:rPr>
          <w:t>Fahmi</w:t>
        </w:r>
        <w:proofErr w:type="spellEnd"/>
      </w:p>
    </w:sdtContent>
  </w:sdt>
  <w:p w:rsidR="009C6ADF" w:rsidRDefault="009C6A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2E2849"/>
    <w:rsid w:val="000A2889"/>
    <w:rsid w:val="001024D5"/>
    <w:rsid w:val="002E2849"/>
    <w:rsid w:val="00332072"/>
    <w:rsid w:val="005B5609"/>
    <w:rsid w:val="00705C76"/>
    <w:rsid w:val="009220D7"/>
    <w:rsid w:val="009221C8"/>
    <w:rsid w:val="009C6ADF"/>
    <w:rsid w:val="00BF47E6"/>
    <w:rsid w:val="00DF1400"/>
    <w:rsid w:val="00DF6851"/>
    <w:rsid w:val="00E2192C"/>
    <w:rsid w:val="00F92AED"/>
    <w:rsid w:val="00F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ADF"/>
    <w:pPr>
      <w:bidi/>
      <w:spacing w:after="180" w:line="264" w:lineRule="auto"/>
    </w:pPr>
    <w:rPr>
      <w:rFonts w:eastAsiaTheme="minorEastAsia"/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C6ADF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C6ADF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C6ADF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C6ADF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C6ADF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C6ADF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C6ADF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C6ADF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C6ADF"/>
    <w:pPr>
      <w:spacing w:after="0"/>
      <w:outlineLvl w:val="8"/>
    </w:pPr>
    <w:rPr>
      <w:b/>
      <w:bCs/>
      <w:caps/>
      <w:color w:val="A5AB81" w:themeColor="accent3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6ADF"/>
    <w:pPr>
      <w:bidi/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bidi/>
      </w:pPr>
    </w:tblStylePr>
    <w:tblStylePr w:type="lastRow">
      <w:pPr>
        <w:bidi/>
      </w:pPr>
    </w:tblStylePr>
    <w:tblStylePr w:type="firstCol">
      <w:pPr>
        <w:bidi/>
      </w:pPr>
    </w:tblStylePr>
    <w:tblStylePr w:type="lastCol">
      <w:pPr>
        <w:bidi/>
      </w:pPr>
    </w:tblStylePr>
    <w:tblStylePr w:type="band1Vert">
      <w:pPr>
        <w:bidi/>
      </w:pPr>
    </w:tblStylePr>
    <w:tblStylePr w:type="band2Vert">
      <w:pPr>
        <w:bidi/>
      </w:pPr>
    </w:tblStylePr>
    <w:tblStylePr w:type="band1Horz">
      <w:pPr>
        <w:bidi/>
      </w:pPr>
    </w:tblStylePr>
    <w:tblStylePr w:type="band2Horz">
      <w:pPr>
        <w:bidi/>
      </w:pPr>
    </w:tblStylePr>
    <w:tblStylePr w:type="neCell">
      <w:pPr>
        <w:bidi/>
      </w:pPr>
    </w:tblStylePr>
    <w:tblStylePr w:type="nwCell">
      <w:pPr>
        <w:bidi/>
      </w:pPr>
    </w:tblStylePr>
    <w:tblStylePr w:type="seCell">
      <w:pPr>
        <w:bidi/>
      </w:pPr>
    </w:tblStylePr>
    <w:tblStylePr w:type="swCell">
      <w:pPr>
        <w:bidi/>
      </w:pPr>
    </w:tblStylePr>
  </w:style>
  <w:style w:type="paragraph" w:styleId="Quote">
    <w:name w:val="Quote"/>
    <w:basedOn w:val="Normal"/>
    <w:link w:val="QuoteChar"/>
    <w:uiPriority w:val="29"/>
    <w:qFormat/>
    <w:rsid w:val="009C6ADF"/>
    <w:rPr>
      <w:i/>
      <w:iCs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9C6ADF"/>
    <w:rPr>
      <w:i/>
      <w:iCs/>
      <w:smallCaps/>
      <w:color w:val="775F55" w:themeColor="text2"/>
      <w:spacing w:val="6"/>
      <w:sz w:val="23"/>
    </w:rPr>
  </w:style>
  <w:style w:type="paragraph" w:customStyle="1" w:styleId="a0">
    <w:name w:val="مقطع"/>
    <w:basedOn w:val="Normal"/>
    <w:uiPriority w:val="2"/>
    <w:qFormat/>
    <w:rsid w:val="009C6ADF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a1">
    <w:name w:val="مقطع فرعي"/>
    <w:basedOn w:val="Normal"/>
    <w:uiPriority w:val="3"/>
    <w:qFormat/>
    <w:rsid w:val="009C6ADF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Bullet">
    <w:name w:val="List Bullet"/>
    <w:basedOn w:val="Normal"/>
    <w:uiPriority w:val="36"/>
    <w:unhideWhenUsed/>
    <w:qFormat/>
    <w:rsid w:val="009C6ADF"/>
    <w:pPr>
      <w:numPr>
        <w:numId w:val="21"/>
      </w:numPr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9C6A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ADF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ADF"/>
    <w:rPr>
      <w:rFonts w:eastAsiaTheme="minorEastAsia" w:hAnsi="Tahoma"/>
      <w:sz w:val="16"/>
      <w:szCs w:val="16"/>
    </w:rPr>
  </w:style>
  <w:style w:type="paragraph" w:styleId="BlockText">
    <w:name w:val="Block Text"/>
    <w:aliases w:val="كتلة نصية مقتبسة"/>
    <w:uiPriority w:val="40"/>
    <w:rsid w:val="009C6ADF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bidi/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9C6ADF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rsid w:val="009C6ADF"/>
    <w:rPr>
      <w:b/>
      <w:bCs/>
      <w:caps/>
      <w:sz w:val="16"/>
      <w:szCs w:val="16"/>
    </w:rPr>
  </w:style>
  <w:style w:type="character" w:styleId="Emphasis">
    <w:name w:val="Emphasis"/>
    <w:uiPriority w:val="20"/>
    <w:qFormat/>
    <w:rsid w:val="009C6ADF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9C6A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ADF"/>
    <w:rPr>
      <w:sz w:val="23"/>
    </w:rPr>
  </w:style>
  <w:style w:type="paragraph" w:styleId="Header">
    <w:name w:val="header"/>
    <w:basedOn w:val="Normal"/>
    <w:link w:val="HeaderChar"/>
    <w:uiPriority w:val="99"/>
    <w:semiHidden/>
    <w:unhideWhenUsed/>
    <w:rsid w:val="009C6A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ADF"/>
    <w:rPr>
      <w:sz w:val="23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C6ADF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DF"/>
    <w:rPr>
      <w:b/>
      <w:bCs/>
      <w:color w:val="94B6D2" w:themeColor="accent1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DF"/>
    <w:rPr>
      <w:b/>
      <w:bCs/>
      <w:color w:val="000000" w:themeColor="text1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DF"/>
    <w:rPr>
      <w:caps/>
      <w:spacing w:val="1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DF"/>
    <w:rPr>
      <w:b/>
      <w:bCs/>
      <w:color w:val="775F55" w:themeColor="text2"/>
      <w:spacing w:val="10"/>
      <w:sz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DF"/>
    <w:rPr>
      <w:b/>
      <w:bCs/>
      <w:color w:val="DD8047" w:themeColor="accent2"/>
      <w:spacing w:val="10"/>
      <w:sz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DF"/>
    <w:rPr>
      <w:smallCaps/>
      <w:color w:val="000000" w:themeColor="text1"/>
      <w:spacing w:val="10"/>
      <w:sz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DF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DF"/>
    <w:rPr>
      <w:b/>
      <w:bCs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6ADF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C6ADF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9C6ADF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DF"/>
    <w:rPr>
      <w:b/>
      <w:bCs/>
      <w:color w:val="DD8047" w:themeColor="accent2"/>
      <w:sz w:val="23"/>
      <w:shd w:val="clear" w:color="auto" w:fill="FFFFFF" w:themeFill="background1"/>
    </w:rPr>
  </w:style>
  <w:style w:type="character" w:styleId="IntenseReference">
    <w:name w:val="Intense Reference"/>
    <w:basedOn w:val="DefaultParagraphFont"/>
    <w:uiPriority w:val="32"/>
    <w:qFormat/>
    <w:rsid w:val="009C6ADF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9C6ADF"/>
    <w:pPr>
      <w:ind w:left="360" w:hanging="360"/>
    </w:pPr>
  </w:style>
  <w:style w:type="paragraph" w:styleId="List2">
    <w:name w:val="List 2"/>
    <w:basedOn w:val="Normal"/>
    <w:uiPriority w:val="99"/>
    <w:unhideWhenUsed/>
    <w:rsid w:val="009C6ADF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9C6ADF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9C6ADF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9C6ADF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9C6ADF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9C6ADF"/>
    <w:pPr>
      <w:ind w:left="720"/>
      <w:contextualSpacing/>
    </w:pPr>
  </w:style>
  <w:style w:type="numbering" w:customStyle="1" w:styleId="a">
    <w:name w:val="نمط قائمة متوسطة"/>
    <w:uiPriority w:val="99"/>
    <w:rsid w:val="009C6ADF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9C6ADF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9C6ADF"/>
    <w:pPr>
      <w:numPr>
        <w:numId w:val="27"/>
      </w:numPr>
      <w:spacing w:line="300" w:lineRule="auto"/>
      <w:contextualSpacing/>
    </w:pPr>
  </w:style>
  <w:style w:type="paragraph" w:customStyle="1" w:styleId="a2">
    <w:name w:val="الاسم الشخصي"/>
    <w:basedOn w:val="Normal"/>
    <w:uiPriority w:val="1"/>
    <w:qFormat/>
    <w:rsid w:val="009C6ADF"/>
    <w:pPr>
      <w:spacing w:after="0"/>
    </w:pPr>
    <w:rPr>
      <w:color w:val="FFFFFF" w:themeColor="background1"/>
      <w:sz w:val="40"/>
      <w:szCs w:val="40"/>
    </w:rPr>
  </w:style>
  <w:style w:type="paragraph" w:customStyle="1" w:styleId="a3">
    <w:name w:val="عنوان المرسل"/>
    <w:basedOn w:val="NoSpacing"/>
    <w:uiPriority w:val="4"/>
    <w:qFormat/>
    <w:rsid w:val="009C6ADF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9C6ADF"/>
    <w:rPr>
      <w:rFonts w:asciiTheme="minorHAnsi" w:eastAsiaTheme="minorEastAsia" w:hAnsiTheme="minorHAnsi" w:cstheme="minorBidi"/>
      <w:b/>
      <w:bCs/>
      <w:iCs w:val="0"/>
      <w:color w:val="DD8047" w:themeColor="accent2"/>
      <w:szCs w:val="23"/>
    </w:rPr>
  </w:style>
  <w:style w:type="paragraph" w:styleId="Subtitle">
    <w:name w:val="Subtitle"/>
    <w:basedOn w:val="Normal"/>
    <w:link w:val="SubtitleChar"/>
    <w:uiPriority w:val="11"/>
    <w:rsid w:val="009C6ADF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6ADF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C6ADF"/>
    <w:rPr>
      <w:rFonts w:asciiTheme="minorHAnsi" w:hAnsiTheme="minorHAnsi"/>
      <w:i/>
      <w:iCs/>
      <w:sz w:val="23"/>
    </w:rPr>
  </w:style>
  <w:style w:type="character" w:styleId="SubtleReference">
    <w:name w:val="Subtle Reference"/>
    <w:basedOn w:val="DefaultParagraphFont"/>
    <w:uiPriority w:val="31"/>
    <w:qFormat/>
    <w:rsid w:val="009C6ADF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C6ADF"/>
    <w:pPr>
      <w:ind w:left="220" w:hanging="220"/>
    </w:pPr>
  </w:style>
  <w:style w:type="paragraph" w:styleId="Title">
    <w:name w:val="Title"/>
    <w:basedOn w:val="Normal"/>
    <w:link w:val="TitleChar"/>
    <w:uiPriority w:val="10"/>
    <w:rsid w:val="009C6ADF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6ADF"/>
    <w:rPr>
      <w:color w:val="775F55" w:themeColor="text2"/>
      <w:sz w:val="72"/>
      <w:szCs w:val="72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C6ADF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C6AD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C6AD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C6AD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C6AD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C6AD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C6AD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C6AD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C6AD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9C6ADF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9C6ADF"/>
    <w:rPr>
      <w:rFonts w:eastAsiaTheme="minorEastAsia"/>
      <w:b/>
      <w:bCs/>
      <w:color w:val="FFFFFF" w:themeColor="background1"/>
      <w:sz w:val="23"/>
      <w:szCs w:val="23"/>
    </w:rPr>
  </w:style>
  <w:style w:type="paragraph" w:customStyle="1" w:styleId="a4">
    <w:name w:val="صفحة زوجية ذات تذييل"/>
    <w:basedOn w:val="Normal"/>
    <w:unhideWhenUsed/>
    <w:qFormat/>
    <w:rsid w:val="009C6ADF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a5">
    <w:name w:val="صفحة فردية ذات تذييل"/>
    <w:basedOn w:val="Normal"/>
    <w:unhideWhenUsed/>
    <w:qFormat/>
    <w:rsid w:val="009C6ADF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a6">
    <w:name w:val="صفحة زوجية ذات رأس"/>
    <w:basedOn w:val="NoSpacing"/>
    <w:unhideWhenUsed/>
    <w:qFormat/>
    <w:rsid w:val="009C6ADF"/>
    <w:pPr>
      <w:pBdr>
        <w:bottom w:val="single" w:sz="4" w:space="1" w:color="94B6D2" w:themeColor="accent1"/>
      </w:pBdr>
    </w:pPr>
    <w:rPr>
      <w:b/>
      <w:bCs/>
      <w:color w:val="775F55" w:themeColor="text2"/>
      <w:sz w:val="20"/>
      <w:szCs w:val="20"/>
    </w:rPr>
  </w:style>
  <w:style w:type="paragraph" w:customStyle="1" w:styleId="a7">
    <w:name w:val="صفحة زوجية ذات رأس"/>
    <w:basedOn w:val="NoSpacing"/>
    <w:unhideWhenUsed/>
    <w:qFormat/>
    <w:rsid w:val="009C6ADF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  <w:szCs w:val="20"/>
    </w:rPr>
  </w:style>
  <w:style w:type="paragraph" w:customStyle="1" w:styleId="a8">
    <w:name w:val="عنوان المرسل"/>
    <w:basedOn w:val="NoSpacing"/>
    <w:uiPriority w:val="2"/>
    <w:unhideWhenUsed/>
    <w:qFormat/>
    <w:rsid w:val="009C6ADF"/>
  </w:style>
  <w:style w:type="paragraph" w:customStyle="1" w:styleId="a9">
    <w:name w:val="اسم الشركة"/>
    <w:basedOn w:val="Normal"/>
    <w:uiPriority w:val="4"/>
    <w:qFormat/>
    <w:rsid w:val="009C6ADF"/>
    <w:pPr>
      <w:spacing w:after="0"/>
    </w:pPr>
    <w:rPr>
      <w:b/>
      <w:bCs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ableGrid">
    <w:name w:val="a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usam.fahmi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25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08A02E92D54437AEC3BC94BB3E48C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870E7BC-CDAA-488F-8EC2-2CCE5D61D8C9}"/>
      </w:docPartPr>
      <w:docPartBody>
        <w:p w:rsidR="003A03EF" w:rsidRDefault="00343496">
          <w:pPr>
            <w:pStyle w:val="B908A02E92D54437AEC3BC94BB3E48CB"/>
          </w:pPr>
          <w:r>
            <w:rPr>
              <w:rStyle w:val="PlaceholderText"/>
              <w:rtl/>
              <w:lang w:val="ar-SA"/>
            </w:rPr>
            <w:t>اختر كتلة إنشاء.</w:t>
          </w:r>
        </w:p>
      </w:docPartBody>
    </w:docPart>
    <w:docPart>
      <w:docPartPr>
        <w:name w:val="D127CC2130C04A18897156739E299FDF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42BE868-2890-4BA5-A71F-A753299B38DE}"/>
      </w:docPartPr>
      <w:docPartBody>
        <w:p w:rsidR="003A03EF" w:rsidRDefault="00343496">
          <w:pPr>
            <w:pStyle w:val="D127CC2130C04A18897156739E299FDF"/>
          </w:pPr>
          <w:r>
            <w:rPr>
              <w:rtl/>
              <w:lang w:val="ar-SA"/>
            </w:rPr>
            <w:t>[اكتب اسمك]</w:t>
          </w:r>
        </w:p>
      </w:docPartBody>
    </w:docPart>
    <w:docPart>
      <w:docPartPr>
        <w:name w:val="825FA4CD07C7428CBE43D4D6B730503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D65DC76-751A-49EE-A972-4185479864B4}"/>
      </w:docPartPr>
      <w:docPartBody>
        <w:p w:rsidR="003A03EF" w:rsidRDefault="00343496">
          <w:pPr>
            <w:pStyle w:val="825FA4CD07C7428CBE43D4D6B730503B"/>
          </w:pPr>
          <w:r>
            <w:rPr>
              <w:rtl/>
              <w:lang w:val="ar-SA"/>
            </w:rPr>
            <w:t>[اكتب اسم الشركة]</w:t>
          </w:r>
        </w:p>
      </w:docPartBody>
    </w:docPart>
    <w:docPart>
      <w:docPartPr>
        <w:name w:val="ED81CB1E4D2B44A8963A0D8F7BCDB0D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37E2D1C-39A5-40DC-9CF9-B6F8882975BA}"/>
      </w:docPartPr>
      <w:docPartBody>
        <w:p w:rsidR="003A03EF" w:rsidRDefault="00343496">
          <w:pPr>
            <w:pStyle w:val="ED81CB1E4D2B44A8963A0D8F7BCDB0D0"/>
          </w:pPr>
          <w:r>
            <w:rPr>
              <w:szCs w:val="20"/>
              <w:rtl/>
              <w:lang w:val="ar-SA"/>
            </w:rPr>
            <w:t>[اكتب اسم الكاتب]</w:t>
          </w:r>
        </w:p>
      </w:docPartBody>
    </w:docPart>
    <w:docPart>
      <w:docPartPr>
        <w:name w:val="DA002EB3AB3A47BDA8803C5656C522F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45B63C0-E3D5-490D-97FA-3ADA850A4F86}"/>
      </w:docPartPr>
      <w:docPartBody>
        <w:p w:rsidR="003A03EF" w:rsidRDefault="00343496">
          <w:pPr>
            <w:pStyle w:val="DA002EB3AB3A47BDA8803C5656C522FA"/>
          </w:pPr>
          <w:r>
            <w:rPr>
              <w:szCs w:val="20"/>
              <w:rtl/>
              <w:lang w:val="ar-SA"/>
            </w:rPr>
            <w:t>[اكتب اسم الكاتب]</w:t>
          </w:r>
        </w:p>
      </w:docPartBody>
    </w:docPart>
    <w:docPart>
      <w:docPartPr>
        <w:name w:val="BA60E1C00A334900A51903961BD38E6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52AC216-C2A0-4AAB-917B-ED4352596012}"/>
      </w:docPartPr>
      <w:docPartBody>
        <w:p w:rsidR="003A03EF" w:rsidRDefault="00C82C48" w:rsidP="00C82C48">
          <w:pPr>
            <w:pStyle w:val="BA60E1C00A334900A51903961BD38E64"/>
          </w:pPr>
          <w:r>
            <w:rPr>
              <w:rtl/>
              <w:lang w:val="ar-SA"/>
            </w:rPr>
            <w:t>[اكتب اسم الشركة]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2C48"/>
    <w:rsid w:val="00125E39"/>
    <w:rsid w:val="001C2A30"/>
    <w:rsid w:val="00343496"/>
    <w:rsid w:val="003A03EF"/>
    <w:rsid w:val="00586D7B"/>
    <w:rsid w:val="00C14E99"/>
    <w:rsid w:val="00C8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3E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3A03EF"/>
    <w:rPr>
      <w:color w:val="808080"/>
    </w:rPr>
  </w:style>
  <w:style w:type="paragraph" w:customStyle="1" w:styleId="B908A02E92D54437AEC3BC94BB3E48CB">
    <w:name w:val="B908A02E92D54437AEC3BC94BB3E48CB"/>
    <w:rsid w:val="003A03EF"/>
    <w:pPr>
      <w:bidi/>
    </w:pPr>
  </w:style>
  <w:style w:type="paragraph" w:customStyle="1" w:styleId="D127CC2130C04A18897156739E299FDF">
    <w:name w:val="D127CC2130C04A18897156739E299FDF"/>
    <w:rsid w:val="003A03EF"/>
    <w:pPr>
      <w:bidi/>
    </w:pPr>
  </w:style>
  <w:style w:type="paragraph" w:customStyle="1" w:styleId="A19E4E137DF941978707CC0B9B9D8973">
    <w:name w:val="A19E4E137DF941978707CC0B9B9D8973"/>
    <w:rsid w:val="003A03EF"/>
    <w:pPr>
      <w:bidi/>
    </w:pPr>
  </w:style>
  <w:style w:type="paragraph" w:customStyle="1" w:styleId="DECC1F3FFB0E4F91BA7ECFD225B0CA67">
    <w:name w:val="DECC1F3FFB0E4F91BA7ECFD225B0CA67"/>
    <w:rsid w:val="003A03EF"/>
    <w:pPr>
      <w:bidi/>
    </w:pPr>
  </w:style>
  <w:style w:type="paragraph" w:customStyle="1" w:styleId="3053C8012D874FF1911B4D9BFC7351E5">
    <w:name w:val="3053C8012D874FF1911B4D9BFC7351E5"/>
    <w:rsid w:val="003A03EF"/>
    <w:pPr>
      <w:bidi/>
    </w:pPr>
  </w:style>
  <w:style w:type="paragraph" w:customStyle="1" w:styleId="9993BC317EC249F194CD45E11990F2CB">
    <w:name w:val="9993BC317EC249F194CD45E11990F2CB"/>
    <w:rsid w:val="003A03EF"/>
    <w:pPr>
      <w:bidi/>
    </w:pPr>
  </w:style>
  <w:style w:type="paragraph" w:customStyle="1" w:styleId="E4D1FD5214774ED4A9A8541FA2DBE7CE">
    <w:name w:val="E4D1FD5214774ED4A9A8541FA2DBE7CE"/>
    <w:rsid w:val="003A03EF"/>
    <w:pPr>
      <w:bidi/>
    </w:pPr>
  </w:style>
  <w:style w:type="paragraph" w:customStyle="1" w:styleId="9306FC2234AF48ECA658590D9C29CCE0">
    <w:name w:val="9306FC2234AF48ECA658590D9C29CCE0"/>
    <w:rsid w:val="003A03EF"/>
    <w:pPr>
      <w:bidi/>
    </w:pPr>
  </w:style>
  <w:style w:type="paragraph" w:customStyle="1" w:styleId="6A9DB2AFCA104CA79A9CDF225C30855C">
    <w:name w:val="6A9DB2AFCA104CA79A9CDF225C30855C"/>
    <w:rsid w:val="003A03EF"/>
    <w:pPr>
      <w:bidi/>
    </w:pPr>
  </w:style>
  <w:style w:type="paragraph" w:customStyle="1" w:styleId="3AB36C600EDA43419E4C2E88776A9A40">
    <w:name w:val="3AB36C600EDA43419E4C2E88776A9A40"/>
    <w:rsid w:val="003A03EF"/>
    <w:pPr>
      <w:bidi/>
    </w:pPr>
  </w:style>
  <w:style w:type="paragraph" w:customStyle="1" w:styleId="11EE657C744D4DF5B745897AA9F04E6F">
    <w:name w:val="11EE657C744D4DF5B745897AA9F04E6F"/>
    <w:rsid w:val="003A03EF"/>
    <w:pPr>
      <w:bidi/>
    </w:pPr>
  </w:style>
  <w:style w:type="paragraph" w:customStyle="1" w:styleId="14E808ABFF484B2DB446E96ACA626C7F">
    <w:name w:val="14E808ABFF484B2DB446E96ACA626C7F"/>
    <w:rsid w:val="003A03EF"/>
    <w:pPr>
      <w:bidi/>
    </w:pPr>
  </w:style>
  <w:style w:type="paragraph" w:customStyle="1" w:styleId="825FA4CD07C7428CBE43D4D6B730503B">
    <w:name w:val="825FA4CD07C7428CBE43D4D6B730503B"/>
    <w:rsid w:val="003A03EF"/>
    <w:pPr>
      <w:bidi/>
    </w:pPr>
  </w:style>
  <w:style w:type="paragraph" w:customStyle="1" w:styleId="9BD740919E4C4D898C3D05AD8E779E46">
    <w:name w:val="9BD740919E4C4D898C3D05AD8E779E46"/>
    <w:rsid w:val="003A03EF"/>
    <w:pPr>
      <w:bidi/>
    </w:pPr>
  </w:style>
  <w:style w:type="paragraph" w:customStyle="1" w:styleId="F0965281417D4AB68E17B73D927AAA3B">
    <w:name w:val="F0965281417D4AB68E17B73D927AAA3B"/>
    <w:rsid w:val="003A03EF"/>
    <w:pPr>
      <w:bidi/>
    </w:pPr>
  </w:style>
  <w:style w:type="paragraph" w:customStyle="1" w:styleId="24792478D6364ABCAD6C859EFA4E4D4B">
    <w:name w:val="24792478D6364ABCAD6C859EFA4E4D4B"/>
    <w:rsid w:val="003A03EF"/>
    <w:pPr>
      <w:bidi/>
    </w:pPr>
  </w:style>
  <w:style w:type="paragraph" w:customStyle="1" w:styleId="E113B191302242C3A56B3656E1C08C74">
    <w:name w:val="E113B191302242C3A56B3656E1C08C74"/>
    <w:rsid w:val="003A03EF"/>
    <w:pPr>
      <w:bidi/>
    </w:pPr>
  </w:style>
  <w:style w:type="paragraph" w:customStyle="1" w:styleId="ED81CB1E4D2B44A8963A0D8F7BCDB0D0">
    <w:name w:val="ED81CB1E4D2B44A8963A0D8F7BCDB0D0"/>
    <w:rsid w:val="003A03EF"/>
    <w:pPr>
      <w:bidi/>
    </w:pPr>
  </w:style>
  <w:style w:type="paragraph" w:customStyle="1" w:styleId="DA002EB3AB3A47BDA8803C5656C522FA">
    <w:name w:val="DA002EB3AB3A47BDA8803C5656C522FA"/>
    <w:rsid w:val="003A03EF"/>
    <w:pPr>
      <w:bidi/>
    </w:pPr>
  </w:style>
  <w:style w:type="paragraph" w:customStyle="1" w:styleId="B1BA87BE32BD4C2FB2A4802740785250">
    <w:name w:val="B1BA87BE32BD4C2FB2A4802740785250"/>
    <w:rsid w:val="00C82C48"/>
    <w:pPr>
      <w:bidi/>
    </w:pPr>
  </w:style>
  <w:style w:type="paragraph" w:customStyle="1" w:styleId="BA60E1C00A334900A51903961BD38E64">
    <w:name w:val="BA60E1C00A334900A51903961BD38E64"/>
    <w:rsid w:val="00C82C48"/>
    <w:pPr>
      <w:bidi/>
    </w:pPr>
  </w:style>
  <w:style w:type="paragraph" w:customStyle="1" w:styleId="C0FFE4F014234687B3954618B48F9DBF">
    <w:name w:val="C0FFE4F014234687B3954618B48F9DBF"/>
    <w:rsid w:val="00C82C48"/>
    <w:pPr>
      <w:bidi/>
    </w:pPr>
  </w:style>
  <w:style w:type="paragraph" w:customStyle="1" w:styleId="D850E68C58DC41C587D5F0B579877742">
    <w:name w:val="D850E68C58DC41C587D5F0B579877742"/>
    <w:rsid w:val="00C82C48"/>
    <w:pPr>
      <w:bidi/>
    </w:pPr>
  </w:style>
  <w:style w:type="paragraph" w:customStyle="1" w:styleId="D701E3B85AA949EBBF80059348030116">
    <w:name w:val="D701E3B85AA949EBBF80059348030116"/>
    <w:rsid w:val="00C82C48"/>
    <w:pPr>
      <w:bidi/>
    </w:pPr>
  </w:style>
  <w:style w:type="paragraph" w:customStyle="1" w:styleId="81A79626058C44A3AAC3CDA95ADB48AE">
    <w:name w:val="81A79626058C44A3AAC3CDA95ADB48AE"/>
    <w:rsid w:val="00C82C48"/>
    <w:pPr>
      <w:bidi/>
    </w:pPr>
  </w:style>
  <w:style w:type="paragraph" w:customStyle="1" w:styleId="DA0F8793436948B59E68BFF74A58AB45">
    <w:name w:val="DA0F8793436948B59E68BFF74A58AB45"/>
    <w:rsid w:val="00C82C48"/>
    <w:pPr>
      <w:bidi/>
    </w:pPr>
  </w:style>
  <w:style w:type="paragraph" w:customStyle="1" w:styleId="34B5B8367FED41CEAE225529E4FD97F6">
    <w:name w:val="34B5B8367FED41CEAE225529E4FD97F6"/>
    <w:rsid w:val="00C82C48"/>
    <w:pPr>
      <w:bidi/>
    </w:pPr>
  </w:style>
  <w:style w:type="paragraph" w:customStyle="1" w:styleId="9A57C5DF4CD6472990DB09C3E816DD73">
    <w:name w:val="9A57C5DF4CD6472990DB09C3E816DD73"/>
    <w:rsid w:val="00C82C48"/>
    <w:pPr>
      <w:bidi/>
    </w:pPr>
  </w:style>
  <w:style w:type="paragraph" w:customStyle="1" w:styleId="26599861A2A34B4D9C9E8E8D969004FC">
    <w:name w:val="26599861A2A34B4D9C9E8E8D969004FC"/>
    <w:rsid w:val="00C82C48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37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Husam Muhanned Abduljabbar Fahmi</dc:creator>
  <cp:lastModifiedBy>DR.Ahmed Saker 2o1O</cp:lastModifiedBy>
  <cp:revision>7</cp:revision>
  <dcterms:created xsi:type="dcterms:W3CDTF">2015-07-08T13:26:00Z</dcterms:created>
  <dcterms:modified xsi:type="dcterms:W3CDTF">2018-09-05T18:56:00Z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1025</vt:i4>
  </property>
  <property fmtid="{D5CDD505-2E9C-101B-9397-08002B2CF9AE}" pid="3" name="_Version">
    <vt:lpwstr>12.0.4518</vt:lpwstr>
  </property>
</Properties>
</file>