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alias w:val="Author"/>
        <w:id w:val="4805016"/>
        <w:placeholder>
          <w:docPart w:val="99A73664B4054E6B8E2A06AE33448011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p w:rsidR="003965AD" w:rsidRDefault="00B51A4E">
          <w:pPr>
            <w:pStyle w:val="YourName"/>
          </w:pPr>
          <w:r>
            <w:t>Zeid Talib</w:t>
          </w:r>
        </w:p>
      </w:sdtContent>
    </w:sdt>
    <w:p w:rsidR="003965AD" w:rsidRPr="00B51A4E" w:rsidRDefault="00B51A4E">
      <w:pPr>
        <w:pStyle w:val="ContactInformation"/>
        <w:rPr>
          <w:rtl/>
          <w:lang w:bidi="ar-IQ"/>
        </w:rPr>
      </w:pPr>
      <w:r>
        <w:t xml:space="preserve">Al Benowk </w:t>
      </w:r>
      <w:r w:rsidRPr="00B51A4E">
        <w:t>Neighborhood</w:t>
      </w:r>
      <w:r w:rsidR="00C24334">
        <w:t xml:space="preserve">, </w:t>
      </w:r>
      <w:r>
        <w:t>Baghdad_Iraq</w:t>
      </w:r>
      <w:r w:rsidR="00C24334">
        <w:t xml:space="preserve"> | </w:t>
      </w:r>
      <w:r>
        <w:t>07703401346</w:t>
      </w:r>
      <w:r w:rsidR="00C24334">
        <w:t xml:space="preserve"> | </w:t>
      </w:r>
      <w:r>
        <w:t>zeidalebady34@gmail.com</w:t>
      </w:r>
    </w:p>
    <w:p w:rsidR="003965AD" w:rsidRDefault="00C24334">
      <w:pPr>
        <w:pStyle w:val="SectionHeading"/>
      </w:pPr>
      <w:r>
        <w:t>EDUCATION</w:t>
      </w:r>
    </w:p>
    <w:p w:rsidR="003965AD" w:rsidRDefault="00B51A4E">
      <w:pPr>
        <w:pStyle w:val="Location"/>
      </w:pPr>
      <w:r w:rsidRPr="00B51A4E">
        <w:t>Al Rafidain University College</w:t>
      </w:r>
    </w:p>
    <w:p w:rsidR="003965AD" w:rsidRDefault="00B51A4E">
      <w:pPr>
        <w:pStyle w:val="JobTitle"/>
      </w:pPr>
      <w:r w:rsidRPr="00B51A4E">
        <w:t>Computer Engineering</w:t>
      </w:r>
      <w:r w:rsidR="00C24334">
        <w:tab/>
      </w:r>
      <w:sdt>
        <w:sdtPr>
          <w:id w:val="275215203"/>
          <w:placeholder>
            <w:docPart w:val="149499C809D24409BADF6531CEAFECC1"/>
          </w:placeholder>
          <w:date>
            <w:dateFormat w:val="YYYY"/>
            <w:lid w:val="en-US"/>
            <w:storeMappedDataAs w:val="dateTime"/>
            <w:calendar w:val="gregorian"/>
          </w:date>
        </w:sdtPr>
        <w:sdtEndPr/>
        <w:sdtContent>
          <w:r>
            <w:rPr>
              <w:rFonts w:hint="cs"/>
              <w:rtl/>
            </w:rPr>
            <w:t>2015-2016</w:t>
          </w:r>
        </w:sdtContent>
      </w:sdt>
    </w:p>
    <w:p w:rsidR="003965AD" w:rsidRDefault="00B51A4E" w:rsidP="00CA012F">
      <w:pPr>
        <w:pStyle w:val="NormalBodyText"/>
        <w:rPr>
          <w:rtl/>
        </w:rPr>
      </w:pPr>
      <w:bookmarkStart w:id="0" w:name="_GoBack"/>
      <w:r w:rsidRPr="00B51A4E">
        <w:t>Electronical competence</w:t>
      </w:r>
    </w:p>
    <w:bookmarkEnd w:id="0"/>
    <w:p w:rsidR="007A113C" w:rsidRDefault="007A113C" w:rsidP="00CA012F">
      <w:pPr>
        <w:pStyle w:val="NormalBodyText"/>
      </w:pPr>
    </w:p>
    <w:p w:rsidR="007A113C" w:rsidRDefault="00C24334" w:rsidP="007A113C">
      <w:pPr>
        <w:pStyle w:val="SectionHeading"/>
      </w:pPr>
      <w:r>
        <w:t>TEACHING EXPERIENCE</w:t>
      </w:r>
    </w:p>
    <w:p w:rsidR="003965AD" w:rsidRDefault="00C708E0">
      <w:pPr>
        <w:pStyle w:val="Location"/>
      </w:pPr>
      <w:r w:rsidRPr="00C708E0">
        <w:t>English Language</w:t>
      </w:r>
    </w:p>
    <w:p w:rsidR="003965AD" w:rsidRDefault="00C708E0">
      <w:pPr>
        <w:pStyle w:val="JobTitle"/>
      </w:pPr>
      <w:r w:rsidRPr="00C708E0">
        <w:t>English language development course Level II</w:t>
      </w:r>
      <w:r>
        <w:rPr>
          <w:rFonts w:hint="cs"/>
          <w:rtl/>
        </w:rPr>
        <w:t xml:space="preserve"> </w:t>
      </w:r>
      <w:r w:rsidR="00C24334">
        <w:tab/>
      </w:r>
      <w:sdt>
        <w:sdtPr>
          <w:id w:val="275215262"/>
          <w:placeholder>
            <w:docPart w:val="EEF902FB9459475EABF68AEACFE72AEC"/>
          </w:placeholder>
          <w:date>
            <w:dateFormat w:val="YYYY"/>
            <w:lid w:val="en-US"/>
            <w:storeMappedDataAs w:val="dateTime"/>
            <w:calendar w:val="gregorian"/>
          </w:date>
        </w:sdtPr>
        <w:sdtEndPr/>
        <w:sdtContent>
          <w:r>
            <w:rPr>
              <w:rFonts w:hint="cs"/>
              <w:rtl/>
            </w:rPr>
            <w:t>2017</w:t>
          </w:r>
        </w:sdtContent>
      </w:sdt>
    </w:p>
    <w:p w:rsidR="003965AD" w:rsidRDefault="00C708E0">
      <w:pPr>
        <w:pStyle w:val="SpaceAfter"/>
      </w:pPr>
      <w:r w:rsidRPr="00C708E0">
        <w:t>Iraq Space Institute</w:t>
      </w:r>
    </w:p>
    <w:p w:rsidR="003965AD" w:rsidRDefault="007A113C">
      <w:pPr>
        <w:pStyle w:val="JobTitle"/>
      </w:pPr>
      <w:r>
        <w:t>computer networks</w:t>
      </w:r>
      <w:r>
        <w:rPr>
          <w:rFonts w:hint="cs"/>
          <w:rtl/>
        </w:rPr>
        <w:t xml:space="preserve"> .. </w:t>
      </w:r>
      <w:r w:rsidRPr="007A113C">
        <w:t>Al Rafidain University College</w:t>
      </w:r>
      <w:r w:rsidR="00C24334">
        <w:tab/>
      </w:r>
      <w:sdt>
        <w:sdtPr>
          <w:id w:val="275215266"/>
          <w:placeholder>
            <w:docPart w:val="D45DECD3DD0C46B9A91DC123FF39A2C5"/>
          </w:placeholder>
          <w:date>
            <w:dateFormat w:val="M/d/yyyy"/>
            <w:lid w:val="en-US"/>
            <w:storeMappedDataAs w:val="dateTime"/>
            <w:calendar w:val="gregorian"/>
          </w:date>
        </w:sdtPr>
        <w:sdtEndPr/>
        <w:sdtContent>
          <w:r>
            <w:rPr>
              <w:rFonts w:hint="cs"/>
              <w:rtl/>
            </w:rPr>
            <w:t>2015</w:t>
          </w:r>
        </w:sdtContent>
      </w:sdt>
    </w:p>
    <w:p w:rsidR="003965AD" w:rsidRDefault="007A113C">
      <w:pPr>
        <w:pStyle w:val="SpaceAfter"/>
      </w:pPr>
      <w:r w:rsidRPr="007A113C">
        <w:t>Correlation of networks of internal and external computers part of Cisco</w:t>
      </w:r>
    </w:p>
    <w:p w:rsidR="003965AD" w:rsidRDefault="003965AD">
      <w:pPr>
        <w:pStyle w:val="SpaceAfter"/>
      </w:pPr>
    </w:p>
    <w:p w:rsidR="003965AD" w:rsidRDefault="00C24334">
      <w:pPr>
        <w:pStyle w:val="SectionHeading"/>
      </w:pPr>
      <w:r>
        <w:t>RELATED EXPERIENCE</w:t>
      </w:r>
    </w:p>
    <w:p w:rsidR="003965AD" w:rsidRDefault="007A113C">
      <w:pPr>
        <w:pStyle w:val="Location"/>
      </w:pPr>
      <w:r w:rsidRPr="007A113C">
        <w:t>Work as a cashier</w:t>
      </w:r>
    </w:p>
    <w:p w:rsidR="003965AD" w:rsidRDefault="007A113C">
      <w:pPr>
        <w:pStyle w:val="JobTitle"/>
      </w:pPr>
      <w:r w:rsidRPr="007A113C">
        <w:t>in the supermarket</w:t>
      </w:r>
      <w:r w:rsidR="00C24334">
        <w:tab/>
      </w:r>
      <w:sdt>
        <w:sdtPr>
          <w:id w:val="275215280"/>
          <w:placeholder>
            <w:docPart w:val="17E57C2D83BF497E80F7E3682A61D6AC"/>
          </w:placeholder>
          <w:date>
            <w:dateFormat w:val="MMMM yyyy"/>
            <w:lid w:val="en-US"/>
            <w:storeMappedDataAs w:val="dateTime"/>
            <w:calendar w:val="gregorian"/>
          </w:date>
        </w:sdtPr>
        <w:sdtEndPr/>
        <w:sdtContent>
          <w:r>
            <w:rPr>
              <w:rFonts w:hint="cs"/>
              <w:rtl/>
            </w:rPr>
            <w:t>2012</w:t>
          </w:r>
        </w:sdtContent>
      </w:sdt>
      <w:r w:rsidR="00C24334">
        <w:t xml:space="preserve"> – </w:t>
      </w:r>
      <w:sdt>
        <w:sdtPr>
          <w:id w:val="275215282"/>
          <w:placeholder>
            <w:docPart w:val="A8E9D026003A43A9B2E4A9CBE36F85AD"/>
          </w:placeholder>
          <w:date>
            <w:dateFormat w:val="MMMM yyyy"/>
            <w:lid w:val="en-US"/>
            <w:storeMappedDataAs w:val="dateTime"/>
            <w:calendar w:val="gregorian"/>
          </w:date>
        </w:sdtPr>
        <w:sdtEndPr/>
        <w:sdtContent>
          <w:r>
            <w:rPr>
              <w:rFonts w:hint="cs"/>
              <w:rtl/>
            </w:rPr>
            <w:t>2013</w:t>
          </w:r>
        </w:sdtContent>
      </w:sdt>
    </w:p>
    <w:p w:rsidR="003965AD" w:rsidRDefault="007A113C">
      <w:pPr>
        <w:pStyle w:val="SpaceAfter"/>
      </w:pPr>
      <w:r w:rsidRPr="007A113C">
        <w:t>I was hired as an evening cashier and at the time I was still a college student</w:t>
      </w:r>
    </w:p>
    <w:p w:rsidR="003965AD" w:rsidRDefault="00B0184E">
      <w:pPr>
        <w:pStyle w:val="Location"/>
      </w:pPr>
      <w:r w:rsidRPr="00B0184E">
        <w:t>Sales Representative</w:t>
      </w:r>
    </w:p>
    <w:p w:rsidR="003965AD" w:rsidRDefault="00B0184E">
      <w:pPr>
        <w:pStyle w:val="JobTitle"/>
      </w:pPr>
      <w:r w:rsidRPr="00B0184E">
        <w:t>Toys company</w:t>
      </w:r>
      <w:r w:rsidR="00C24334">
        <w:tab/>
      </w:r>
      <w:sdt>
        <w:sdtPr>
          <w:id w:val="275215288"/>
          <w:placeholder>
            <w:docPart w:val="1B49D61AFB5E4DD38801CDF3671C944D"/>
          </w:placeholder>
          <w:date>
            <w:dateFormat w:val="MMMM yyyy"/>
            <w:lid w:val="en-US"/>
            <w:storeMappedDataAs w:val="dateTime"/>
            <w:calendar w:val="gregorian"/>
          </w:date>
        </w:sdtPr>
        <w:sdtEndPr/>
        <w:sdtContent>
          <w:r>
            <w:rPr>
              <w:rFonts w:hint="cs"/>
              <w:rtl/>
            </w:rPr>
            <w:t>2013</w:t>
          </w:r>
        </w:sdtContent>
      </w:sdt>
      <w:r w:rsidR="00C24334">
        <w:t xml:space="preserve"> – </w:t>
      </w:r>
      <w:sdt>
        <w:sdtPr>
          <w:id w:val="275215290"/>
          <w:placeholder>
            <w:docPart w:val="96495EC591AA401BA11FAB47B8B47802"/>
          </w:placeholder>
          <w:date>
            <w:dateFormat w:val="MMMM yyyy"/>
            <w:lid w:val="en-US"/>
            <w:storeMappedDataAs w:val="dateTime"/>
            <w:calendar w:val="gregorian"/>
          </w:date>
        </w:sdtPr>
        <w:sdtEndPr/>
        <w:sdtContent>
          <w:r>
            <w:rPr>
              <w:rFonts w:hint="cs"/>
              <w:rtl/>
            </w:rPr>
            <w:t>2015</w:t>
          </w:r>
        </w:sdtContent>
      </w:sdt>
    </w:p>
    <w:p w:rsidR="003965AD" w:rsidRDefault="00B0184E">
      <w:pPr>
        <w:pStyle w:val="SpaceAfter"/>
      </w:pPr>
      <w:r w:rsidRPr="00B0184E">
        <w:t>After my career as a cashier I moved into a career salesperson expressly I was excellent at working in this area but it was not within my ambitions this restricted specialty</w:t>
      </w:r>
    </w:p>
    <w:p w:rsidR="003965AD" w:rsidRDefault="00B0184E">
      <w:pPr>
        <w:pStyle w:val="Location"/>
      </w:pPr>
      <w:r w:rsidRPr="00B0184E">
        <w:t>Warehouse Secretary + Sales Officer</w:t>
      </w:r>
    </w:p>
    <w:p w:rsidR="003965AD" w:rsidRDefault="00C01D6A">
      <w:pPr>
        <w:pStyle w:val="JobTitle"/>
      </w:pPr>
      <w:r w:rsidRPr="00C01D6A">
        <w:t>Exhibition of furniture and supplies of newborn babies</w:t>
      </w:r>
      <w:r w:rsidR="00C24334">
        <w:tab/>
      </w:r>
      <w:sdt>
        <w:sdtPr>
          <w:id w:val="275215299"/>
          <w:placeholder>
            <w:docPart w:val="3CD1AC9C0EB640E5B7459B5FFFEF4B45"/>
          </w:placeholder>
          <w:date>
            <w:dateFormat w:val="YYYY"/>
            <w:lid w:val="en-US"/>
            <w:storeMappedDataAs w:val="dateTime"/>
            <w:calendar w:val="gregorian"/>
          </w:date>
        </w:sdtPr>
        <w:sdtEndPr/>
        <w:sdtContent>
          <w:r>
            <w:rPr>
              <w:rFonts w:hint="cs"/>
              <w:rtl/>
            </w:rPr>
            <w:t>2016-2017</w:t>
          </w:r>
        </w:sdtContent>
      </w:sdt>
    </w:p>
    <w:p w:rsidR="003965AD" w:rsidRDefault="00C01D6A">
      <w:pPr>
        <w:pStyle w:val="SpaceAfter"/>
      </w:pPr>
      <w:r w:rsidRPr="00C01D6A">
        <w:t>This work was the first after graduation, since the working time from 10 to 10, and the work was in need of high physical effort and I was able in this area the reason for leaving the work was late working time and also was far from the field of specialization</w:t>
      </w:r>
    </w:p>
    <w:p w:rsidR="003965AD" w:rsidRDefault="00C01D6A">
      <w:pPr>
        <w:pStyle w:val="Location"/>
      </w:pPr>
      <w:r w:rsidRPr="00C01D6A">
        <w:t>Administrative</w:t>
      </w:r>
    </w:p>
    <w:p w:rsidR="003965AD" w:rsidRDefault="00C01D6A">
      <w:pPr>
        <w:pStyle w:val="JobTitle"/>
      </w:pPr>
      <w:r w:rsidRPr="00C01D6A">
        <w:t>Pharmaceutical Factory</w:t>
      </w:r>
      <w:r w:rsidR="00C24334">
        <w:tab/>
      </w:r>
      <w:sdt>
        <w:sdtPr>
          <w:id w:val="275215307"/>
          <w:placeholder>
            <w:docPart w:val="2F8009FD9511457C98D9116D81A80603"/>
          </w:placeholder>
          <w:date>
            <w:dateFormat w:val="YYYY"/>
            <w:lid w:val="en-US"/>
            <w:storeMappedDataAs w:val="dateTime"/>
            <w:calendar w:val="gregorian"/>
          </w:date>
        </w:sdtPr>
        <w:sdtEndPr/>
        <w:sdtContent>
          <w:r w:rsidR="004F3243">
            <w:t>2017-now</w:t>
          </w:r>
        </w:sdtContent>
      </w:sdt>
    </w:p>
    <w:p w:rsidR="004F3243" w:rsidRDefault="004F3243" w:rsidP="004F3243">
      <w:pPr>
        <w:pStyle w:val="SpaceAfter"/>
      </w:pPr>
      <w:r>
        <w:t>My current field of work is an online purchasing officer, checking accounts and stores</w:t>
      </w:r>
    </w:p>
    <w:p w:rsidR="003965AD" w:rsidRDefault="004F3243" w:rsidP="004F3243">
      <w:pPr>
        <w:pStyle w:val="SpaceAfter"/>
      </w:pPr>
      <w:r>
        <w:t>  Designer of Format Excel and Word and Designer Pharmaceutical Box is also responsible for maintaining and connecting internet networks and internal networks</w:t>
      </w:r>
    </w:p>
    <w:p w:rsidR="003965AD" w:rsidRDefault="00C24334">
      <w:pPr>
        <w:pStyle w:val="SectionHeading"/>
      </w:pPr>
      <w:r>
        <w:t>PUBLICATIONS AND PAPERS</w:t>
      </w:r>
    </w:p>
    <w:p w:rsidR="003965AD" w:rsidRDefault="00F00411">
      <w:pPr>
        <w:pStyle w:val="ItalicHeading"/>
      </w:pPr>
      <w:r w:rsidRPr="00F00411">
        <w:t>Graduation Document Computer Technology Engineering An electronic branch of Al - Rafidain University College</w:t>
      </w:r>
    </w:p>
    <w:p w:rsidR="003965AD" w:rsidRDefault="0067221C">
      <w:pPr>
        <w:pStyle w:val="SpaceAfter"/>
      </w:pPr>
      <w:r w:rsidRPr="0067221C">
        <w:t>Certificate of Appreciation for the English Language Course from the Iraq Space Institute</w:t>
      </w:r>
      <w:r w:rsidR="00C24334">
        <w:tab/>
      </w:r>
      <w:sdt>
        <w:sdtPr>
          <w:id w:val="275215311"/>
          <w:placeholder>
            <w:docPart w:val="6ED186A8DED14FBA95B1FEE369C1E547"/>
          </w:placeholder>
          <w:date>
            <w:dateFormat w:val="YYYY"/>
            <w:lid w:val="en-US"/>
            <w:storeMappedDataAs w:val="dateTime"/>
            <w:calendar w:val="gregorian"/>
          </w:date>
        </w:sdtPr>
        <w:sdtEndPr/>
        <w:sdtContent>
          <w:r>
            <w:rPr>
              <w:rFonts w:hint="cs"/>
              <w:rtl/>
            </w:rPr>
            <w:t>2017</w:t>
          </w:r>
        </w:sdtContent>
      </w:sdt>
    </w:p>
    <w:p w:rsidR="003965AD" w:rsidRDefault="00C24334">
      <w:pPr>
        <w:pStyle w:val="SpaceAfter"/>
      </w:pPr>
      <w:r>
        <w:tab/>
      </w:r>
    </w:p>
    <w:p w:rsidR="003965AD" w:rsidRDefault="00C24334">
      <w:pPr>
        <w:pStyle w:val="SectionHeading"/>
      </w:pPr>
      <w:r>
        <w:t>LANGUAGES</w:t>
      </w:r>
    </w:p>
    <w:p w:rsidR="003965AD" w:rsidRDefault="0067221C">
      <w:pPr>
        <w:pStyle w:val="NormalBodyText"/>
      </w:pPr>
      <w:r w:rsidRPr="0067221C">
        <w:t>Arabic language - the original language</w:t>
      </w:r>
    </w:p>
    <w:p w:rsidR="003965AD" w:rsidRDefault="0067221C">
      <w:pPr>
        <w:pStyle w:val="NormalBodyText"/>
      </w:pPr>
      <w:r w:rsidRPr="0067221C">
        <w:t>English</w:t>
      </w:r>
    </w:p>
    <w:p w:rsidR="003965AD" w:rsidRDefault="0067221C">
      <w:pPr>
        <w:pStyle w:val="SpaceAfter"/>
        <w:rPr>
          <w:rtl/>
        </w:rPr>
      </w:pPr>
      <w:r w:rsidRPr="0067221C">
        <w:t>Some Kurdish words</w:t>
      </w:r>
    </w:p>
    <w:p w:rsidR="0067221C" w:rsidRDefault="0067221C">
      <w:pPr>
        <w:pStyle w:val="SpaceAfter"/>
      </w:pPr>
      <w:r w:rsidRPr="0067221C">
        <w:t>S</w:t>
      </w:r>
      <w:r>
        <w:t xml:space="preserve">ome Japanese words - just </w:t>
      </w:r>
      <w:r w:rsidRPr="0067221C">
        <w:t>talk</w:t>
      </w:r>
    </w:p>
    <w:p w:rsidR="003965AD" w:rsidRDefault="003965AD">
      <w:pPr>
        <w:pStyle w:val="NormalBodyText"/>
      </w:pPr>
    </w:p>
    <w:sectPr w:rsidR="003965AD">
      <w:headerReference w:type="default" r:id="rId9"/>
      <w:pgSz w:w="12240" w:h="15840"/>
      <w:pgMar w:top="1440" w:right="108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708F0" w:rsidRDefault="00D708F0">
      <w:pPr>
        <w:spacing w:line="240" w:lineRule="auto"/>
      </w:pPr>
      <w:r>
        <w:separator/>
      </w:r>
    </w:p>
  </w:endnote>
  <w:endnote w:type="continuationSeparator" w:id="0">
    <w:p w:rsidR="00D708F0" w:rsidRDefault="00D708F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708F0" w:rsidRDefault="00D708F0">
      <w:pPr>
        <w:spacing w:line="240" w:lineRule="auto"/>
      </w:pPr>
      <w:r>
        <w:separator/>
      </w:r>
    </w:p>
  </w:footnote>
  <w:footnote w:type="continuationSeparator" w:id="0">
    <w:p w:rsidR="00D708F0" w:rsidRDefault="00D708F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65AD" w:rsidRDefault="00D708F0">
    <w:pPr>
      <w:pStyle w:val="YourName"/>
    </w:pPr>
    <w:sdt>
      <w:sdtPr>
        <w:alias w:val="Author"/>
        <w:id w:val="25244219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B51A4E">
          <w:t>Zeid Talib</w:t>
        </w:r>
      </w:sdtContent>
    </w:sdt>
    <w:r w:rsidR="00C24334">
      <w:tab/>
      <w:t xml:space="preserve">Page </w:t>
    </w:r>
    <w:r w:rsidR="00C24334">
      <w:fldChar w:fldCharType="begin"/>
    </w:r>
    <w:r w:rsidR="00C24334">
      <w:instrText xml:space="preserve"> PAGE   \* MERGEFORMAT </w:instrText>
    </w:r>
    <w:r w:rsidR="00C24334">
      <w:fldChar w:fldCharType="separate"/>
    </w:r>
    <w:r w:rsidR="0067221C">
      <w:rPr>
        <w:noProof/>
      </w:rPr>
      <w:t>2</w:t>
    </w:r>
    <w:r w:rsidR="00C24334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F"/>
    <w:multiLevelType w:val="singleLevel"/>
    <w:tmpl w:val="DF4276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3"/>
    <w:multiLevelType w:val="singleLevel"/>
    <w:tmpl w:val="F0324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BEDEE3C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A88EE3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ocumentProtection w:edit="readOnly" w:formatting="1" w:enforcement="1"/>
  <w:defaultTabStop w:val="720"/>
  <w:drawingGridHorizontalSpacing w:val="8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1A4E"/>
    <w:rsid w:val="0001260C"/>
    <w:rsid w:val="002469A8"/>
    <w:rsid w:val="00271F32"/>
    <w:rsid w:val="00315A15"/>
    <w:rsid w:val="003965AD"/>
    <w:rsid w:val="00453B6A"/>
    <w:rsid w:val="004F3243"/>
    <w:rsid w:val="0067221C"/>
    <w:rsid w:val="007A113C"/>
    <w:rsid w:val="00B0184E"/>
    <w:rsid w:val="00B51A4E"/>
    <w:rsid w:val="00C01D6A"/>
    <w:rsid w:val="00C24334"/>
    <w:rsid w:val="00C708E0"/>
    <w:rsid w:val="00CA012F"/>
    <w:rsid w:val="00CA3E0C"/>
    <w:rsid w:val="00D708F0"/>
    <w:rsid w:val="00E12FB4"/>
    <w:rsid w:val="00F00411"/>
    <w:rsid w:val="00F50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;"/>
  <w15:docId w15:val="{1F02CF54-42C5-4FDA-BED6-098654C95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9" w:qFormat="1"/>
    <w:lsdException w:name="List Number" w:uiPriority="9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iPriority="10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iPriority="10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uiPriority="9" w:qFormat="1"/>
    <w:lsdException w:name="List Continue 2" w:uiPriority="10" w:qFormat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semiHidden/>
    <w:unhideWhenUsed/>
    <w:qFormat/>
    <w:pPr>
      <w:spacing w:after="0" w:line="264" w:lineRule="auto"/>
    </w:pPr>
    <w:rPr>
      <w:sz w:val="16"/>
    </w:rPr>
  </w:style>
  <w:style w:type="paragraph" w:styleId="Heading1">
    <w:name w:val="heading 1"/>
    <w:basedOn w:val="Normal"/>
    <w:next w:val="Normal"/>
    <w:link w:val="Heading1Char"/>
    <w:uiPriority w:val="1"/>
    <w:semiHidden/>
    <w:unhideWhenUsed/>
    <w:qFormat/>
    <w:pPr>
      <w:keepNext/>
      <w:keepLines/>
      <w:spacing w:after="40"/>
      <w:outlineLvl w:val="0"/>
    </w:pPr>
    <w:rPr>
      <w:rFonts w:asciiTheme="majorHAnsi" w:eastAsiaTheme="majorEastAsia" w:hAnsiTheme="majorHAnsi" w:cstheme="majorBidi"/>
      <w:b/>
      <w:bCs/>
      <w:caps/>
      <w:color w:val="000000" w:themeColor="text1"/>
      <w:spacing w:val="10"/>
      <w:szCs w:val="28"/>
    </w:rPr>
  </w:style>
  <w:style w:type="paragraph" w:styleId="Heading2">
    <w:name w:val="heading 2"/>
    <w:basedOn w:val="Normal"/>
    <w:next w:val="Normal"/>
    <w:link w:val="Heading2Char"/>
    <w:uiPriority w:val="1"/>
    <w:semiHidden/>
    <w:unhideWhenUsed/>
    <w:qFormat/>
    <w:pPr>
      <w:spacing w:before="240" w:after="40"/>
      <w:outlineLvl w:val="1"/>
    </w:pPr>
    <w:rPr>
      <w:caps/>
      <w:color w:val="000000" w:themeColor="text1"/>
      <w:spacing w:val="10"/>
    </w:rPr>
  </w:style>
  <w:style w:type="paragraph" w:styleId="Heading3">
    <w:name w:val="heading 3"/>
    <w:basedOn w:val="Normal"/>
    <w:next w:val="Normal"/>
    <w:link w:val="Heading3Char"/>
    <w:uiPriority w:val="1"/>
    <w:semiHidden/>
    <w:unhideWhenUsed/>
    <w:qFormat/>
    <w:pPr>
      <w:ind w:left="288"/>
      <w:outlineLvl w:val="2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semiHidden/>
    <w:rPr>
      <w:rFonts w:asciiTheme="majorHAnsi" w:eastAsiaTheme="majorEastAsia" w:hAnsiTheme="majorHAnsi" w:cstheme="majorBidi"/>
      <w:b/>
      <w:bCs/>
      <w:caps/>
      <w:color w:val="000000" w:themeColor="text1"/>
      <w:spacing w:val="10"/>
      <w:sz w:val="16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semiHidden/>
    <w:rPr>
      <w:caps/>
      <w:color w:val="000000" w:themeColor="text1"/>
      <w:spacing w:val="10"/>
      <w:sz w:val="16"/>
    </w:rPr>
  </w:style>
  <w:style w:type="character" w:customStyle="1" w:styleId="Heading3Char">
    <w:name w:val="Heading 3 Char"/>
    <w:basedOn w:val="DefaultParagraphFont"/>
    <w:link w:val="Heading3"/>
    <w:uiPriority w:val="1"/>
    <w:semiHidden/>
    <w:rPr>
      <w:i/>
      <w:sz w:val="16"/>
    </w:rPr>
  </w:style>
  <w:style w:type="paragraph" w:customStyle="1" w:styleId="JobTitle">
    <w:name w:val="Job Title"/>
    <w:basedOn w:val="Normal"/>
    <w:link w:val="JobTitleChar"/>
    <w:qFormat/>
    <w:pPr>
      <w:tabs>
        <w:tab w:val="left" w:pos="7560"/>
      </w:tabs>
      <w:ind w:left="288"/>
    </w:pPr>
    <w:rPr>
      <w:b/>
    </w:rPr>
  </w:style>
  <w:style w:type="character" w:customStyle="1" w:styleId="JobTitleChar">
    <w:name w:val="Job Title Char"/>
    <w:basedOn w:val="DefaultParagraphFont"/>
    <w:link w:val="JobTitle"/>
    <w:rPr>
      <w:b/>
      <w:sz w:val="16"/>
    </w:rPr>
  </w:style>
  <w:style w:type="paragraph" w:customStyle="1" w:styleId="ContactInformation">
    <w:name w:val="Contact Information"/>
    <w:basedOn w:val="Normal"/>
    <w:qFormat/>
    <w:pPr>
      <w:spacing w:after="400"/>
      <w:ind w:left="288"/>
    </w:pPr>
  </w:style>
  <w:style w:type="paragraph" w:customStyle="1" w:styleId="NormalBodyText">
    <w:name w:val="Normal Body Text"/>
    <w:basedOn w:val="Normal"/>
    <w:qFormat/>
    <w:pPr>
      <w:tabs>
        <w:tab w:val="left" w:pos="7560"/>
      </w:tabs>
      <w:ind w:left="288"/>
    </w:pPr>
  </w:style>
  <w:style w:type="paragraph" w:customStyle="1" w:styleId="AllCaps">
    <w:name w:val="All Caps"/>
    <w:basedOn w:val="Normal"/>
    <w:semiHidden/>
    <w:unhideWhenUsed/>
    <w:qFormat/>
    <w:rPr>
      <w:caps/>
      <w:spacing w:val="20"/>
      <w:sz w:val="15"/>
    </w:rPr>
  </w:style>
  <w:style w:type="paragraph" w:customStyle="1" w:styleId="Location">
    <w:name w:val="Location"/>
    <w:basedOn w:val="Normal"/>
    <w:qFormat/>
    <w:pPr>
      <w:ind w:left="288"/>
    </w:pPr>
  </w:style>
  <w:style w:type="paragraph" w:customStyle="1" w:styleId="SpaceAfter">
    <w:name w:val="Space After"/>
    <w:basedOn w:val="Normal"/>
    <w:qFormat/>
    <w:pPr>
      <w:tabs>
        <w:tab w:val="left" w:pos="7560"/>
      </w:tabs>
      <w:spacing w:after="160"/>
      <w:ind w:left="288" w:right="288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YourName">
    <w:name w:val="Your Name"/>
    <w:basedOn w:val="Normal"/>
    <w:qFormat/>
    <w:pPr>
      <w:keepNext/>
      <w:keepLines/>
      <w:tabs>
        <w:tab w:val="left" w:pos="8640"/>
      </w:tabs>
      <w:spacing w:after="40"/>
      <w:outlineLvl w:val="0"/>
    </w:pPr>
    <w:rPr>
      <w:rFonts w:asciiTheme="majorHAnsi" w:eastAsiaTheme="majorEastAsia" w:hAnsiTheme="majorHAnsi" w:cstheme="majorBidi"/>
      <w:b/>
      <w:bCs/>
      <w:caps/>
      <w:color w:val="000000" w:themeColor="text1"/>
      <w:spacing w:val="10"/>
      <w:szCs w:val="28"/>
    </w:rPr>
  </w:style>
  <w:style w:type="paragraph" w:customStyle="1" w:styleId="SpaceAfter1NoRightIndent">
    <w:name w:val="Space After 1 (No Right Indent)"/>
    <w:basedOn w:val="Normal"/>
    <w:qFormat/>
    <w:pPr>
      <w:tabs>
        <w:tab w:val="left" w:pos="7560"/>
      </w:tabs>
      <w:spacing w:after="160"/>
      <w:ind w:left="288"/>
    </w:pPr>
  </w:style>
  <w:style w:type="paragraph" w:customStyle="1" w:styleId="SectionHeading">
    <w:name w:val="Section Heading"/>
    <w:basedOn w:val="Normal"/>
    <w:qFormat/>
    <w:pPr>
      <w:spacing w:before="240" w:after="40"/>
      <w:outlineLvl w:val="1"/>
    </w:pPr>
    <w:rPr>
      <w:caps/>
      <w:color w:val="000000" w:themeColor="text1"/>
      <w:spacing w:val="10"/>
    </w:rPr>
  </w:style>
  <w:style w:type="paragraph" w:customStyle="1" w:styleId="ItalicHeading">
    <w:name w:val="Italic Heading"/>
    <w:basedOn w:val="Normal"/>
    <w:qFormat/>
    <w:pPr>
      <w:ind w:left="288"/>
      <w:outlineLvl w:val="2"/>
    </w:pPr>
    <w:rPr>
      <w:i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sz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540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Kindy3\AppData\Roaming\Microsoft\Templates\Curriculum%20vita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A73664B4054E6B8E2A06AE334480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4B7481-4927-4788-9628-0748765150B2}"/>
      </w:docPartPr>
      <w:docPartBody>
        <w:p w:rsidR="00680293" w:rsidRDefault="006518F6">
          <w:pPr>
            <w:pStyle w:val="99A73664B4054E6B8E2A06AE33448011"/>
          </w:pPr>
          <w:r>
            <w:t>[your name]</w:t>
          </w:r>
        </w:p>
      </w:docPartBody>
    </w:docPart>
    <w:docPart>
      <w:docPartPr>
        <w:name w:val="149499C809D24409BADF6531CEAFEC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711C96-4AF4-4203-9470-0369643D9650}"/>
      </w:docPartPr>
      <w:docPartBody>
        <w:p w:rsidR="00680293" w:rsidRDefault="006518F6">
          <w:pPr>
            <w:pStyle w:val="149499C809D24409BADF6531CEAFECC1"/>
          </w:pPr>
          <w:r>
            <w:t>[Pick the Year]</w:t>
          </w:r>
        </w:p>
      </w:docPartBody>
    </w:docPart>
    <w:docPart>
      <w:docPartPr>
        <w:name w:val="EEF902FB9459475EABF68AEACFE72A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17B47C-84B2-48EB-955C-0055C038B6FE}"/>
      </w:docPartPr>
      <w:docPartBody>
        <w:p w:rsidR="00680293" w:rsidRDefault="006518F6">
          <w:pPr>
            <w:pStyle w:val="EEF902FB9459475EABF68AEACFE72AEC"/>
          </w:pPr>
          <w:r>
            <w:t>[Pick the Year]</w:t>
          </w:r>
        </w:p>
      </w:docPartBody>
    </w:docPart>
    <w:docPart>
      <w:docPartPr>
        <w:name w:val="D45DECD3DD0C46B9A91DC123FF39A2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67DF6B-5390-4834-ACD5-AF2BFF502818}"/>
      </w:docPartPr>
      <w:docPartBody>
        <w:p w:rsidR="00680293" w:rsidRDefault="006518F6">
          <w:pPr>
            <w:pStyle w:val="D45DECD3DD0C46B9A91DC123FF39A2C5"/>
          </w:pPr>
          <w:r>
            <w:t>[Pick the Year]</w:t>
          </w:r>
        </w:p>
      </w:docPartBody>
    </w:docPart>
    <w:docPart>
      <w:docPartPr>
        <w:name w:val="17E57C2D83BF497E80F7E3682A61D6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2E49F-50B9-43BD-AE54-9AA159B008CA}"/>
      </w:docPartPr>
      <w:docPartBody>
        <w:p w:rsidR="00680293" w:rsidRDefault="006518F6">
          <w:pPr>
            <w:pStyle w:val="17E57C2D83BF497E80F7E3682A61D6AC"/>
          </w:pPr>
          <w:r>
            <w:t>[Start Date]</w:t>
          </w:r>
        </w:p>
      </w:docPartBody>
    </w:docPart>
    <w:docPart>
      <w:docPartPr>
        <w:name w:val="A8E9D026003A43A9B2E4A9CBE36F85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80AEC6-192C-46BF-94BF-D3B5B2858A0E}"/>
      </w:docPartPr>
      <w:docPartBody>
        <w:p w:rsidR="00680293" w:rsidRDefault="006518F6">
          <w:pPr>
            <w:pStyle w:val="A8E9D026003A43A9B2E4A9CBE36F85AD"/>
          </w:pPr>
          <w:r>
            <w:t>[End Date]</w:t>
          </w:r>
        </w:p>
      </w:docPartBody>
    </w:docPart>
    <w:docPart>
      <w:docPartPr>
        <w:name w:val="1B49D61AFB5E4DD38801CDF3671C94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8A95A7-6407-483F-B505-C78E502E1288}"/>
      </w:docPartPr>
      <w:docPartBody>
        <w:p w:rsidR="00680293" w:rsidRDefault="006518F6">
          <w:pPr>
            <w:pStyle w:val="1B49D61AFB5E4DD38801CDF3671C944D"/>
          </w:pPr>
          <w:r>
            <w:t>[Start Date]</w:t>
          </w:r>
        </w:p>
      </w:docPartBody>
    </w:docPart>
    <w:docPart>
      <w:docPartPr>
        <w:name w:val="96495EC591AA401BA11FAB47B8B478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E87A17-8756-4C15-94D2-24E41C9331BA}"/>
      </w:docPartPr>
      <w:docPartBody>
        <w:p w:rsidR="00680293" w:rsidRDefault="006518F6">
          <w:pPr>
            <w:pStyle w:val="96495EC591AA401BA11FAB47B8B47802"/>
          </w:pPr>
          <w:r>
            <w:t>[End Date]</w:t>
          </w:r>
        </w:p>
      </w:docPartBody>
    </w:docPart>
    <w:docPart>
      <w:docPartPr>
        <w:name w:val="3CD1AC9C0EB640E5B7459B5FFFEF4B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8BF855-F579-41F5-A3D2-585F82A90916}"/>
      </w:docPartPr>
      <w:docPartBody>
        <w:p w:rsidR="00680293" w:rsidRDefault="006518F6">
          <w:pPr>
            <w:pStyle w:val="3CD1AC9C0EB640E5B7459B5FFFEF4B45"/>
          </w:pPr>
          <w:r>
            <w:t>[Pick the Year</w:t>
          </w:r>
        </w:p>
      </w:docPartBody>
    </w:docPart>
    <w:docPart>
      <w:docPartPr>
        <w:name w:val="2F8009FD9511457C98D9116D81A806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3B5F45-AE5B-4EC2-AC9E-C9F01CDE5297}"/>
      </w:docPartPr>
      <w:docPartBody>
        <w:p w:rsidR="00680293" w:rsidRDefault="006518F6">
          <w:pPr>
            <w:pStyle w:val="2F8009FD9511457C98D9116D81A80603"/>
          </w:pPr>
          <w:r>
            <w:t>[Pick the Year]</w:t>
          </w:r>
        </w:p>
      </w:docPartBody>
    </w:docPart>
    <w:docPart>
      <w:docPartPr>
        <w:name w:val="6ED186A8DED14FBA95B1FEE369C1E5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032479-9182-4AC4-A1A1-177C5C33CFA4}"/>
      </w:docPartPr>
      <w:docPartBody>
        <w:p w:rsidR="00680293" w:rsidRDefault="006518F6">
          <w:pPr>
            <w:pStyle w:val="6ED186A8DED14FBA95B1FEE369C1E547"/>
          </w:pPr>
          <w:r>
            <w:t>[Pick the Year]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18F6"/>
    <w:rsid w:val="00114B9D"/>
    <w:rsid w:val="00521ED8"/>
    <w:rsid w:val="006518F6"/>
    <w:rsid w:val="00680293"/>
    <w:rsid w:val="00C86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9A73664B4054E6B8E2A06AE33448011">
    <w:name w:val="99A73664B4054E6B8E2A06AE33448011"/>
  </w:style>
  <w:style w:type="paragraph" w:customStyle="1" w:styleId="EE0C65CE7B784F818361995F63073484">
    <w:name w:val="EE0C65CE7B784F818361995F63073484"/>
  </w:style>
  <w:style w:type="paragraph" w:customStyle="1" w:styleId="75A0280010BD4BB699BB5AF195E5F1AA">
    <w:name w:val="75A0280010BD4BB699BB5AF195E5F1AA"/>
  </w:style>
  <w:style w:type="paragraph" w:customStyle="1" w:styleId="AB7FDF94E6B148BD97C212938389B327">
    <w:name w:val="AB7FDF94E6B148BD97C212938389B327"/>
  </w:style>
  <w:style w:type="paragraph" w:customStyle="1" w:styleId="DF9A2F5BE0D64687B037A812341E7643">
    <w:name w:val="DF9A2F5BE0D64687B037A812341E7643"/>
  </w:style>
  <w:style w:type="paragraph" w:customStyle="1" w:styleId="B3CF00BE3D2D416690F1007EDE504FB2">
    <w:name w:val="B3CF00BE3D2D416690F1007EDE504FB2"/>
  </w:style>
  <w:style w:type="paragraph" w:customStyle="1" w:styleId="46DD02AA425A46E6BC456F16EAFCB7DE">
    <w:name w:val="46DD02AA425A46E6BC456F16EAFCB7DE"/>
  </w:style>
  <w:style w:type="paragraph" w:customStyle="1" w:styleId="149499C809D24409BADF6531CEAFECC1">
    <w:name w:val="149499C809D24409BADF6531CEAFECC1"/>
  </w:style>
  <w:style w:type="paragraph" w:customStyle="1" w:styleId="79CD3AC198EE424AAC9C8A65BA4C678C">
    <w:name w:val="79CD3AC198EE424AAC9C8A65BA4C678C"/>
  </w:style>
  <w:style w:type="paragraph" w:customStyle="1" w:styleId="ABEFEE34BCC0407B93040235901BE39A">
    <w:name w:val="ABEFEE34BCC0407B93040235901BE39A"/>
  </w:style>
  <w:style w:type="paragraph" w:customStyle="1" w:styleId="952F4F85FAE84191B982B4B9390BABEA">
    <w:name w:val="952F4F85FAE84191B982B4B9390BABEA"/>
  </w:style>
  <w:style w:type="paragraph" w:customStyle="1" w:styleId="FD36ADD337E24AEA992AEDD6C4F7D7C8">
    <w:name w:val="FD36ADD337E24AEA992AEDD6C4F7D7C8"/>
  </w:style>
  <w:style w:type="paragraph" w:customStyle="1" w:styleId="935BE5B136E9467C98E8346C2E83F684">
    <w:name w:val="935BE5B136E9467C98E8346C2E83F684"/>
  </w:style>
  <w:style w:type="paragraph" w:customStyle="1" w:styleId="A623C1B39533400E93EA8A979623221F">
    <w:name w:val="A623C1B39533400E93EA8A979623221F"/>
  </w:style>
  <w:style w:type="paragraph" w:customStyle="1" w:styleId="A1B83769EE314DBE9464F0871F4B1099">
    <w:name w:val="A1B83769EE314DBE9464F0871F4B1099"/>
  </w:style>
  <w:style w:type="paragraph" w:customStyle="1" w:styleId="864441127FD54BADA5DD804D967D1389">
    <w:name w:val="864441127FD54BADA5DD804D967D1389"/>
  </w:style>
  <w:style w:type="paragraph" w:customStyle="1" w:styleId="5B536BD82A20499484E314E16B38A5F8">
    <w:name w:val="5B536BD82A20499484E314E16B38A5F8"/>
  </w:style>
  <w:style w:type="paragraph" w:customStyle="1" w:styleId="5D261644D83E49F9B379F8B6A151E3CB">
    <w:name w:val="5D261644D83E49F9B379F8B6A151E3CB"/>
  </w:style>
  <w:style w:type="paragraph" w:customStyle="1" w:styleId="FC239477F7284F6F88D237C5E476C1DD">
    <w:name w:val="FC239477F7284F6F88D237C5E476C1DD"/>
  </w:style>
  <w:style w:type="paragraph" w:customStyle="1" w:styleId="E1C3ED50390D44B9951776AD0700B17C">
    <w:name w:val="E1C3ED50390D44B9951776AD0700B17C"/>
  </w:style>
  <w:style w:type="paragraph" w:customStyle="1" w:styleId="A955515A2D3F4BA497D7748B60A5F4E6">
    <w:name w:val="A955515A2D3F4BA497D7748B60A5F4E6"/>
  </w:style>
  <w:style w:type="paragraph" w:customStyle="1" w:styleId="1F2A8C2DD995426B92359ABB682A3BC8">
    <w:name w:val="1F2A8C2DD995426B92359ABB682A3BC8"/>
  </w:style>
  <w:style w:type="paragraph" w:customStyle="1" w:styleId="2CD3ADA92A7747CF9C18F4AA00539D7D">
    <w:name w:val="2CD3ADA92A7747CF9C18F4AA00539D7D"/>
  </w:style>
  <w:style w:type="paragraph" w:customStyle="1" w:styleId="40339A2B374C455DA09BAA8504A46668">
    <w:name w:val="40339A2B374C455DA09BAA8504A46668"/>
  </w:style>
  <w:style w:type="paragraph" w:customStyle="1" w:styleId="6D0ABA166A6940D8A256A3FCC73046D3">
    <w:name w:val="6D0ABA166A6940D8A256A3FCC73046D3"/>
  </w:style>
  <w:style w:type="paragraph" w:customStyle="1" w:styleId="EADDEF8566BD41CBA77AD289C8BF85D4">
    <w:name w:val="EADDEF8566BD41CBA77AD289C8BF85D4"/>
  </w:style>
  <w:style w:type="paragraph" w:customStyle="1" w:styleId="4ABC35EBC353428F8A8FA20F763740E4">
    <w:name w:val="4ABC35EBC353428F8A8FA20F763740E4"/>
  </w:style>
  <w:style w:type="paragraph" w:customStyle="1" w:styleId="EF6B5D0519AC4DC2A319A87F2B12097D">
    <w:name w:val="EF6B5D0519AC4DC2A319A87F2B12097D"/>
  </w:style>
  <w:style w:type="paragraph" w:customStyle="1" w:styleId="00CC3F94BF88458B8B7913706CC90BA9">
    <w:name w:val="00CC3F94BF88458B8B7913706CC90BA9"/>
  </w:style>
  <w:style w:type="paragraph" w:customStyle="1" w:styleId="34B4357C96C141B7A6D1F8DA8BAC1532">
    <w:name w:val="34B4357C96C141B7A6D1F8DA8BAC1532"/>
  </w:style>
  <w:style w:type="paragraph" w:customStyle="1" w:styleId="DB23378C6FAB4BE38F2341BB2ECF9E8A">
    <w:name w:val="DB23378C6FAB4BE38F2341BB2ECF9E8A"/>
  </w:style>
  <w:style w:type="paragraph" w:customStyle="1" w:styleId="EEF902FB9459475EABF68AEACFE72AEC">
    <w:name w:val="EEF902FB9459475EABF68AEACFE72AEC"/>
  </w:style>
  <w:style w:type="paragraph" w:customStyle="1" w:styleId="282D76DCB9A44C9B88B421E99C92D824">
    <w:name w:val="282D76DCB9A44C9B88B421E99C92D824"/>
  </w:style>
  <w:style w:type="paragraph" w:customStyle="1" w:styleId="8C72801B9AC64D0EA563393CF631457C">
    <w:name w:val="8C72801B9AC64D0EA563393CF631457C"/>
  </w:style>
  <w:style w:type="paragraph" w:customStyle="1" w:styleId="D45DECD3DD0C46B9A91DC123FF39A2C5">
    <w:name w:val="D45DECD3DD0C46B9A91DC123FF39A2C5"/>
  </w:style>
  <w:style w:type="paragraph" w:customStyle="1" w:styleId="BEB8FEF0E2F541FEA3B9B363B0304448">
    <w:name w:val="BEB8FEF0E2F541FEA3B9B363B0304448"/>
  </w:style>
  <w:style w:type="paragraph" w:customStyle="1" w:styleId="BE02371B4D2A4B9ABB456791D4CC55DE">
    <w:name w:val="BE02371B4D2A4B9ABB456791D4CC55DE"/>
  </w:style>
  <w:style w:type="paragraph" w:customStyle="1" w:styleId="B83D178705654744B67490EB1E346902">
    <w:name w:val="B83D178705654744B67490EB1E346902"/>
  </w:style>
  <w:style w:type="paragraph" w:customStyle="1" w:styleId="213DFF0A37894AFC9BFD846F2CB181F2">
    <w:name w:val="213DFF0A37894AFC9BFD846F2CB181F2"/>
  </w:style>
  <w:style w:type="paragraph" w:customStyle="1" w:styleId="C9C4FBCEB2F9402A9624220FA8733371">
    <w:name w:val="C9C4FBCEB2F9402A9624220FA8733371"/>
  </w:style>
  <w:style w:type="paragraph" w:customStyle="1" w:styleId="E6F7B513299A43E3A2C58417EB9941DB">
    <w:name w:val="E6F7B513299A43E3A2C58417EB9941DB"/>
  </w:style>
  <w:style w:type="paragraph" w:customStyle="1" w:styleId="D159FCA2059A465FA09F6DB4A748A566">
    <w:name w:val="D159FCA2059A465FA09F6DB4A748A566"/>
  </w:style>
  <w:style w:type="paragraph" w:customStyle="1" w:styleId="1C54749CDCAA4955AB876B3D158DE6B5">
    <w:name w:val="1C54749CDCAA4955AB876B3D158DE6B5"/>
  </w:style>
  <w:style w:type="paragraph" w:customStyle="1" w:styleId="7E4667AB1D064E218754371FE16C5D35">
    <w:name w:val="7E4667AB1D064E218754371FE16C5D35"/>
  </w:style>
  <w:style w:type="paragraph" w:customStyle="1" w:styleId="17E57C2D83BF497E80F7E3682A61D6AC">
    <w:name w:val="17E57C2D83BF497E80F7E3682A61D6AC"/>
  </w:style>
  <w:style w:type="paragraph" w:customStyle="1" w:styleId="A8E9D026003A43A9B2E4A9CBE36F85AD">
    <w:name w:val="A8E9D026003A43A9B2E4A9CBE36F85AD"/>
  </w:style>
  <w:style w:type="paragraph" w:customStyle="1" w:styleId="E59A94262C604B5AB4C6D6BC4B273F88">
    <w:name w:val="E59A94262C604B5AB4C6D6BC4B273F88"/>
  </w:style>
  <w:style w:type="paragraph" w:customStyle="1" w:styleId="1D45675B63144E9F8C75E50EC64BB46C">
    <w:name w:val="1D45675B63144E9F8C75E50EC64BB46C"/>
  </w:style>
  <w:style w:type="paragraph" w:customStyle="1" w:styleId="2B4137D92E39456AA3796490F8D94E12">
    <w:name w:val="2B4137D92E39456AA3796490F8D94E12"/>
  </w:style>
  <w:style w:type="paragraph" w:customStyle="1" w:styleId="1B49D61AFB5E4DD38801CDF3671C944D">
    <w:name w:val="1B49D61AFB5E4DD38801CDF3671C944D"/>
  </w:style>
  <w:style w:type="paragraph" w:customStyle="1" w:styleId="96495EC591AA401BA11FAB47B8B47802">
    <w:name w:val="96495EC591AA401BA11FAB47B8B47802"/>
  </w:style>
  <w:style w:type="paragraph" w:customStyle="1" w:styleId="E9939C0E6F8944AC9EFCDBCECAB213B3">
    <w:name w:val="E9939C0E6F8944AC9EFCDBCECAB213B3"/>
  </w:style>
  <w:style w:type="paragraph" w:customStyle="1" w:styleId="DB24E471A004410EAD8AAB5243E5E5C4">
    <w:name w:val="DB24E471A004410EAD8AAB5243E5E5C4"/>
  </w:style>
  <w:style w:type="paragraph" w:customStyle="1" w:styleId="8C729E87DCA9470B9B8CA6A7A91C39DA">
    <w:name w:val="8C729E87DCA9470B9B8CA6A7A91C39DA"/>
  </w:style>
  <w:style w:type="paragraph" w:customStyle="1" w:styleId="3CD1AC9C0EB640E5B7459B5FFFEF4B45">
    <w:name w:val="3CD1AC9C0EB640E5B7459B5FFFEF4B45"/>
  </w:style>
  <w:style w:type="paragraph" w:customStyle="1" w:styleId="299CD202FEDE45D9928ECECCAD252A45">
    <w:name w:val="299CD202FEDE45D9928ECECCAD252A45"/>
  </w:style>
  <w:style w:type="paragraph" w:customStyle="1" w:styleId="1017E4A978AC491D998FB09812555303">
    <w:name w:val="1017E4A978AC491D998FB09812555303"/>
  </w:style>
  <w:style w:type="paragraph" w:customStyle="1" w:styleId="550523995C1D47D2BA34CFE062BB5971">
    <w:name w:val="550523995C1D47D2BA34CFE062BB5971"/>
  </w:style>
  <w:style w:type="paragraph" w:customStyle="1" w:styleId="2F8009FD9511457C98D9116D81A80603">
    <w:name w:val="2F8009FD9511457C98D9116D81A80603"/>
  </w:style>
  <w:style w:type="paragraph" w:customStyle="1" w:styleId="24510980B608407C9DF8DFD828803CFB">
    <w:name w:val="24510980B608407C9DF8DFD828803CFB"/>
  </w:style>
  <w:style w:type="paragraph" w:customStyle="1" w:styleId="5818A14812554F2DA0675D3D453D215E">
    <w:name w:val="5818A14812554F2DA0675D3D453D215E"/>
  </w:style>
  <w:style w:type="paragraph" w:customStyle="1" w:styleId="06122558CE7D4C33A9406D6DDF895DD9">
    <w:name w:val="06122558CE7D4C33A9406D6DDF895DD9"/>
  </w:style>
  <w:style w:type="paragraph" w:customStyle="1" w:styleId="6ED186A8DED14FBA95B1FEE369C1E547">
    <w:name w:val="6ED186A8DED14FBA95B1FEE369C1E547"/>
  </w:style>
  <w:style w:type="paragraph" w:customStyle="1" w:styleId="4884A21E159F4F9B944B3E5FD32D2033">
    <w:name w:val="4884A21E159F4F9B944B3E5FD32D2033"/>
  </w:style>
  <w:style w:type="paragraph" w:customStyle="1" w:styleId="D203BD0E3978455A89A273951853E2E7">
    <w:name w:val="D203BD0E3978455A89A273951853E2E7"/>
  </w:style>
  <w:style w:type="paragraph" w:customStyle="1" w:styleId="ADECA55E1BED4D76B1D6F4C39C76507D">
    <w:name w:val="ADECA55E1BED4D76B1D6F4C39C76507D"/>
  </w:style>
  <w:style w:type="paragraph" w:customStyle="1" w:styleId="F3DDF306493C402886D51E8BDC60439E">
    <w:name w:val="F3DDF306493C402886D51E8BDC60439E"/>
  </w:style>
  <w:style w:type="paragraph" w:customStyle="1" w:styleId="13AFFBEEDAC24B66AB05D7CCE60986C3">
    <w:name w:val="13AFFBEEDAC24B66AB05D7CCE60986C3"/>
  </w:style>
  <w:style w:type="paragraph" w:customStyle="1" w:styleId="45AC3C23A6634C7F94FD1A98E1F78EB6">
    <w:name w:val="45AC3C23A6634C7F94FD1A98E1F78EB6"/>
  </w:style>
  <w:style w:type="paragraph" w:customStyle="1" w:styleId="7CD9994465C44832AD213D7FC6FFF3AA">
    <w:name w:val="7CD9994465C44832AD213D7FC6FFF3AA"/>
  </w:style>
  <w:style w:type="paragraph" w:customStyle="1" w:styleId="ACD93A4EB1FE4B9EA9820592AA52EF35">
    <w:name w:val="ACD93A4EB1FE4B9EA9820592AA52EF35"/>
  </w:style>
  <w:style w:type="paragraph" w:customStyle="1" w:styleId="63E3B2231D2748F88078C115AC00B9BB">
    <w:name w:val="63E3B2231D2748F88078C115AC00B9BB"/>
  </w:style>
  <w:style w:type="paragraph" w:customStyle="1" w:styleId="323E3696FF7A4FA58561F5491417FFF3">
    <w:name w:val="323E3696FF7A4FA58561F5491417FFF3"/>
  </w:style>
  <w:style w:type="paragraph" w:customStyle="1" w:styleId="C9F22917AA274DE59A86D1EC81E823C3">
    <w:name w:val="C9F22917AA274DE59A86D1EC81E823C3"/>
  </w:style>
  <w:style w:type="paragraph" w:customStyle="1" w:styleId="70BF45A856AB40D98A54B46CE306419B">
    <w:name w:val="70BF45A856AB40D98A54B46CE306419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100000" t="-60000" r="100000" b="20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3508A1-ED12-4352-BFE5-9256697DF18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C473139-8F78-4366-B041-E03725757D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Curriculum vitae</Template>
  <TotalTime>124</TotalTime>
  <Pages>1</Pages>
  <Words>270</Words>
  <Characters>1540</Characters>
  <Application>Microsoft Office Word</Application>
  <DocSecurity>8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Zeid Talib</dc:creator>
  <cp:keywords/>
  <cp:lastModifiedBy>Kindi Co</cp:lastModifiedBy>
  <cp:revision>8</cp:revision>
  <cp:lastPrinted>2018-03-13T12:08:00Z</cp:lastPrinted>
  <dcterms:created xsi:type="dcterms:W3CDTF">2017-07-11T06:12:00Z</dcterms:created>
  <dcterms:modified xsi:type="dcterms:W3CDTF">2018-03-13T12:22:00Z</dcterms:modified>
  <cp:contentStatus/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TC101695599990</vt:lpwstr>
  </property>
</Properties>
</file>