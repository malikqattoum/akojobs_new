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084" w:rsidRDefault="00E008CA">
      <w:pPr>
        <w:pStyle w:val="Name"/>
      </w:pPr>
      <w:r>
        <w:t xml:space="preserve">Zainab </w:t>
      </w:r>
    </w:p>
    <w:p w:rsidR="00E008CA" w:rsidRDefault="00E008CA">
      <w:pPr>
        <w:pStyle w:val="Name"/>
      </w:pPr>
      <w:r>
        <w:t>Hassan</w:t>
      </w:r>
    </w:p>
    <w:p w:rsidR="001C0084" w:rsidRDefault="00C8073B">
      <w:pPr>
        <w:pStyle w:val="ContactInfo"/>
      </w:pPr>
      <w:r>
        <w:t>Iraq</w:t>
      </w:r>
      <w:r w:rsidR="00DE0861">
        <w:t xml:space="preserve">| </w:t>
      </w:r>
      <w:r>
        <w:t>009647710032024</w:t>
      </w:r>
      <w:r w:rsidR="00DE0861">
        <w:t xml:space="preserve">| </w:t>
      </w:r>
      <w:sdt>
        <w:sdtPr>
          <w:alias w:val="Enter email:"/>
          <w:tag w:val="Enter email:"/>
          <w:id w:val="1913350914"/>
          <w:placeholder>
            <w:docPart w:val="83D01BA189005746932785554AA72DE9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044D39">
            <w:t>sun.</w:t>
          </w:r>
        </w:sdtContent>
      </w:sdt>
      <w:r w:rsidR="00044D39">
        <w:t xml:space="preserve">Sf44@gmail.com </w:t>
      </w:r>
    </w:p>
    <w:p w:rsidR="001C0084" w:rsidRDefault="001365AE">
      <w:pPr>
        <w:pStyle w:val="Heading1"/>
      </w:pPr>
      <w:sdt>
        <w:sdtPr>
          <w:alias w:val="Skill summary:"/>
          <w:tag w:val="Skill summary:"/>
          <w:id w:val="-819804518"/>
          <w:placeholder>
            <w:docPart w:val="8C4392000BE8F74F8C075D26942CD82D"/>
          </w:placeholder>
          <w:temporary/>
          <w:showingPlcHdr/>
          <w15:appearance w15:val="hidden"/>
        </w:sdtPr>
        <w:sdtEndPr/>
        <w:sdtContent>
          <w:r w:rsidR="007F7DCE">
            <w:t>Skills Summary</w:t>
          </w:r>
        </w:sdtContent>
      </w:sdt>
    </w:p>
    <w:p w:rsidR="001C0084" w:rsidRDefault="00044D39">
      <w:pPr>
        <w:spacing w:after="180"/>
      </w:pPr>
      <w:r>
        <w:t xml:space="preserve">Teaching English language </w:t>
      </w:r>
    </w:p>
    <w:p w:rsidR="001C0084" w:rsidRDefault="001365AE">
      <w:pPr>
        <w:pStyle w:val="Heading1"/>
      </w:pPr>
      <w:sdt>
        <w:sdtPr>
          <w:alias w:val="Education:"/>
          <w:tag w:val="Education:"/>
          <w:id w:val="-1150367223"/>
          <w:placeholder>
            <w:docPart w:val="123E9D97CEB9F54E8CF6B6FBF8BED19A"/>
          </w:placeholder>
          <w:temporary/>
          <w:showingPlcHdr/>
          <w15:appearance w15:val="hidden"/>
        </w:sdtPr>
        <w:sdtEndPr/>
        <w:sdtContent>
          <w:r w:rsidR="007F7DCE">
            <w:t>Education</w:t>
          </w:r>
        </w:sdtContent>
      </w:sdt>
    </w:p>
    <w:p w:rsidR="001C0084" w:rsidRDefault="001365AE">
      <w:pPr>
        <w:pStyle w:val="Heading2"/>
      </w:pPr>
      <w:sdt>
        <w:sdtPr>
          <w:alias w:val="Degree and date of graduation:"/>
          <w:tag w:val="Degree and date of graduation:"/>
          <w:id w:val="-1529011685"/>
          <w:placeholder>
            <w:docPart w:val="0EB5DBC857FDF54FB4D98DAA79BEF88B"/>
          </w:placeholder>
          <w:temporary/>
          <w:showingPlcHdr/>
          <w15:appearance w15:val="hidden"/>
        </w:sdtPr>
        <w:sdtEndPr/>
        <w:sdtContent>
          <w:r w:rsidR="007F7DCE">
            <w:t>Degree / Date of Graduation</w:t>
          </w:r>
        </w:sdtContent>
      </w:sdt>
    </w:p>
    <w:p w:rsidR="001C0084" w:rsidRDefault="00902115">
      <w:r>
        <w:t xml:space="preserve">Bachelor of  English literature degree in the University of </w:t>
      </w:r>
      <w:r w:rsidR="00B912AF">
        <w:t xml:space="preserve">Masan 2014-2015. </w:t>
      </w:r>
    </w:p>
    <w:p w:rsidR="001C0084" w:rsidRDefault="001365AE">
      <w:pPr>
        <w:pStyle w:val="Heading1"/>
      </w:pPr>
      <w:sdt>
        <w:sdtPr>
          <w:alias w:val="Experience:"/>
          <w:tag w:val="Experience:"/>
          <w:id w:val="617349259"/>
          <w:placeholder>
            <w:docPart w:val="B1A1AA7EA82C3B47A6F236DF4611544F"/>
          </w:placeholder>
          <w:temporary/>
          <w:showingPlcHdr/>
          <w15:appearance w15:val="hidden"/>
        </w:sdtPr>
        <w:sdtEndPr/>
        <w:sdtContent>
          <w:r w:rsidR="007F7DCE">
            <w:t>Experience</w:t>
          </w:r>
        </w:sdtContent>
      </w:sdt>
    </w:p>
    <w:p w:rsidR="001C0084" w:rsidRDefault="001365AE">
      <w:pPr>
        <w:pStyle w:val="Heading2"/>
      </w:pPr>
      <w:sdt>
        <w:sdtPr>
          <w:alias w:val="Enter name of employer:"/>
          <w:tag w:val="Enter name of employer:"/>
          <w:id w:val="692349886"/>
          <w:placeholder>
            <w:docPart w:val="5DCE84964D5D424E91F4DADF52061232"/>
          </w:placeholder>
          <w:temporary/>
          <w:showingPlcHdr/>
          <w15:appearance w15:val="hidden"/>
        </w:sdtPr>
        <w:sdtEndPr/>
        <w:sdtContent>
          <w:r w:rsidR="007F7DCE">
            <w:t>Name of Employer</w:t>
          </w:r>
        </w:sdtContent>
      </w:sdt>
    </w:p>
    <w:p w:rsidR="001C0084" w:rsidRDefault="00EF11EE">
      <w:pPr>
        <w:pStyle w:val="Heading3"/>
      </w:pPr>
      <w:r>
        <w:t xml:space="preserve">Teacher and volunteer </w:t>
      </w:r>
    </w:p>
    <w:p w:rsidR="001C0084" w:rsidRDefault="00EF11EE">
      <w:r>
        <w:t xml:space="preserve">Teaching English language in high school and </w:t>
      </w:r>
      <w:r w:rsidR="00C020F6">
        <w:t xml:space="preserve">volunteered in covid-19 hospital. </w:t>
      </w:r>
    </w:p>
    <w:p w:rsidR="001C0084" w:rsidRDefault="001365AE">
      <w:pPr>
        <w:pStyle w:val="Heading1"/>
      </w:pPr>
      <w:sdt>
        <w:sdtPr>
          <w:alias w:val="Awards and Achievements:"/>
          <w:tag w:val="Awards and Achievements:"/>
          <w:id w:val="250401295"/>
          <w:placeholder>
            <w:docPart w:val="56FF753B771267429388A6CE6E0002E3"/>
          </w:placeholder>
          <w:temporary/>
          <w:showingPlcHdr/>
          <w15:appearance w15:val="hidden"/>
        </w:sdtPr>
        <w:sdtEndPr/>
        <w:sdtContent>
          <w:r w:rsidR="007F7DCE">
            <w:t>Awards and Acknowledgements</w:t>
          </w:r>
        </w:sdtContent>
      </w:sdt>
    </w:p>
    <w:p w:rsidR="001C0084" w:rsidRDefault="00497AC1">
      <w:pPr>
        <w:pStyle w:val="Heading2"/>
      </w:pPr>
      <w:r>
        <w:t>Appreciation</w:t>
      </w:r>
      <w:r w:rsidR="000739CD">
        <w:t xml:space="preserve"> certificates </w:t>
      </w:r>
    </w:p>
    <w:p w:rsidR="001C0084" w:rsidRDefault="00791F63">
      <w:r>
        <w:t xml:space="preserve">I had given four appreciation certificates </w:t>
      </w:r>
      <w:r w:rsidR="0076202C">
        <w:t xml:space="preserve">for my hard </w:t>
      </w:r>
      <w:r w:rsidR="00E044B4">
        <w:t>dedicate</w:t>
      </w:r>
      <w:r w:rsidR="0076202C">
        <w:t xml:space="preserve"> work In the school </w:t>
      </w:r>
      <w:r w:rsidR="00E044B4">
        <w:t xml:space="preserve">and the hospital. </w:t>
      </w:r>
    </w:p>
    <w:sectPr w:rsidR="001C008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65AE" w:rsidRDefault="001365AE">
      <w:pPr>
        <w:spacing w:after="0" w:line="240" w:lineRule="auto"/>
      </w:pPr>
      <w:r>
        <w:separator/>
      </w:r>
    </w:p>
  </w:endnote>
  <w:endnote w:type="continuationSeparator" w:id="0">
    <w:p w:rsidR="001365AE" w:rsidRDefault="00136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0084" w:rsidRDefault="007F7D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65AE" w:rsidRDefault="001365AE">
      <w:pPr>
        <w:spacing w:after="0" w:line="240" w:lineRule="auto"/>
      </w:pPr>
      <w:r>
        <w:separator/>
      </w:r>
    </w:p>
  </w:footnote>
  <w:footnote w:type="continuationSeparator" w:id="0">
    <w:p w:rsidR="001365AE" w:rsidRDefault="00136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A6B59B5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5FF4E37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">
              <v:rect id="Rectangle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3B"/>
    <w:rsid w:val="0000092C"/>
    <w:rsid w:val="00044D39"/>
    <w:rsid w:val="00047CB1"/>
    <w:rsid w:val="000739CD"/>
    <w:rsid w:val="001365AE"/>
    <w:rsid w:val="001C0084"/>
    <w:rsid w:val="002B72E0"/>
    <w:rsid w:val="00340F41"/>
    <w:rsid w:val="003C1C78"/>
    <w:rsid w:val="004341D4"/>
    <w:rsid w:val="00497AC1"/>
    <w:rsid w:val="005066F7"/>
    <w:rsid w:val="00642FAB"/>
    <w:rsid w:val="0076202C"/>
    <w:rsid w:val="00791F63"/>
    <w:rsid w:val="007F7DCE"/>
    <w:rsid w:val="00902115"/>
    <w:rsid w:val="00903918"/>
    <w:rsid w:val="00B912AF"/>
    <w:rsid w:val="00C020F6"/>
    <w:rsid w:val="00C619BA"/>
    <w:rsid w:val="00C8073B"/>
    <w:rsid w:val="00DE0861"/>
    <w:rsid w:val="00E008CA"/>
    <w:rsid w:val="00E044B4"/>
    <w:rsid w:val="00EC0642"/>
    <w:rsid w:val="00E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798E8"/>
  <w15:chartTrackingRefBased/>
  <w15:docId w15:val="{ADD049A8-B46A-AB45-B245-B11F5E9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54EF8DD-EB3C-1A47-8FE1-8CD07A47B44A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D01BA189005746932785554AA72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665D1-2FEA-C843-8D90-E21B55DE1B00}"/>
      </w:docPartPr>
      <w:docPartBody>
        <w:p w:rsidR="004901AC" w:rsidRDefault="00734F6B">
          <w:pPr>
            <w:pStyle w:val="83D01BA189005746932785554AA72DE9"/>
          </w:pPr>
          <w:r>
            <w:t>Email</w:t>
          </w:r>
        </w:p>
      </w:docPartBody>
    </w:docPart>
    <w:docPart>
      <w:docPartPr>
        <w:name w:val="8C4392000BE8F74F8C075D26942CD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95789-6FF9-DA45-9A49-C595D543C485}"/>
      </w:docPartPr>
      <w:docPartBody>
        <w:p w:rsidR="004901AC" w:rsidRDefault="00734F6B">
          <w:pPr>
            <w:pStyle w:val="8C4392000BE8F74F8C075D26942CD82D"/>
          </w:pPr>
          <w:r>
            <w:t>Skills Summary</w:t>
          </w:r>
        </w:p>
      </w:docPartBody>
    </w:docPart>
    <w:docPart>
      <w:docPartPr>
        <w:name w:val="123E9D97CEB9F54E8CF6B6FBF8BED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79B1-B5B2-0747-8023-49B0D7C26A9D}"/>
      </w:docPartPr>
      <w:docPartBody>
        <w:p w:rsidR="004901AC" w:rsidRDefault="00734F6B">
          <w:pPr>
            <w:pStyle w:val="123E9D97CEB9F54E8CF6B6FBF8BED19A"/>
          </w:pPr>
          <w:r>
            <w:t>Education</w:t>
          </w:r>
        </w:p>
      </w:docPartBody>
    </w:docPart>
    <w:docPart>
      <w:docPartPr>
        <w:name w:val="0EB5DBC857FDF54FB4D98DAA79BEF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C16FD-1923-614D-A0A6-E22924DED559}"/>
      </w:docPartPr>
      <w:docPartBody>
        <w:p w:rsidR="004901AC" w:rsidRDefault="00734F6B">
          <w:pPr>
            <w:pStyle w:val="0EB5DBC857FDF54FB4D98DAA79BEF88B"/>
          </w:pPr>
          <w:r>
            <w:t>Degree / Date of Graduation</w:t>
          </w:r>
        </w:p>
      </w:docPartBody>
    </w:docPart>
    <w:docPart>
      <w:docPartPr>
        <w:name w:val="B1A1AA7EA82C3B47A6F236DF4611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D49CB-6B56-BE4A-A029-A7CEAE7DD785}"/>
      </w:docPartPr>
      <w:docPartBody>
        <w:p w:rsidR="004901AC" w:rsidRDefault="00734F6B">
          <w:pPr>
            <w:pStyle w:val="B1A1AA7EA82C3B47A6F236DF4611544F"/>
          </w:pPr>
          <w:r>
            <w:t>Experience</w:t>
          </w:r>
        </w:p>
      </w:docPartBody>
    </w:docPart>
    <w:docPart>
      <w:docPartPr>
        <w:name w:val="5DCE84964D5D424E91F4DADF52061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E05B6-FA8E-A849-8879-4968EC8A4CEC}"/>
      </w:docPartPr>
      <w:docPartBody>
        <w:p w:rsidR="004901AC" w:rsidRDefault="00734F6B">
          <w:pPr>
            <w:pStyle w:val="5DCE84964D5D424E91F4DADF52061232"/>
          </w:pPr>
          <w:r>
            <w:t>Name of Employer</w:t>
          </w:r>
        </w:p>
      </w:docPartBody>
    </w:docPart>
    <w:docPart>
      <w:docPartPr>
        <w:name w:val="56FF753B771267429388A6CE6E000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991D1-DCFA-034E-98A4-8AEC4BC8B6E0}"/>
      </w:docPartPr>
      <w:docPartBody>
        <w:p w:rsidR="004901AC" w:rsidRDefault="00734F6B">
          <w:pPr>
            <w:pStyle w:val="56FF753B771267429388A6CE6E0002E3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6B"/>
    <w:rsid w:val="004901AC"/>
    <w:rsid w:val="006C3E21"/>
    <w:rsid w:val="007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1ABCE2878B3940850C41E247258FFD">
    <w:name w:val="E31ABCE2878B3940850C41E247258FFD"/>
  </w:style>
  <w:style w:type="paragraph" w:customStyle="1" w:styleId="83D01BA189005746932785554AA72DE9">
    <w:name w:val="83D01BA189005746932785554AA72DE9"/>
  </w:style>
  <w:style w:type="paragraph" w:customStyle="1" w:styleId="8C4392000BE8F74F8C075D26942CD82D">
    <w:name w:val="8C4392000BE8F74F8C075D26942CD82D"/>
  </w:style>
  <w:style w:type="paragraph" w:customStyle="1" w:styleId="123E9D97CEB9F54E8CF6B6FBF8BED19A">
    <w:name w:val="123E9D97CEB9F54E8CF6B6FBF8BED19A"/>
  </w:style>
  <w:style w:type="paragraph" w:customStyle="1" w:styleId="0EB5DBC857FDF54FB4D98DAA79BEF88B">
    <w:name w:val="0EB5DBC857FDF54FB4D98DAA79BEF88B"/>
  </w:style>
  <w:style w:type="paragraph" w:customStyle="1" w:styleId="B1A1AA7EA82C3B47A6F236DF4611544F">
    <w:name w:val="B1A1AA7EA82C3B47A6F236DF4611544F"/>
  </w:style>
  <w:style w:type="paragraph" w:customStyle="1" w:styleId="5DCE84964D5D424E91F4DADF52061232">
    <w:name w:val="5DCE84964D5D424E91F4DADF52061232"/>
  </w:style>
  <w:style w:type="paragraph" w:customStyle="1" w:styleId="56FF753B771267429388A6CE6E0002E3">
    <w:name w:val="56FF753B771267429388A6CE6E0002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sun.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%7b454EF8DD-EB3C-1A47-8FE1-8CD07A47B44A%7dtf50002038.dotx</Template>
  <TotalTime>11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kanamekuran813@gmail.com</dc:creator>
  <cp:keywords/>
  <cp:lastModifiedBy>zainab hassan</cp:lastModifiedBy>
  <cp:revision>18</cp:revision>
  <dcterms:created xsi:type="dcterms:W3CDTF">2021-08-14T10:34:00Z</dcterms:created>
  <dcterms:modified xsi:type="dcterms:W3CDTF">2021-08-15T10:31:00Z</dcterms:modified>
</cp:coreProperties>
</file>