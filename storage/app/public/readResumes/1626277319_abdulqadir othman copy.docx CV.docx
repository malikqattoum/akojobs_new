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856" w:type="pct"/>
        <w:tblInd w:w="27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90"/>
      </w:tblGrid>
      <w:tr w:rsidR="00692703" w:rsidRPr="00CF1A49" w14:paraId="5EC85483" w14:textId="77777777" w:rsidTr="00717441">
        <w:trPr>
          <w:trHeight w:hRule="exact" w:val="1620"/>
        </w:trPr>
        <w:tc>
          <w:tcPr>
            <w:tcW w:w="9090" w:type="dxa"/>
            <w:tcMar>
              <w:top w:w="0" w:type="dxa"/>
              <w:bottom w:w="0" w:type="dxa"/>
            </w:tcMar>
          </w:tcPr>
          <w:p w14:paraId="3B61FC5F" w14:textId="40E4BD81" w:rsidR="00692703" w:rsidRPr="00584B24" w:rsidRDefault="000A6599" w:rsidP="00913946">
            <w:pPr>
              <w:pStyle w:val="Title"/>
              <w:rPr>
                <w:b/>
                <w:bCs/>
                <w:sz w:val="44"/>
                <w:szCs w:val="40"/>
              </w:rPr>
            </w:pPr>
            <w:r>
              <w:rPr>
                <w:b/>
                <w:bCs/>
                <w:sz w:val="44"/>
                <w:szCs w:val="40"/>
              </w:rPr>
              <w:t>Abdulqadir othman qadir</w:t>
            </w:r>
          </w:p>
          <w:p w14:paraId="391B8CEC" w14:textId="1414C3AF" w:rsidR="00DB2A95" w:rsidRDefault="008C4732" w:rsidP="008C4732">
            <w:pPr>
              <w:pStyle w:val="ContactInfo"/>
              <w:tabs>
                <w:tab w:val="left" w:pos="3141"/>
                <w:tab w:val="center" w:pos="4680"/>
              </w:tabs>
              <w:contextualSpacing w:val="0"/>
              <w:jc w:val="left"/>
            </w:pPr>
            <w:r>
              <w:tab/>
            </w:r>
            <w:r>
              <w:tab/>
            </w:r>
            <w:sdt>
              <w:sdtPr>
                <w:alias w:val="Enter address:"/>
                <w:tag w:val="Enter address:"/>
                <w:id w:val="352083995"/>
                <w:placeholder>
                  <w:docPart w:val="9C1114687F454E1895921358E65778C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r w:rsidR="00DB2A95">
              <w:t xml:space="preserve">: </w:t>
            </w:r>
            <w:r w:rsidR="000A6599">
              <w:t xml:space="preserve">Kurdistan St, </w:t>
            </w:r>
            <w:proofErr w:type="spellStart"/>
            <w:r w:rsidR="000A6599">
              <w:t>Bardarash</w:t>
            </w:r>
            <w:proofErr w:type="spellEnd"/>
            <w:r w:rsidR="00DB2A95">
              <w:t xml:space="preserve">, </w:t>
            </w:r>
            <w:proofErr w:type="spellStart"/>
            <w:r w:rsidR="00DB2A95">
              <w:t>Duhok</w:t>
            </w:r>
            <w:proofErr w:type="spellEnd"/>
            <w:r w:rsidR="00DB2A95">
              <w:t>, Iraq</w:t>
            </w:r>
          </w:p>
          <w:p w14:paraId="70FA0D5A" w14:textId="682A8606" w:rsidR="00692703" w:rsidRPr="00CF1A49" w:rsidRDefault="00BB574A" w:rsidP="00913946">
            <w:pPr>
              <w:pStyle w:val="ContactInfo"/>
              <w:contextualSpacing w:val="0"/>
            </w:pPr>
            <w:sdt>
              <w:sdtPr>
                <w:alias w:val="Enter phone:"/>
                <w:tag w:val="Enter phone:"/>
                <w:id w:val="-1993482697"/>
                <w:placeholder>
                  <w:docPart w:val="46576036394246B49DB4F8AECE54368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DB2A95">
              <w:t>: 07</w:t>
            </w:r>
            <w:r w:rsidR="000A6599">
              <w:t>503207509</w:t>
            </w:r>
            <w:bookmarkStart w:id="0" w:name="_GoBack"/>
            <w:bookmarkEnd w:id="0"/>
            <w:commentRangeStart w:id="1"/>
            <w:commentRangeEnd w:id="1"/>
          </w:p>
          <w:p w14:paraId="637A1D71" w14:textId="73E2D0CE" w:rsidR="00DB2A95" w:rsidRPr="00CF1A49" w:rsidRDefault="00BB574A" w:rsidP="000A6599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A586EF2D514D4266820151C9B987284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DB2A95">
              <w:t>:</w:t>
            </w:r>
            <w:r w:rsidR="000A6599">
              <w:t xml:space="preserve"> abdulqadir.bastoraey@gmail.com</w:t>
            </w:r>
          </w:p>
        </w:tc>
      </w:tr>
      <w:tr w:rsidR="009571D8" w:rsidRPr="00CF1A49" w14:paraId="526BEC26" w14:textId="77777777" w:rsidTr="00717441">
        <w:tc>
          <w:tcPr>
            <w:tcW w:w="9090" w:type="dxa"/>
            <w:tcMar>
              <w:top w:w="432" w:type="dxa"/>
            </w:tcMar>
          </w:tcPr>
          <w:p w14:paraId="464EA710" w14:textId="0325D096" w:rsidR="001755A8" w:rsidRPr="00CF1A49" w:rsidRDefault="00717441" w:rsidP="00913946">
            <w:pPr>
              <w:contextualSpacing w:val="0"/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Highly motivated dental graduate with well honed clinical and organizational skills. Seeks a challenging and varied position that will enable me to capitalize on my knowledge and clinical experience, with opportunities for personal and professional growth.</w:t>
            </w:r>
          </w:p>
        </w:tc>
      </w:tr>
    </w:tbl>
    <w:p w14:paraId="114F57C2" w14:textId="77777777" w:rsidR="004E01EB" w:rsidRPr="00CF1A49" w:rsidRDefault="00BB574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EFF416613E245B6A6BA6A6646AD87A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8160FBC" w14:textId="77777777" w:rsidTr="00D66A52">
        <w:tc>
          <w:tcPr>
            <w:tcW w:w="9355" w:type="dxa"/>
          </w:tcPr>
          <w:p w14:paraId="2AC8E56B" w14:textId="2FFF05F3" w:rsidR="00B758D5" w:rsidRPr="00C33072" w:rsidRDefault="00C33072" w:rsidP="00C33072">
            <w:pPr>
              <w:pStyle w:val="Heading3"/>
              <w:contextualSpacing w:val="0"/>
              <w:outlineLvl w:val="2"/>
            </w:pPr>
            <w:r>
              <w:t xml:space="preserve">01-07 to 01-10-2017.   VOLUNTEER </w:t>
            </w:r>
            <w:r w:rsidR="00B758D5">
              <w:t>.</w:t>
            </w:r>
          </w:p>
        </w:tc>
      </w:tr>
      <w:tr w:rsidR="00F61DF9" w:rsidRPr="00CF1A49" w14:paraId="7D027F14" w14:textId="77777777" w:rsidTr="00F61DF9">
        <w:tc>
          <w:tcPr>
            <w:tcW w:w="9355" w:type="dxa"/>
            <w:tcMar>
              <w:top w:w="216" w:type="dxa"/>
            </w:tcMar>
          </w:tcPr>
          <w:p w14:paraId="03B07C91" w14:textId="6A015C44" w:rsidR="00B758D5" w:rsidRPr="001363E3" w:rsidRDefault="00B758D5" w:rsidP="001363E3">
            <w:pPr>
              <w:pStyle w:val="Heading3"/>
              <w:contextualSpacing w:val="0"/>
              <w:outlineLvl w:val="2"/>
              <w:rPr>
                <w:b w:val="0"/>
              </w:rPr>
            </w:pPr>
          </w:p>
          <w:p w14:paraId="28E53109" w14:textId="77777777" w:rsidR="00821291" w:rsidRDefault="00821291" w:rsidP="00821291">
            <w:r>
              <w:t xml:space="preserve">Assisting the dentist with routine need of daily operations and teeth treatment. </w:t>
            </w:r>
          </w:p>
          <w:p w14:paraId="7B96EAAD" w14:textId="77777777" w:rsidR="00821291" w:rsidRDefault="00821291" w:rsidP="00821291">
            <w:r>
              <w:t xml:space="preserve">The type of works I practiced along with my theoretical knowledge such, canal roots, filling, extraction, crown, impression, sterilization ... </w:t>
            </w:r>
            <w:proofErr w:type="spellStart"/>
            <w:r>
              <w:t>etc</w:t>
            </w:r>
            <w:proofErr w:type="spellEnd"/>
          </w:p>
          <w:p w14:paraId="67B5E8D4" w14:textId="77777777" w:rsidR="00821291" w:rsidRDefault="00821291" w:rsidP="00821291"/>
          <w:p w14:paraId="70088227" w14:textId="5FD0387D" w:rsidR="00821291" w:rsidRDefault="00821291" w:rsidP="00821291">
            <w:r>
              <w:t>The main role which was very important to me and influenced by is the method of welcoming and dealing patients during their visit</w:t>
            </w:r>
            <w:r w:rsidR="006E5944">
              <w:t>s.</w:t>
            </w:r>
          </w:p>
          <w:p w14:paraId="5213F0B2" w14:textId="77777777" w:rsidR="006E5944" w:rsidRDefault="006E5944" w:rsidP="00821291"/>
          <w:p w14:paraId="11760E07" w14:textId="0B165CF7" w:rsidR="00821291" w:rsidRDefault="00821291" w:rsidP="00B758D5">
            <w:r>
              <w:t>01-07 to 01-09- 2018</w:t>
            </w:r>
            <w:r w:rsidR="006E5944">
              <w:t>.  INTERNSHIP.</w:t>
            </w:r>
          </w:p>
          <w:p w14:paraId="35F10F23" w14:textId="77777777" w:rsidR="00B758D5" w:rsidRDefault="00B758D5" w:rsidP="00F61DF9"/>
          <w:p w14:paraId="28313334" w14:textId="77777777" w:rsidR="006E5944" w:rsidRDefault="00D8484B" w:rsidP="00F61DF9">
            <w:r>
              <w:t xml:space="preserve">Going through all </w:t>
            </w:r>
            <w:proofErr w:type="spellStart"/>
            <w:r w:rsidR="006E5944">
              <w:t>All</w:t>
            </w:r>
            <w:proofErr w:type="spellEnd"/>
            <w:r w:rsidR="006E5944">
              <w:t xml:space="preserve"> above</w:t>
            </w:r>
            <w:r>
              <w:t xml:space="preserve"> processes more practically </w:t>
            </w:r>
            <w:r w:rsidR="006E5944">
              <w:t xml:space="preserve">except canalling </w:t>
            </w:r>
            <w:r w:rsidR="00AA00AC">
              <w:t>getting ready for operating medical tools and machines prior to have my own clinic.</w:t>
            </w:r>
          </w:p>
          <w:p w14:paraId="063A1349" w14:textId="12F389C5" w:rsidR="00AA00AC" w:rsidRDefault="00AA00AC" w:rsidP="00F61DF9">
            <w:r>
              <w:t xml:space="preserve">I feel I’m aging more confidence stand on my foot whenever I have my own business or work with any other </w:t>
            </w:r>
            <w:r w:rsidR="000063F6">
              <w:t>medical firms to put all my soul and practicing knowledge together to serve the customers patients in the best way according to the standards.</w:t>
            </w:r>
          </w:p>
        </w:tc>
      </w:tr>
    </w:tbl>
    <w:sdt>
      <w:sdtPr>
        <w:alias w:val="Education:"/>
        <w:tag w:val="Education:"/>
        <w:id w:val="-1908763273"/>
        <w:placeholder>
          <w:docPart w:val="8B6FD5303C8B4C0EB162D74EC19CDDBD"/>
        </w:placeholder>
        <w:temporary/>
        <w:showingPlcHdr/>
        <w15:appearance w15:val="hidden"/>
      </w:sdtPr>
      <w:sdtEndPr/>
      <w:sdtContent>
        <w:p w14:paraId="63D21EDF" w14:textId="77777777" w:rsidR="00DA59AA" w:rsidRDefault="00DA59AA" w:rsidP="0097790C">
          <w:pPr>
            <w:pStyle w:val="Heading1"/>
          </w:pPr>
          <w:r w:rsidRPr="00CF1A49">
            <w:t>Education</w:t>
          </w:r>
        </w:p>
      </w:sdtContent>
    </w:sdt>
    <w:p w14:paraId="73F916EA" w14:textId="77777777" w:rsidR="006E5944" w:rsidRPr="00CF1A49" w:rsidRDefault="006E5944" w:rsidP="0097790C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AE4A928" w14:textId="77777777" w:rsidTr="00D66A52">
        <w:tc>
          <w:tcPr>
            <w:tcW w:w="9355" w:type="dxa"/>
          </w:tcPr>
          <w:p w14:paraId="0EF72D8D" w14:textId="383B6D82" w:rsidR="001D0BF1" w:rsidRPr="00CF1A49" w:rsidRDefault="00587F8E" w:rsidP="001D0BF1">
            <w:pPr>
              <w:pStyle w:val="Heading3"/>
              <w:contextualSpacing w:val="0"/>
              <w:outlineLvl w:val="2"/>
            </w:pPr>
            <w:r>
              <w:t>201</w:t>
            </w:r>
            <w:r w:rsidR="00E23350">
              <w:t>7-2018</w:t>
            </w:r>
          </w:p>
          <w:p w14:paraId="4D15081A" w14:textId="0FAD1C7B" w:rsidR="007538DC" w:rsidRPr="00CF1A49" w:rsidRDefault="00F41B23" w:rsidP="007B7691">
            <w:pPr>
              <w:pStyle w:val="Heading2"/>
              <w:contextualSpacing w:val="0"/>
              <w:outlineLvl w:val="1"/>
            </w:pPr>
            <w:r>
              <w:t>DIPLOMA in DenTist Assistant</w:t>
            </w:r>
            <w:r w:rsidR="001D0BF1" w:rsidRPr="00CF1A49">
              <w:t xml:space="preserve">, </w:t>
            </w:r>
            <w:r w:rsidR="00587F8E">
              <w:rPr>
                <w:rStyle w:val="SubtleReference"/>
              </w:rPr>
              <w:t>Duhok technical iNstitute, University of DUhok</w:t>
            </w:r>
          </w:p>
        </w:tc>
      </w:tr>
      <w:tr w:rsidR="00F61DF9" w:rsidRPr="00CF1A49" w14:paraId="3FAA0843" w14:textId="77777777" w:rsidTr="00F61DF9">
        <w:tc>
          <w:tcPr>
            <w:tcW w:w="9355" w:type="dxa"/>
            <w:tcMar>
              <w:top w:w="216" w:type="dxa"/>
            </w:tcMar>
          </w:tcPr>
          <w:p w14:paraId="713A49F5" w14:textId="3B7CFE79" w:rsidR="00F61DF9" w:rsidRPr="00CF1A49" w:rsidRDefault="00E23350" w:rsidP="00F61DF9">
            <w:pPr>
              <w:pStyle w:val="Heading3"/>
              <w:contextualSpacing w:val="0"/>
              <w:outlineLvl w:val="2"/>
            </w:pPr>
            <w:r>
              <w:t>2015-2016</w:t>
            </w:r>
          </w:p>
          <w:p w14:paraId="4AF5D994" w14:textId="77777777" w:rsidR="00F61DF9" w:rsidRDefault="00E23350" w:rsidP="00935BE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Bardarash high school</w:t>
            </w:r>
            <w:r w:rsidR="00F61DF9" w:rsidRPr="00CF1A49">
              <w:t xml:space="preserve">, </w:t>
            </w:r>
          </w:p>
          <w:p w14:paraId="3EF45D3F" w14:textId="54A8D137" w:rsidR="00935BEB" w:rsidRPr="00935BEB" w:rsidRDefault="00935BEB" w:rsidP="00935BEB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rPr>
                <w:rStyle w:val="SubtleReference"/>
              </w:rPr>
              <w:t>BasseD with 74.5 deGree</w:t>
            </w:r>
          </w:p>
        </w:tc>
      </w:tr>
    </w:tbl>
    <w:sdt>
      <w:sdtPr>
        <w:alias w:val="Skills:"/>
        <w:tag w:val="Skills:"/>
        <w:id w:val="-1392877668"/>
        <w:placeholder>
          <w:docPart w:val="460587AA4BE84A00AA7F5598A468072F"/>
        </w:placeholder>
        <w:temporary/>
        <w:showingPlcHdr/>
        <w15:appearance w15:val="hidden"/>
      </w:sdtPr>
      <w:sdtEndPr/>
      <w:sdtContent>
        <w:p w14:paraId="790BCC0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628AC36" w14:textId="77777777" w:rsidTr="00CF1A49">
        <w:tc>
          <w:tcPr>
            <w:tcW w:w="4675" w:type="dxa"/>
          </w:tcPr>
          <w:p w14:paraId="549F12A4" w14:textId="7BB988AE" w:rsidR="001E3120" w:rsidRPr="006E1507" w:rsidRDefault="008D6D72" w:rsidP="006E1507">
            <w:pPr>
              <w:pStyle w:val="ListBullet"/>
              <w:contextualSpacing w:val="0"/>
            </w:pPr>
            <w:r>
              <w:t>Proactive, Patient, organized</w:t>
            </w:r>
          </w:p>
          <w:p w14:paraId="41B9BC0D" w14:textId="2208A205" w:rsidR="001F4E6D" w:rsidRDefault="008D6D72" w:rsidP="006E1507">
            <w:pPr>
              <w:pStyle w:val="ListBullet"/>
              <w:contextualSpacing w:val="0"/>
            </w:pPr>
            <w:r>
              <w:t>Hard Worker</w:t>
            </w:r>
            <w:r w:rsidR="00D733A2">
              <w:t>, team work</w:t>
            </w:r>
          </w:p>
          <w:p w14:paraId="4895DEA8" w14:textId="021344DA" w:rsidR="008D6D72" w:rsidRDefault="009F1395" w:rsidP="006E1507">
            <w:pPr>
              <w:pStyle w:val="ListBullet"/>
              <w:contextualSpacing w:val="0"/>
            </w:pPr>
            <w:r>
              <w:t>A fast leaner</w:t>
            </w:r>
            <w:r w:rsidR="00D733A2">
              <w:t>, a good coach</w:t>
            </w:r>
          </w:p>
          <w:p w14:paraId="310B6640" w14:textId="77777777" w:rsidR="008D6D72" w:rsidRDefault="008D6D72" w:rsidP="008D6D72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5C8B9C1A" w14:textId="77777777" w:rsidR="008D6D72" w:rsidRPr="008D6D72" w:rsidRDefault="008D6D72" w:rsidP="008D6D72">
            <w:pPr>
              <w:pStyle w:val="Heading1"/>
              <w:outlineLvl w:val="0"/>
            </w:pPr>
            <w:r w:rsidRPr="008D6D72">
              <w:lastRenderedPageBreak/>
              <w:t>Languages:</w:t>
            </w:r>
          </w:p>
          <w:p w14:paraId="11C8A184" w14:textId="0F2F6D5D" w:rsidR="008D6D72" w:rsidRDefault="008D6D72" w:rsidP="008D6D72">
            <w:pPr>
              <w:pStyle w:val="ListBullet"/>
              <w:numPr>
                <w:ilvl w:val="0"/>
                <w:numId w:val="14"/>
              </w:numPr>
              <w:contextualSpacing w:val="0"/>
            </w:pPr>
            <w:r w:rsidRPr="009F1395">
              <w:rPr>
                <w:b/>
                <w:bCs/>
              </w:rPr>
              <w:t>Arabic:</w:t>
            </w:r>
            <w:r>
              <w:t xml:space="preserve">  </w:t>
            </w:r>
            <w:r w:rsidR="00AE4C88">
              <w:t xml:space="preserve">                         </w:t>
            </w:r>
            <w:r>
              <w:t xml:space="preserve"> </w:t>
            </w:r>
            <w:r w:rsidR="006142CE">
              <w:rPr>
                <w:b/>
                <w:bCs/>
                <w:color w:val="00B0F0"/>
              </w:rPr>
              <w:t>Basics</w:t>
            </w:r>
          </w:p>
          <w:p w14:paraId="727021A4" w14:textId="234A43FA" w:rsidR="008D6D72" w:rsidRDefault="008D6D72" w:rsidP="008D6D72">
            <w:pPr>
              <w:pStyle w:val="ListBullet"/>
              <w:numPr>
                <w:ilvl w:val="0"/>
                <w:numId w:val="14"/>
              </w:numPr>
              <w:contextualSpacing w:val="0"/>
            </w:pPr>
            <w:r w:rsidRPr="009F1395">
              <w:rPr>
                <w:b/>
                <w:bCs/>
              </w:rPr>
              <w:t>Kurdish:</w:t>
            </w:r>
            <w:r>
              <w:t xml:space="preserve"> </w:t>
            </w:r>
            <w:r w:rsidR="00AE4C88">
              <w:t xml:space="preserve">                         </w:t>
            </w:r>
            <w:r w:rsidRPr="00AE4C88">
              <w:rPr>
                <w:b/>
                <w:bCs/>
                <w:color w:val="00B0F0"/>
              </w:rPr>
              <w:t>Native</w:t>
            </w:r>
            <w:r w:rsidR="009F1395">
              <w:rPr>
                <w:color w:val="00B0F0"/>
              </w:rPr>
              <w:t xml:space="preserve"> </w:t>
            </w:r>
          </w:p>
          <w:p w14:paraId="009443EF" w14:textId="04946CFC" w:rsidR="008D6D72" w:rsidRDefault="008D6D72" w:rsidP="008D6D72">
            <w:pPr>
              <w:pStyle w:val="ListBullet"/>
              <w:numPr>
                <w:ilvl w:val="0"/>
                <w:numId w:val="14"/>
              </w:numPr>
              <w:contextualSpacing w:val="0"/>
            </w:pPr>
            <w:r w:rsidRPr="009F1395">
              <w:rPr>
                <w:b/>
                <w:bCs/>
              </w:rPr>
              <w:t>English:</w:t>
            </w:r>
            <w:r>
              <w:t xml:space="preserve"> </w:t>
            </w:r>
            <w:r w:rsidR="00AE4C88">
              <w:t xml:space="preserve">                         </w:t>
            </w:r>
            <w:r w:rsidR="009F1395">
              <w:t xml:space="preserve"> </w:t>
            </w:r>
            <w:r w:rsidR="00315039">
              <w:t xml:space="preserve">Average </w:t>
            </w:r>
          </w:p>
          <w:p w14:paraId="759AFF35" w14:textId="6E7AE35E" w:rsidR="00F315AD" w:rsidRPr="006E1507" w:rsidRDefault="00F315AD" w:rsidP="006142C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563D8818" w14:textId="709F162A" w:rsidR="003A0632" w:rsidRPr="006E1507" w:rsidRDefault="008D6D72" w:rsidP="006E1507">
            <w:pPr>
              <w:pStyle w:val="ListBullet"/>
              <w:contextualSpacing w:val="0"/>
            </w:pPr>
            <w:r>
              <w:lastRenderedPageBreak/>
              <w:t>Able to work under time pressure</w:t>
            </w:r>
          </w:p>
          <w:p w14:paraId="119AD3AB" w14:textId="26EC0EB6" w:rsidR="001E3120" w:rsidRPr="006E1507" w:rsidRDefault="008D6D72" w:rsidP="006E1507">
            <w:pPr>
              <w:pStyle w:val="ListBullet"/>
              <w:contextualSpacing w:val="0"/>
            </w:pPr>
            <w:r>
              <w:t>A very good communicator</w:t>
            </w:r>
          </w:p>
          <w:p w14:paraId="4E81261E" w14:textId="77777777" w:rsidR="008D6D72" w:rsidRDefault="009F1395" w:rsidP="008D6D72">
            <w:pPr>
              <w:pStyle w:val="ListBullet"/>
              <w:contextualSpacing w:val="0"/>
            </w:pPr>
            <w:r>
              <w:t>Problem solving</w:t>
            </w:r>
          </w:p>
          <w:p w14:paraId="5D36CD16" w14:textId="77777777" w:rsidR="007B7691" w:rsidRDefault="007B7691" w:rsidP="007B7691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6E32DFB0" w14:textId="77777777" w:rsidR="007B7691" w:rsidRDefault="007B7691" w:rsidP="007B7691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5923EF2E" w14:textId="77777777" w:rsidR="007B7691" w:rsidRDefault="007B7691" w:rsidP="007B769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0A25BB0E" w14:textId="77777777" w:rsidR="007B7691" w:rsidRDefault="007B7691" w:rsidP="007B769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64F66F43" w14:textId="07401DE9" w:rsidR="007B7691" w:rsidRDefault="007B7691" w:rsidP="007B7691">
            <w:r>
              <w:t>(</w:t>
            </w:r>
            <w:r w:rsidRPr="009F1395">
              <w:rPr>
                <w:color w:val="0070C0"/>
              </w:rPr>
              <w:t>Speaking</w:t>
            </w:r>
            <w:r>
              <w:rPr>
                <w:color w:val="0070C0"/>
              </w:rPr>
              <w:t>, Understanding</w:t>
            </w:r>
            <w:r w:rsidRPr="009F1395">
              <w:rPr>
                <w:color w:val="0070C0"/>
              </w:rPr>
              <w:t>, Reading, Writing</w:t>
            </w:r>
            <w:r>
              <w:t>)</w:t>
            </w:r>
          </w:p>
          <w:p w14:paraId="5D17573F" w14:textId="33F486A7" w:rsidR="007B7691" w:rsidRDefault="007B7691" w:rsidP="007B7691">
            <w:r>
              <w:t>(</w:t>
            </w:r>
            <w:r w:rsidRPr="009F1395">
              <w:rPr>
                <w:color w:val="0070C0"/>
              </w:rPr>
              <w:t>Speaking</w:t>
            </w:r>
            <w:r>
              <w:rPr>
                <w:color w:val="0070C0"/>
              </w:rPr>
              <w:t>, Understanding</w:t>
            </w:r>
            <w:r w:rsidRPr="009F1395">
              <w:rPr>
                <w:color w:val="0070C0"/>
              </w:rPr>
              <w:t>, Reading, Writing</w:t>
            </w:r>
            <w:r>
              <w:t>)</w:t>
            </w:r>
          </w:p>
          <w:p w14:paraId="7BB6FD84" w14:textId="393CBEF0" w:rsidR="007B7691" w:rsidRPr="006E1507" w:rsidRDefault="007B7691" w:rsidP="00935BEB">
            <w:r>
              <w:t>(</w:t>
            </w:r>
            <w:r w:rsidRPr="009F1395">
              <w:rPr>
                <w:color w:val="0070C0"/>
              </w:rPr>
              <w:t>Speaking</w:t>
            </w:r>
            <w:r>
              <w:rPr>
                <w:color w:val="0070C0"/>
              </w:rPr>
              <w:t>, Understanding</w:t>
            </w:r>
            <w:r w:rsidR="00935BEB">
              <w:rPr>
                <w:color w:val="0070C0"/>
              </w:rPr>
              <w:t xml:space="preserve">, Reading, </w:t>
            </w:r>
            <w:r w:rsidR="006142CE">
              <w:rPr>
                <w:color w:val="0070C0"/>
              </w:rPr>
              <w:t xml:space="preserve">Written </w:t>
            </w:r>
          </w:p>
        </w:tc>
      </w:tr>
    </w:tbl>
    <w:sdt>
      <w:sdtPr>
        <w:alias w:val="Activities:"/>
        <w:tag w:val="Activities:"/>
        <w:id w:val="1223332893"/>
        <w:placeholder>
          <w:docPart w:val="A9C38596AF664E829B45D4EFA7CD36EC"/>
        </w:placeholder>
        <w:temporary/>
        <w:showingPlcHdr/>
        <w15:appearance w15:val="hidden"/>
      </w:sdtPr>
      <w:sdtEndPr/>
      <w:sdtContent>
        <w:p w14:paraId="516365D0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DB2BDF9" w14:textId="33653DBE" w:rsidR="00D733A2" w:rsidRDefault="00315039" w:rsidP="00315039">
      <w:pPr>
        <w:pStyle w:val="ListParagraph"/>
        <w:numPr>
          <w:ilvl w:val="0"/>
          <w:numId w:val="14"/>
        </w:numPr>
      </w:pPr>
      <w:r>
        <w:t>I hold Driving License- Class B… I’m experienced driver with SUV cars.</w:t>
      </w:r>
    </w:p>
    <w:p w14:paraId="15D1F9B4" w14:textId="371EDB88" w:rsidR="00315039" w:rsidRDefault="00315039" w:rsidP="00315039">
      <w:pPr>
        <w:pStyle w:val="ListParagraph"/>
        <w:numPr>
          <w:ilvl w:val="0"/>
          <w:numId w:val="14"/>
        </w:numPr>
      </w:pPr>
      <w:r>
        <w:t>Computer skills using Office Packages with business knowledge especially Word and Excel.</w:t>
      </w:r>
    </w:p>
    <w:p w14:paraId="34A4F384" w14:textId="53988CD2" w:rsidR="00315039" w:rsidRDefault="00315039" w:rsidP="00315039">
      <w:pPr>
        <w:pStyle w:val="ListParagraph"/>
        <w:numPr>
          <w:ilvl w:val="0"/>
          <w:numId w:val="14"/>
        </w:numPr>
      </w:pPr>
      <w:r>
        <w:t>I can manage and source a problem then look for a solution before getting back to the line supervisor.</w:t>
      </w:r>
    </w:p>
    <w:p w14:paraId="1A6C9B8F" w14:textId="2FF95303" w:rsidR="00315039" w:rsidRDefault="00315039" w:rsidP="00315039">
      <w:pPr>
        <w:pStyle w:val="ListParagraph"/>
        <w:numPr>
          <w:ilvl w:val="0"/>
          <w:numId w:val="14"/>
        </w:numPr>
      </w:pPr>
      <w:r>
        <w:t>Emailing is my encouragement for keep evidence for any job when I proceed.</w:t>
      </w:r>
    </w:p>
    <w:p w14:paraId="785A0185" w14:textId="1465B6C9" w:rsidR="00315039" w:rsidRDefault="00315039" w:rsidP="00315039">
      <w:pPr>
        <w:pStyle w:val="ListParagraph"/>
        <w:numPr>
          <w:ilvl w:val="0"/>
          <w:numId w:val="14"/>
        </w:numPr>
      </w:pPr>
      <w:r>
        <w:t>Very sharp on timing and time management.</w:t>
      </w:r>
    </w:p>
    <w:p w14:paraId="379825DA" w14:textId="77777777" w:rsidR="00D733A2" w:rsidRDefault="00D733A2" w:rsidP="00D733A2"/>
    <w:p w14:paraId="54390B90" w14:textId="65B873D1" w:rsidR="00D733A2" w:rsidRPr="006E1507" w:rsidRDefault="00D733A2" w:rsidP="00D733A2">
      <w:r>
        <w:t xml:space="preserve">My Hobbies are writing in general, especially poetry and stories. Driving and brainstorming are my desires. </w:t>
      </w:r>
    </w:p>
    <w:sectPr w:rsidR="00D733A2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38B74" w14:textId="77777777" w:rsidR="00DB2A95" w:rsidRDefault="00DB2A95" w:rsidP="0068194B">
      <w:r>
        <w:separator/>
      </w:r>
    </w:p>
    <w:p w14:paraId="4E29D6A1" w14:textId="77777777" w:rsidR="00DB2A95" w:rsidRDefault="00DB2A95"/>
    <w:p w14:paraId="361BB123" w14:textId="77777777" w:rsidR="00DB2A95" w:rsidRDefault="00DB2A95"/>
  </w:endnote>
  <w:endnote w:type="continuationSeparator" w:id="0">
    <w:p w14:paraId="18F29553" w14:textId="77777777" w:rsidR="00DB2A95" w:rsidRDefault="00DB2A95" w:rsidP="0068194B">
      <w:r>
        <w:continuationSeparator/>
      </w:r>
    </w:p>
    <w:p w14:paraId="2D5761C7" w14:textId="77777777" w:rsidR="00DB2A95" w:rsidRDefault="00DB2A95"/>
    <w:p w14:paraId="0C4ED3DB" w14:textId="77777777" w:rsidR="00DB2A95" w:rsidRDefault="00DB2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839A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F053A" w14:textId="77777777" w:rsidR="00DB2A95" w:rsidRDefault="00DB2A95" w:rsidP="0068194B">
      <w:r>
        <w:separator/>
      </w:r>
    </w:p>
    <w:p w14:paraId="454882F2" w14:textId="77777777" w:rsidR="00DB2A95" w:rsidRDefault="00DB2A95"/>
    <w:p w14:paraId="09D467F1" w14:textId="77777777" w:rsidR="00DB2A95" w:rsidRDefault="00DB2A95"/>
  </w:footnote>
  <w:footnote w:type="continuationSeparator" w:id="0">
    <w:p w14:paraId="1BBF48CB" w14:textId="77777777" w:rsidR="00DB2A95" w:rsidRDefault="00DB2A95" w:rsidP="0068194B">
      <w:r>
        <w:continuationSeparator/>
      </w:r>
    </w:p>
    <w:p w14:paraId="1458662C" w14:textId="77777777" w:rsidR="00DB2A95" w:rsidRDefault="00DB2A95"/>
    <w:p w14:paraId="1E5451F8" w14:textId="77777777" w:rsidR="00DB2A95" w:rsidRDefault="00DB2A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E64A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FCB4D9" wp14:editId="40B2D7E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3EFB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1E4F2E"/>
    <w:multiLevelType w:val="hybridMultilevel"/>
    <w:tmpl w:val="0D4C6028"/>
    <w:lvl w:ilvl="0" w:tplc="89E82266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95"/>
    <w:rsid w:val="000001EF"/>
    <w:rsid w:val="000063F6"/>
    <w:rsid w:val="00007322"/>
    <w:rsid w:val="00007728"/>
    <w:rsid w:val="00024584"/>
    <w:rsid w:val="00024730"/>
    <w:rsid w:val="00055E95"/>
    <w:rsid w:val="0007021F"/>
    <w:rsid w:val="000A6599"/>
    <w:rsid w:val="000B2BA5"/>
    <w:rsid w:val="000F2F8C"/>
    <w:rsid w:val="0010006E"/>
    <w:rsid w:val="001045A8"/>
    <w:rsid w:val="00114A91"/>
    <w:rsid w:val="001363E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004"/>
    <w:rsid w:val="00236D54"/>
    <w:rsid w:val="00241D8C"/>
    <w:rsid w:val="00241FDB"/>
    <w:rsid w:val="0024720C"/>
    <w:rsid w:val="00247310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E54"/>
    <w:rsid w:val="002D23C5"/>
    <w:rsid w:val="002D6137"/>
    <w:rsid w:val="002E7E61"/>
    <w:rsid w:val="002F05E5"/>
    <w:rsid w:val="002F254D"/>
    <w:rsid w:val="002F30E4"/>
    <w:rsid w:val="00307140"/>
    <w:rsid w:val="00315039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4B24"/>
    <w:rsid w:val="00587F8E"/>
    <w:rsid w:val="005A0F26"/>
    <w:rsid w:val="005A1B10"/>
    <w:rsid w:val="005A6850"/>
    <w:rsid w:val="005B1B1B"/>
    <w:rsid w:val="005C5932"/>
    <w:rsid w:val="005D082F"/>
    <w:rsid w:val="005D3CA7"/>
    <w:rsid w:val="005D4CC1"/>
    <w:rsid w:val="005F4B91"/>
    <w:rsid w:val="005F55D2"/>
    <w:rsid w:val="006142CE"/>
    <w:rsid w:val="0062312F"/>
    <w:rsid w:val="00623D27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5944"/>
    <w:rsid w:val="00712D8B"/>
    <w:rsid w:val="00717441"/>
    <w:rsid w:val="007273B7"/>
    <w:rsid w:val="00733E0A"/>
    <w:rsid w:val="0074403D"/>
    <w:rsid w:val="00746D44"/>
    <w:rsid w:val="007538DC"/>
    <w:rsid w:val="00757803"/>
    <w:rsid w:val="0079206B"/>
    <w:rsid w:val="00796076"/>
    <w:rsid w:val="007B7691"/>
    <w:rsid w:val="007C0566"/>
    <w:rsid w:val="007C606B"/>
    <w:rsid w:val="007E6A61"/>
    <w:rsid w:val="00801140"/>
    <w:rsid w:val="00803404"/>
    <w:rsid w:val="00821291"/>
    <w:rsid w:val="00834955"/>
    <w:rsid w:val="00855B59"/>
    <w:rsid w:val="00860461"/>
    <w:rsid w:val="00863A4C"/>
    <w:rsid w:val="0086487C"/>
    <w:rsid w:val="00870B20"/>
    <w:rsid w:val="00871894"/>
    <w:rsid w:val="008829F8"/>
    <w:rsid w:val="00885897"/>
    <w:rsid w:val="008A5172"/>
    <w:rsid w:val="008A6538"/>
    <w:rsid w:val="008C4732"/>
    <w:rsid w:val="008C7056"/>
    <w:rsid w:val="008D6D72"/>
    <w:rsid w:val="008F3B14"/>
    <w:rsid w:val="00901899"/>
    <w:rsid w:val="0090344B"/>
    <w:rsid w:val="00905715"/>
    <w:rsid w:val="0091321E"/>
    <w:rsid w:val="00913946"/>
    <w:rsid w:val="0092726B"/>
    <w:rsid w:val="00935BE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1395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00AC"/>
    <w:rsid w:val="00AB32F8"/>
    <w:rsid w:val="00AB610B"/>
    <w:rsid w:val="00AD360E"/>
    <w:rsid w:val="00AD40FB"/>
    <w:rsid w:val="00AD782D"/>
    <w:rsid w:val="00AE4C88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58D5"/>
    <w:rsid w:val="00B81760"/>
    <w:rsid w:val="00B8494C"/>
    <w:rsid w:val="00BA1546"/>
    <w:rsid w:val="00BB4E51"/>
    <w:rsid w:val="00BB574A"/>
    <w:rsid w:val="00BD431F"/>
    <w:rsid w:val="00BE423E"/>
    <w:rsid w:val="00BF61AC"/>
    <w:rsid w:val="00C33072"/>
    <w:rsid w:val="00C3790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33A2"/>
    <w:rsid w:val="00D8484B"/>
    <w:rsid w:val="00D9521A"/>
    <w:rsid w:val="00DA3914"/>
    <w:rsid w:val="00DA59AA"/>
    <w:rsid w:val="00DB2A95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50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15AD"/>
    <w:rsid w:val="00F41B2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E1930B9"/>
  <w15:chartTrackingRefBased/>
  <w15:docId w15:val="{B2773866-A6B2-46D4-BCCE-027DCF16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hronological%20Resume%20(Modern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1114687F454E1895921358E6577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1B138-4014-4323-8868-D3B28629FF1A}"/>
      </w:docPartPr>
      <w:docPartBody>
        <w:p w:rsidR="001C159F" w:rsidRDefault="001C159F">
          <w:pPr>
            <w:pStyle w:val="9C1114687F454E1895921358E65778CE"/>
          </w:pPr>
          <w:r w:rsidRPr="00CF1A49">
            <w:t>Address</w:t>
          </w:r>
        </w:p>
      </w:docPartBody>
    </w:docPart>
    <w:docPart>
      <w:docPartPr>
        <w:name w:val="46576036394246B49DB4F8AECE54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5D8BD-B736-4A3B-904F-1E05C26CCC49}"/>
      </w:docPartPr>
      <w:docPartBody>
        <w:p w:rsidR="001C159F" w:rsidRDefault="001C159F">
          <w:pPr>
            <w:pStyle w:val="46576036394246B49DB4F8AECE54368B"/>
          </w:pPr>
          <w:r w:rsidRPr="00CF1A49">
            <w:t>Phone</w:t>
          </w:r>
        </w:p>
      </w:docPartBody>
    </w:docPart>
    <w:docPart>
      <w:docPartPr>
        <w:name w:val="A586EF2D514D4266820151C9B987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7C7C7-43F8-4DB5-9C9C-49A2F7D81002}"/>
      </w:docPartPr>
      <w:docPartBody>
        <w:p w:rsidR="001C159F" w:rsidRDefault="001C159F">
          <w:pPr>
            <w:pStyle w:val="A586EF2D514D4266820151C9B987284A"/>
          </w:pPr>
          <w:r w:rsidRPr="00CF1A49">
            <w:t>Email</w:t>
          </w:r>
        </w:p>
      </w:docPartBody>
    </w:docPart>
    <w:docPart>
      <w:docPartPr>
        <w:name w:val="6EFF416613E245B6A6BA6A6646AD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4219C-2391-4F6C-8B91-2018B7AB25AE}"/>
      </w:docPartPr>
      <w:docPartBody>
        <w:p w:rsidR="001C159F" w:rsidRDefault="001C159F">
          <w:pPr>
            <w:pStyle w:val="6EFF416613E245B6A6BA6A6646AD87A7"/>
          </w:pPr>
          <w:r w:rsidRPr="00CF1A49">
            <w:t>Experience</w:t>
          </w:r>
        </w:p>
      </w:docPartBody>
    </w:docPart>
    <w:docPart>
      <w:docPartPr>
        <w:name w:val="8B6FD5303C8B4C0EB162D74EC19C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B26DC-CC18-43F3-858E-704E835A98B9}"/>
      </w:docPartPr>
      <w:docPartBody>
        <w:p w:rsidR="001C159F" w:rsidRDefault="001C159F">
          <w:pPr>
            <w:pStyle w:val="8B6FD5303C8B4C0EB162D74EC19CDDBD"/>
          </w:pPr>
          <w:r w:rsidRPr="00CF1A49">
            <w:t>Education</w:t>
          </w:r>
        </w:p>
      </w:docPartBody>
    </w:docPart>
    <w:docPart>
      <w:docPartPr>
        <w:name w:val="460587AA4BE84A00AA7F5598A4680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4C3A4-9923-4540-AF84-ACC81065DEC8}"/>
      </w:docPartPr>
      <w:docPartBody>
        <w:p w:rsidR="001C159F" w:rsidRDefault="001C159F">
          <w:pPr>
            <w:pStyle w:val="460587AA4BE84A00AA7F5598A468072F"/>
          </w:pPr>
          <w:r w:rsidRPr="00CF1A49">
            <w:t>Skills</w:t>
          </w:r>
        </w:p>
      </w:docPartBody>
    </w:docPart>
    <w:docPart>
      <w:docPartPr>
        <w:name w:val="A9C38596AF664E829B45D4EFA7CD3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B7282-946D-414C-91D5-E83B6B98EF51}"/>
      </w:docPartPr>
      <w:docPartBody>
        <w:p w:rsidR="001C159F" w:rsidRDefault="001C159F">
          <w:pPr>
            <w:pStyle w:val="A9C38596AF664E829B45D4EFA7CD36E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9F"/>
    <w:rsid w:val="001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E97DC13064613A18B7DBAF4A87C1F">
    <w:name w:val="8A8E97DC13064613A18B7DBAF4A87C1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EBB52F89D774CFFA0CC2403D1E25A3D">
    <w:name w:val="1EBB52F89D774CFFA0CC2403D1E25A3D"/>
  </w:style>
  <w:style w:type="paragraph" w:customStyle="1" w:styleId="9C1114687F454E1895921358E65778CE">
    <w:name w:val="9C1114687F454E1895921358E65778CE"/>
  </w:style>
  <w:style w:type="paragraph" w:customStyle="1" w:styleId="9831A7ABAA5041DEA07FAE274429F080">
    <w:name w:val="9831A7ABAA5041DEA07FAE274429F080"/>
  </w:style>
  <w:style w:type="paragraph" w:customStyle="1" w:styleId="46576036394246B49DB4F8AECE54368B">
    <w:name w:val="46576036394246B49DB4F8AECE54368B"/>
  </w:style>
  <w:style w:type="paragraph" w:customStyle="1" w:styleId="A586EF2D514D4266820151C9B987284A">
    <w:name w:val="A586EF2D514D4266820151C9B987284A"/>
  </w:style>
  <w:style w:type="paragraph" w:customStyle="1" w:styleId="D95097A7522749A38376736A2905593B">
    <w:name w:val="D95097A7522749A38376736A2905593B"/>
  </w:style>
  <w:style w:type="paragraph" w:customStyle="1" w:styleId="A863760DA19347E6ABF8C7D426ED6470">
    <w:name w:val="A863760DA19347E6ABF8C7D426ED6470"/>
  </w:style>
  <w:style w:type="paragraph" w:customStyle="1" w:styleId="CCD83D0610B64F8995A50FB99B018D28">
    <w:name w:val="CCD83D0610B64F8995A50FB99B018D28"/>
  </w:style>
  <w:style w:type="paragraph" w:customStyle="1" w:styleId="24AFCD7682EA498886EC036E72E73DE6">
    <w:name w:val="24AFCD7682EA498886EC036E72E73DE6"/>
  </w:style>
  <w:style w:type="paragraph" w:customStyle="1" w:styleId="B972E6705C714E3CA1E212C964AEF5F6">
    <w:name w:val="B972E6705C714E3CA1E212C964AEF5F6"/>
  </w:style>
  <w:style w:type="paragraph" w:customStyle="1" w:styleId="6EFF416613E245B6A6BA6A6646AD87A7">
    <w:name w:val="6EFF416613E245B6A6BA6A6646AD87A7"/>
  </w:style>
  <w:style w:type="paragraph" w:customStyle="1" w:styleId="DE1A437C439C48EE9278FAA9219B3538">
    <w:name w:val="DE1A437C439C48EE9278FAA9219B3538"/>
  </w:style>
  <w:style w:type="paragraph" w:customStyle="1" w:styleId="621ADDAFBC0342F3B227EE144CF64FAC">
    <w:name w:val="621ADDAFBC0342F3B227EE144CF64FAC"/>
  </w:style>
  <w:style w:type="paragraph" w:customStyle="1" w:styleId="026F5893177F464C96291AB77AFBFC2C">
    <w:name w:val="026F5893177F464C96291AB77AFBFC2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D1D92B46E2D4B09B22D661357A207D4">
    <w:name w:val="7D1D92B46E2D4B09B22D661357A207D4"/>
  </w:style>
  <w:style w:type="paragraph" w:customStyle="1" w:styleId="FD30F3867FA542A085156AEA72E2F5F5">
    <w:name w:val="FD30F3867FA542A085156AEA72E2F5F5"/>
  </w:style>
  <w:style w:type="paragraph" w:customStyle="1" w:styleId="68A83235CFAC448394A45ECFEC5E8404">
    <w:name w:val="68A83235CFAC448394A45ECFEC5E8404"/>
  </w:style>
  <w:style w:type="paragraph" w:customStyle="1" w:styleId="009391F41A154A19A81736C984169941">
    <w:name w:val="009391F41A154A19A81736C984169941"/>
  </w:style>
  <w:style w:type="paragraph" w:customStyle="1" w:styleId="0FD1C7D52D914CCF93B7F4B9840D82D4">
    <w:name w:val="0FD1C7D52D914CCF93B7F4B9840D82D4"/>
  </w:style>
  <w:style w:type="paragraph" w:customStyle="1" w:styleId="484EF21230AA4E00A6DE7ED670EC1B0C">
    <w:name w:val="484EF21230AA4E00A6DE7ED670EC1B0C"/>
  </w:style>
  <w:style w:type="paragraph" w:customStyle="1" w:styleId="24BC3272750145A182F082193E3EC0D4">
    <w:name w:val="24BC3272750145A182F082193E3EC0D4"/>
  </w:style>
  <w:style w:type="paragraph" w:customStyle="1" w:styleId="8B6FD5303C8B4C0EB162D74EC19CDDBD">
    <w:name w:val="8B6FD5303C8B4C0EB162D74EC19CDDBD"/>
  </w:style>
  <w:style w:type="paragraph" w:customStyle="1" w:styleId="FABB73242A5243849D38A78565766D58">
    <w:name w:val="FABB73242A5243849D38A78565766D58"/>
  </w:style>
  <w:style w:type="paragraph" w:customStyle="1" w:styleId="27A1585099DC4188921A3237F08DB692">
    <w:name w:val="27A1585099DC4188921A3237F08DB692"/>
  </w:style>
  <w:style w:type="paragraph" w:customStyle="1" w:styleId="784510FFD63D4DA6A50046BEB20BEA3D">
    <w:name w:val="784510FFD63D4DA6A50046BEB20BEA3D"/>
  </w:style>
  <w:style w:type="paragraph" w:customStyle="1" w:styleId="B01213AE686D44AD8517C33FA2C2018D">
    <w:name w:val="B01213AE686D44AD8517C33FA2C2018D"/>
  </w:style>
  <w:style w:type="paragraph" w:customStyle="1" w:styleId="E883AED176254BDFA0787A8C6DCF7802">
    <w:name w:val="E883AED176254BDFA0787A8C6DCF7802"/>
  </w:style>
  <w:style w:type="paragraph" w:customStyle="1" w:styleId="A410C21B54D047A4858A92FC4808F4A7">
    <w:name w:val="A410C21B54D047A4858A92FC4808F4A7"/>
  </w:style>
  <w:style w:type="paragraph" w:customStyle="1" w:styleId="247B6D3D666F495B9217B45448A4A7F3">
    <w:name w:val="247B6D3D666F495B9217B45448A4A7F3"/>
  </w:style>
  <w:style w:type="paragraph" w:customStyle="1" w:styleId="7D9F22411F1D4E5DBF45303F995C58A1">
    <w:name w:val="7D9F22411F1D4E5DBF45303F995C58A1"/>
  </w:style>
  <w:style w:type="paragraph" w:customStyle="1" w:styleId="A4E83A76CB5547178D3BAE0720CE5961">
    <w:name w:val="A4E83A76CB5547178D3BAE0720CE5961"/>
  </w:style>
  <w:style w:type="paragraph" w:customStyle="1" w:styleId="41D66691960D490982AD6DC77B9E57EC">
    <w:name w:val="41D66691960D490982AD6DC77B9E57EC"/>
  </w:style>
  <w:style w:type="paragraph" w:customStyle="1" w:styleId="460587AA4BE84A00AA7F5598A468072F">
    <w:name w:val="460587AA4BE84A00AA7F5598A468072F"/>
  </w:style>
  <w:style w:type="paragraph" w:customStyle="1" w:styleId="79DDB6A3EF004B0583218F4EA17D9A12">
    <w:name w:val="79DDB6A3EF004B0583218F4EA17D9A12"/>
  </w:style>
  <w:style w:type="paragraph" w:customStyle="1" w:styleId="4C9B654CC2ED4DBEA90B79EF48C4AC8F">
    <w:name w:val="4C9B654CC2ED4DBEA90B79EF48C4AC8F"/>
  </w:style>
  <w:style w:type="paragraph" w:customStyle="1" w:styleId="A5D0808C466C4CE6A734FFEB80FF6F51">
    <w:name w:val="A5D0808C466C4CE6A734FFEB80FF6F51"/>
  </w:style>
  <w:style w:type="paragraph" w:customStyle="1" w:styleId="7262D87A1E1F4B739CA37E63B23E5359">
    <w:name w:val="7262D87A1E1F4B739CA37E63B23E5359"/>
  </w:style>
  <w:style w:type="paragraph" w:customStyle="1" w:styleId="070DB9248BCC4CE5A1662FB5486EC1D2">
    <w:name w:val="070DB9248BCC4CE5A1662FB5486EC1D2"/>
  </w:style>
  <w:style w:type="paragraph" w:customStyle="1" w:styleId="A9C38596AF664E829B45D4EFA7CD36EC">
    <w:name w:val="A9C38596AF664E829B45D4EFA7CD36EC"/>
  </w:style>
  <w:style w:type="paragraph" w:customStyle="1" w:styleId="217DD29BB95C445FADA724CDAE9AD249">
    <w:name w:val="217DD29BB95C445FADA724CDAE9AD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Chronological%20Resume%20(Modern%20design).dotx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Karzan Qadir</dc:creator>
  <cp:keywords/>
  <dc:description/>
  <cp:lastModifiedBy>Abdulqadir Othman</cp:lastModifiedBy>
  <cp:revision>3</cp:revision>
  <dcterms:created xsi:type="dcterms:W3CDTF">2018-07-06T11:22:00Z</dcterms:created>
  <dcterms:modified xsi:type="dcterms:W3CDTF">2018-09-06T21:11:00Z</dcterms:modified>
  <cp:category/>
</cp:coreProperties>
</file>