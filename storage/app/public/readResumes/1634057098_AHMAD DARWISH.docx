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36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217CCD" w:rsidTr="00217CCD">
        <w:trPr>
          <w:trHeight w:val="4410"/>
        </w:trPr>
        <w:tc>
          <w:tcPr>
            <w:tcW w:w="3600" w:type="dxa"/>
            <w:vAlign w:val="bottom"/>
          </w:tcPr>
          <w:p w:rsidR="00217CCD" w:rsidRDefault="00217CCD" w:rsidP="00217CCD">
            <w:pPr>
              <w:tabs>
                <w:tab w:val="left" w:pos="990"/>
              </w:tabs>
              <w:jc w:val="center"/>
            </w:pPr>
            <w:bookmarkStart w:id="0" w:name="_GoBack"/>
            <w:bookmarkEnd w:id="0"/>
          </w:p>
        </w:tc>
        <w:tc>
          <w:tcPr>
            <w:tcW w:w="720" w:type="dxa"/>
          </w:tcPr>
          <w:p w:rsidR="00217CCD" w:rsidRDefault="00217CCD" w:rsidP="00217CCD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217CCD" w:rsidRPr="00AC0F24" w:rsidRDefault="00217CCD" w:rsidP="00217CCD">
            <w:pPr>
              <w:pStyle w:val="Heading2"/>
              <w:rPr>
                <w:sz w:val="52"/>
                <w:szCs w:val="52"/>
              </w:rPr>
            </w:pPr>
            <w:r w:rsidRPr="00AC0F24">
              <w:rPr>
                <w:sz w:val="52"/>
                <w:szCs w:val="52"/>
              </w:rPr>
              <w:t>aHmad darwish</w:t>
            </w:r>
          </w:p>
          <w:p w:rsidR="00217CCD" w:rsidRDefault="00217CCD" w:rsidP="00217CCD">
            <w:pPr>
              <w:pStyle w:val="Subtitle"/>
            </w:pPr>
            <w:r w:rsidRPr="00217CCD">
              <w:rPr>
                <w:spacing w:val="0"/>
                <w:w w:val="91"/>
              </w:rPr>
              <w:t>English teache</w:t>
            </w:r>
            <w:r w:rsidRPr="00217CCD">
              <w:rPr>
                <w:spacing w:val="13"/>
                <w:w w:val="91"/>
              </w:rPr>
              <w:t>r</w:t>
            </w:r>
          </w:p>
        </w:tc>
      </w:tr>
      <w:tr w:rsidR="00217CCD" w:rsidTr="00217CCD">
        <w:tc>
          <w:tcPr>
            <w:tcW w:w="3600" w:type="dxa"/>
          </w:tcPr>
          <w:p w:rsidR="00217CCD" w:rsidRPr="00715405" w:rsidRDefault="00217CCD" w:rsidP="00217CCD">
            <w:pPr>
              <w:tabs>
                <w:tab w:val="left" w:pos="3828"/>
              </w:tabs>
              <w:rPr>
                <w:rFonts w:ascii="Calibri" w:eastAsia="Calibri" w:hAnsi="Calibri" w:cs="Calibri"/>
                <w:b/>
                <w:color w:val="548AB7" w:themeColor="accent1" w:themeShade="BF"/>
                <w:sz w:val="32"/>
              </w:rPr>
            </w:pPr>
            <w:r>
              <w:t xml:space="preserve"> </w:t>
            </w:r>
            <w:r w:rsidRPr="00715405">
              <w:rPr>
                <w:rFonts w:ascii="Calibri" w:eastAsia="Calibri" w:hAnsi="Calibri" w:cs="Calibri"/>
                <w:b/>
                <w:color w:val="548AB7" w:themeColor="accent1" w:themeShade="BF"/>
                <w:sz w:val="32"/>
              </w:rPr>
              <w:t>Personal Information</w:t>
            </w:r>
          </w:p>
          <w:p w:rsidR="00217CCD" w:rsidRDefault="00217CCD" w:rsidP="00217CCD">
            <w:r>
              <w:t xml:space="preserve">Born: 2/1/1992 Aleppo Syria </w:t>
            </w:r>
          </w:p>
          <w:p w:rsidR="00217CCD" w:rsidRDefault="00217CCD" w:rsidP="00217CCD"/>
          <w:p w:rsidR="00217CCD" w:rsidRDefault="00217CCD" w:rsidP="00217CCD">
            <w:r>
              <w:t>Address: Tairwa, Irbil, Iraq</w:t>
            </w:r>
          </w:p>
          <w:p w:rsidR="00217CCD" w:rsidRDefault="00217CCD" w:rsidP="00217CCD">
            <w:r>
              <w:t xml:space="preserve">  </w:t>
            </w:r>
          </w:p>
          <w:p w:rsidR="00217CCD" w:rsidRDefault="00217CCD" w:rsidP="00217CCD">
            <w:r>
              <w:t xml:space="preserve">Nationality:    Syrian             </w:t>
            </w:r>
          </w:p>
          <w:sdt>
            <w:sdtPr>
              <w:id w:val="-1954003311"/>
              <w:placeholder>
                <w:docPart w:val="308439F4BF074D9C83D26158EC053B5F"/>
              </w:placeholder>
              <w:temporary/>
              <w:showingPlcHdr/>
              <w15:appearance w15:val="hidden"/>
            </w:sdtPr>
            <w:sdtContent>
              <w:p w:rsidR="00217CCD" w:rsidRPr="00CB0055" w:rsidRDefault="00217CCD" w:rsidP="00217CC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1F3D4F8007AD4E9E89724AC87B4B4C85"/>
              </w:placeholder>
              <w:temporary/>
              <w:showingPlcHdr/>
              <w15:appearance w15:val="hidden"/>
            </w:sdtPr>
            <w:sdtContent>
              <w:p w:rsidR="00217CCD" w:rsidRDefault="00217CCD" w:rsidP="00217CCD">
                <w:r w:rsidRPr="004D3011">
                  <w:t>PHONE:</w:t>
                </w:r>
              </w:p>
            </w:sdtContent>
          </w:sdt>
          <w:p w:rsidR="00217CCD" w:rsidRDefault="00217CCD" w:rsidP="00217CCD">
            <w:r>
              <w:t>07510037115</w:t>
            </w:r>
          </w:p>
          <w:p w:rsidR="00217CCD" w:rsidRDefault="00217CCD" w:rsidP="00217CCD"/>
          <w:sdt>
            <w:sdtPr>
              <w:id w:val="-240260293"/>
              <w:placeholder>
                <w:docPart w:val="84C4D34858334E5EA85991994D6CCBD4"/>
              </w:placeholder>
              <w:temporary/>
              <w:showingPlcHdr/>
              <w15:appearance w15:val="hidden"/>
            </w:sdtPr>
            <w:sdtContent>
              <w:p w:rsidR="00217CCD" w:rsidRDefault="00217CCD" w:rsidP="00217CCD">
                <w:r w:rsidRPr="004D3011">
                  <w:t>EMAIL:</w:t>
                </w:r>
              </w:p>
            </w:sdtContent>
          </w:sdt>
          <w:p w:rsidR="00217CCD" w:rsidRPr="00E4381A" w:rsidRDefault="00217CCD" w:rsidP="00217CCD">
            <w:pPr>
              <w:rPr>
                <w:rStyle w:val="Hyperlink"/>
              </w:rPr>
            </w:pPr>
            <w:r>
              <w:t>Ahmad.darwish.91@outlook.com</w:t>
            </w:r>
          </w:p>
          <w:p w:rsidR="00217CCD" w:rsidRDefault="00217CCD" w:rsidP="00217CCD">
            <w:r>
              <w:t xml:space="preserve">  </w:t>
            </w:r>
          </w:p>
          <w:p w:rsidR="00217CCD" w:rsidRDefault="00217CCD" w:rsidP="00217CCD">
            <w:r>
              <w:tab/>
            </w:r>
          </w:p>
          <w:p w:rsidR="00217CCD" w:rsidRDefault="00217CCD" w:rsidP="00217CCD"/>
          <w:p w:rsidR="00217CCD" w:rsidRDefault="00217CCD" w:rsidP="00217CCD">
            <w:pPr>
              <w:pStyle w:val="Heading3"/>
            </w:pPr>
            <w:r>
              <w:t xml:space="preserve">languages </w:t>
            </w:r>
          </w:p>
          <w:p w:rsidR="00217CCD" w:rsidRDefault="00217CCD" w:rsidP="00217CCD"/>
          <w:p w:rsidR="00217CCD" w:rsidRDefault="00217CCD" w:rsidP="00217CCD">
            <w:r>
              <w:t xml:space="preserve">Arabic :mother tongue </w:t>
            </w:r>
          </w:p>
          <w:p w:rsidR="00217CCD" w:rsidRDefault="00217CCD" w:rsidP="00217CCD">
            <w:r>
              <w:t>English :fluent in writing and speaking</w:t>
            </w:r>
          </w:p>
          <w:p w:rsidR="00217CCD" w:rsidRDefault="00217CCD" w:rsidP="00217CCD">
            <w:r>
              <w:t>French : limited understanding</w:t>
            </w:r>
          </w:p>
          <w:p w:rsidR="00217CCD" w:rsidRDefault="00217CCD" w:rsidP="00217CCD"/>
          <w:sdt>
            <w:sdtPr>
              <w:id w:val="-1444214663"/>
              <w:placeholder>
                <w:docPart w:val="81737846B78743EE97531227D474850A"/>
              </w:placeholder>
              <w:temporary/>
              <w:showingPlcHdr/>
              <w15:appearance w15:val="hidden"/>
            </w:sdtPr>
            <w:sdtContent>
              <w:p w:rsidR="00217CCD" w:rsidRPr="00CB0055" w:rsidRDefault="00217CCD" w:rsidP="00217CCD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217CCD" w:rsidRDefault="00217CCD" w:rsidP="00217CCD">
            <w:r>
              <w:t xml:space="preserve">Sport </w:t>
            </w:r>
          </w:p>
          <w:p w:rsidR="00217CCD" w:rsidRDefault="00217CCD" w:rsidP="00217CCD">
            <w:r>
              <w:t xml:space="preserve">Reading </w:t>
            </w:r>
          </w:p>
          <w:p w:rsidR="00217CCD" w:rsidRDefault="00217CCD" w:rsidP="00217CCD">
            <w:r>
              <w:t>Summing</w:t>
            </w:r>
          </w:p>
          <w:p w:rsidR="00217CCD" w:rsidRDefault="00217CCD" w:rsidP="00217CCD"/>
          <w:p w:rsidR="00217CCD" w:rsidRPr="004D3011" w:rsidRDefault="00217CCD" w:rsidP="00217CCD"/>
        </w:tc>
        <w:tc>
          <w:tcPr>
            <w:tcW w:w="720" w:type="dxa"/>
          </w:tcPr>
          <w:p w:rsidR="00217CCD" w:rsidRDefault="00217CCD" w:rsidP="00217CCD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8488F2EC0C44F9CA046D72EB453C636"/>
              </w:placeholder>
              <w:temporary/>
              <w:showingPlcHdr/>
              <w15:appearance w15:val="hidden"/>
            </w:sdtPr>
            <w:sdtContent>
              <w:p w:rsidR="00217CCD" w:rsidRPr="00B359E4" w:rsidRDefault="00217CCD" w:rsidP="00217CCD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217CCD" w:rsidRDefault="00217CCD" w:rsidP="00217CCD"/>
          <w:p w:rsidR="00217CCD" w:rsidRDefault="00217CCD" w:rsidP="00217CCD">
            <w:pPr>
              <w:pStyle w:val="Heading4"/>
              <w:jc w:val="both"/>
            </w:pPr>
            <w:r>
              <w:t xml:space="preserve">Graduated from an English Department branch An English Literature from Cordoba private University of Aleppo in 2018 </w:t>
            </w:r>
          </w:p>
          <w:p w:rsidR="00217CCD" w:rsidRDefault="00217CCD" w:rsidP="00217CCD">
            <w:pPr>
              <w:jc w:val="both"/>
            </w:pPr>
            <w:r>
              <w:t xml:space="preserve">Teaching methods of English language from future institute of Aleppo in 20016 </w:t>
            </w:r>
          </w:p>
          <w:p w:rsidR="00217CCD" w:rsidRPr="00AC0F24" w:rsidRDefault="00217CCD" w:rsidP="00217CCD">
            <w:pPr>
              <w:jc w:val="both"/>
            </w:pPr>
            <w:r>
              <w:t>I</w:t>
            </w:r>
          </w:p>
          <w:sdt>
            <w:sdtPr>
              <w:id w:val="1001553383"/>
              <w:placeholder>
                <w:docPart w:val="8318951F76F04884ABA0A4627901FF6E"/>
              </w:placeholder>
              <w:temporary/>
              <w:showingPlcHdr/>
              <w15:appearance w15:val="hidden"/>
            </w:sdtPr>
            <w:sdtContent>
              <w:p w:rsidR="00217CCD" w:rsidRDefault="00217CCD" w:rsidP="00217CCD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217CCD" w:rsidRDefault="00217CCD" w:rsidP="00217CCD">
            <w:pPr>
              <w:jc w:val="both"/>
            </w:pPr>
            <w:r>
              <w:t xml:space="preserve">Ibn Hayyan school </w:t>
            </w:r>
            <w:proofErr w:type="gramStart"/>
            <w:r>
              <w:t>of  Aleppo</w:t>
            </w:r>
            <w:proofErr w:type="gramEnd"/>
            <w:r>
              <w:t xml:space="preserve">  as an English teacher</w:t>
            </w:r>
          </w:p>
          <w:p w:rsidR="00217CCD" w:rsidRDefault="00217CCD" w:rsidP="00217CCD">
            <w:pPr>
              <w:jc w:val="both"/>
            </w:pPr>
            <w:r>
              <w:t>From 2014 to 2016 grade (7-8-9-10)</w:t>
            </w:r>
          </w:p>
          <w:p w:rsidR="00217CCD" w:rsidRDefault="00217CCD" w:rsidP="00217CCD">
            <w:pPr>
              <w:jc w:val="both"/>
            </w:pPr>
            <w:r>
              <w:t>Smart way school of Aleppo from 2016 to 2017</w:t>
            </w:r>
          </w:p>
          <w:p w:rsidR="00217CCD" w:rsidRPr="004D3011" w:rsidRDefault="00217CCD" w:rsidP="00217CCD">
            <w:pPr>
              <w:jc w:val="both"/>
            </w:pPr>
            <w:r>
              <w:t>Grade (7-8-9)</w:t>
            </w:r>
          </w:p>
          <w:p w:rsidR="00217CCD" w:rsidRDefault="00217CCD" w:rsidP="00217CCD">
            <w:pPr>
              <w:jc w:val="both"/>
            </w:pPr>
            <w:r>
              <w:t>Pioneers of shahba school from 2017to 2018</w:t>
            </w:r>
          </w:p>
          <w:p w:rsidR="00217CCD" w:rsidRDefault="00217CCD" w:rsidP="00217CCD">
            <w:pPr>
              <w:jc w:val="both"/>
            </w:pPr>
            <w:r>
              <w:t>Grade (7-8-9-10)</w:t>
            </w:r>
          </w:p>
          <w:sdt>
            <w:sdtPr>
              <w:id w:val="1669594239"/>
              <w:placeholder>
                <w:docPart w:val="21C44202F5C14D84891CAECCCF28E368"/>
              </w:placeholder>
              <w:temporary/>
              <w:showingPlcHdr/>
              <w15:appearance w15:val="hidden"/>
            </w:sdtPr>
            <w:sdtContent>
              <w:p w:rsidR="00217CCD" w:rsidRDefault="00217CCD" w:rsidP="00217CCD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217CCD" w:rsidRDefault="00217CCD" w:rsidP="00217CCD"/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To adhere to the curriculum of the decision in accordance with the criteria and conditions  established </w:t>
            </w:r>
          </w:p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Ability to control of class while not deviating from the text </w:t>
            </w:r>
          </w:p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ability to create a state of fun within the study </w:t>
            </w:r>
          </w:p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Ability to work under pressure </w:t>
            </w:r>
          </w:p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ability to use modern examples that suit the age of students </w:t>
            </w:r>
          </w:p>
          <w:p w:rsidR="00217CCD" w:rsidRDefault="00217CCD" w:rsidP="00217CCD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The ability to develop a comprehensive test mix that fits all levels </w:t>
            </w:r>
          </w:p>
          <w:p w:rsidR="00217CCD" w:rsidRPr="00BB2439" w:rsidRDefault="00217CCD" w:rsidP="00217CCD"/>
        </w:tc>
      </w:tr>
    </w:tbl>
    <w:p w:rsidR="0043117B" w:rsidRDefault="00217CCD" w:rsidP="000C45FF">
      <w:pPr>
        <w:tabs>
          <w:tab w:val="left" w:pos="990"/>
        </w:tabs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CBFE7E6" wp14:editId="09302672">
            <wp:simplePos x="0" y="0"/>
            <wp:positionH relativeFrom="column">
              <wp:posOffset>295275</wp:posOffset>
            </wp:positionH>
            <wp:positionV relativeFrom="paragraph">
              <wp:posOffset>793115</wp:posOffset>
            </wp:positionV>
            <wp:extent cx="1704340" cy="16383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ogle\Desktop\DSC_0663.JPG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0D7" w:rsidRDefault="006100D7" w:rsidP="000C45FF">
      <w:r>
        <w:separator/>
      </w:r>
    </w:p>
  </w:endnote>
  <w:endnote w:type="continuationSeparator" w:id="0">
    <w:p w:rsidR="006100D7" w:rsidRDefault="006100D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0D7" w:rsidRDefault="006100D7" w:rsidP="000C45FF">
      <w:r>
        <w:separator/>
      </w:r>
    </w:p>
  </w:footnote>
  <w:footnote w:type="continuationSeparator" w:id="0">
    <w:p w:rsidR="006100D7" w:rsidRDefault="006100D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xmlns:cx1="http://schemas.microsoft.com/office/drawing/2015/9/8/chartex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xmlns:cx1="http://schemas.microsoft.com/office/drawing/2015/9/8/chartex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B4681"/>
    <w:multiLevelType w:val="hybridMultilevel"/>
    <w:tmpl w:val="DC22C05E"/>
    <w:lvl w:ilvl="0" w:tplc="ED266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2463"/>
    <w:multiLevelType w:val="hybridMultilevel"/>
    <w:tmpl w:val="B9A0E684"/>
    <w:lvl w:ilvl="0" w:tplc="6B5897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75"/>
    <w:rsid w:val="00036450"/>
    <w:rsid w:val="00074051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17CCD"/>
    <w:rsid w:val="002400EB"/>
    <w:rsid w:val="00256CF7"/>
    <w:rsid w:val="00281FD5"/>
    <w:rsid w:val="0030481B"/>
    <w:rsid w:val="003156FC"/>
    <w:rsid w:val="003254B5"/>
    <w:rsid w:val="003320E6"/>
    <w:rsid w:val="0037121F"/>
    <w:rsid w:val="003A6B7D"/>
    <w:rsid w:val="003B06CA"/>
    <w:rsid w:val="003E47F6"/>
    <w:rsid w:val="004071FC"/>
    <w:rsid w:val="00445947"/>
    <w:rsid w:val="00456500"/>
    <w:rsid w:val="004813B3"/>
    <w:rsid w:val="00496591"/>
    <w:rsid w:val="004C63E4"/>
    <w:rsid w:val="004D3011"/>
    <w:rsid w:val="00507C69"/>
    <w:rsid w:val="005262AC"/>
    <w:rsid w:val="005E39D5"/>
    <w:rsid w:val="00600670"/>
    <w:rsid w:val="006100D7"/>
    <w:rsid w:val="0062123A"/>
    <w:rsid w:val="00646E75"/>
    <w:rsid w:val="006707B9"/>
    <w:rsid w:val="006771D0"/>
    <w:rsid w:val="00715405"/>
    <w:rsid w:val="00715FCB"/>
    <w:rsid w:val="00720A0B"/>
    <w:rsid w:val="007354F3"/>
    <w:rsid w:val="00743101"/>
    <w:rsid w:val="00757328"/>
    <w:rsid w:val="007775E1"/>
    <w:rsid w:val="007867A0"/>
    <w:rsid w:val="007927F5"/>
    <w:rsid w:val="00802CA0"/>
    <w:rsid w:val="00864CB1"/>
    <w:rsid w:val="008947A6"/>
    <w:rsid w:val="009260CD"/>
    <w:rsid w:val="00952C25"/>
    <w:rsid w:val="00A2118D"/>
    <w:rsid w:val="00AB3C75"/>
    <w:rsid w:val="00AC0F24"/>
    <w:rsid w:val="00AD76E2"/>
    <w:rsid w:val="00B20152"/>
    <w:rsid w:val="00B359E4"/>
    <w:rsid w:val="00B57D98"/>
    <w:rsid w:val="00B70850"/>
    <w:rsid w:val="00BB2439"/>
    <w:rsid w:val="00C066B6"/>
    <w:rsid w:val="00C37BA1"/>
    <w:rsid w:val="00C42994"/>
    <w:rsid w:val="00C4674C"/>
    <w:rsid w:val="00C506CF"/>
    <w:rsid w:val="00C72BED"/>
    <w:rsid w:val="00C9578B"/>
    <w:rsid w:val="00CB0055"/>
    <w:rsid w:val="00D2522B"/>
    <w:rsid w:val="00D422DE"/>
    <w:rsid w:val="00D51FCE"/>
    <w:rsid w:val="00D5459D"/>
    <w:rsid w:val="00DA1F4D"/>
    <w:rsid w:val="00DD172A"/>
    <w:rsid w:val="00DE0583"/>
    <w:rsid w:val="00E25A26"/>
    <w:rsid w:val="00E4381A"/>
    <w:rsid w:val="00E55D74"/>
    <w:rsid w:val="00E770C3"/>
    <w:rsid w:val="00F60274"/>
    <w:rsid w:val="00F77FB9"/>
    <w:rsid w:val="00FA26C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571B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AC0F2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B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8439F4BF074D9C83D26158EC053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6BDC7-DE06-4C20-9248-6A15E108E011}"/>
      </w:docPartPr>
      <w:docPartBody>
        <w:p w:rsidR="00000000" w:rsidRDefault="00447C9C" w:rsidP="00447C9C">
          <w:pPr>
            <w:pStyle w:val="308439F4BF074D9C83D26158EC053B5F"/>
          </w:pPr>
          <w:r w:rsidRPr="00CB0055">
            <w:t>Contact</w:t>
          </w:r>
        </w:p>
      </w:docPartBody>
    </w:docPart>
    <w:docPart>
      <w:docPartPr>
        <w:name w:val="1F3D4F8007AD4E9E89724AC87B4B4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23EC6-5543-4E47-94D3-99C53D3BE3E1}"/>
      </w:docPartPr>
      <w:docPartBody>
        <w:p w:rsidR="00000000" w:rsidRDefault="00447C9C" w:rsidP="00447C9C">
          <w:pPr>
            <w:pStyle w:val="1F3D4F8007AD4E9E89724AC87B4B4C85"/>
          </w:pPr>
          <w:r w:rsidRPr="004D3011">
            <w:t>PHONE:</w:t>
          </w:r>
        </w:p>
      </w:docPartBody>
    </w:docPart>
    <w:docPart>
      <w:docPartPr>
        <w:name w:val="84C4D34858334E5EA85991994D6CC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163B1-3EA6-4B27-AD98-F4BECA29CF7A}"/>
      </w:docPartPr>
      <w:docPartBody>
        <w:p w:rsidR="00000000" w:rsidRDefault="00447C9C" w:rsidP="00447C9C">
          <w:pPr>
            <w:pStyle w:val="84C4D34858334E5EA85991994D6CCBD4"/>
          </w:pPr>
          <w:r w:rsidRPr="004D3011">
            <w:t>EMAIL:</w:t>
          </w:r>
        </w:p>
      </w:docPartBody>
    </w:docPart>
    <w:docPart>
      <w:docPartPr>
        <w:name w:val="81737846B78743EE97531227D474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6DAA17-1BAC-4412-B9F0-BA1A0044338B}"/>
      </w:docPartPr>
      <w:docPartBody>
        <w:p w:rsidR="00000000" w:rsidRDefault="00447C9C" w:rsidP="00447C9C">
          <w:pPr>
            <w:pStyle w:val="81737846B78743EE97531227D474850A"/>
          </w:pPr>
          <w:r w:rsidRPr="00CB0055">
            <w:t>Hobbies</w:t>
          </w:r>
        </w:p>
      </w:docPartBody>
    </w:docPart>
    <w:docPart>
      <w:docPartPr>
        <w:name w:val="38488F2EC0C44F9CA046D72EB453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D37DC-91B2-43DE-8429-C2A1D50BB108}"/>
      </w:docPartPr>
      <w:docPartBody>
        <w:p w:rsidR="00000000" w:rsidRDefault="00447C9C" w:rsidP="00447C9C">
          <w:pPr>
            <w:pStyle w:val="38488F2EC0C44F9CA046D72EB453C636"/>
          </w:pPr>
          <w:r w:rsidRPr="00036450">
            <w:t>EDUCATION</w:t>
          </w:r>
        </w:p>
      </w:docPartBody>
    </w:docPart>
    <w:docPart>
      <w:docPartPr>
        <w:name w:val="8318951F76F04884ABA0A4627901F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BB475-7C74-42D8-8EF4-7832B2E6C323}"/>
      </w:docPartPr>
      <w:docPartBody>
        <w:p w:rsidR="00000000" w:rsidRDefault="00447C9C" w:rsidP="00447C9C">
          <w:pPr>
            <w:pStyle w:val="8318951F76F04884ABA0A4627901FF6E"/>
          </w:pPr>
          <w:r w:rsidRPr="00036450">
            <w:t>WORK EXPERIENCE</w:t>
          </w:r>
        </w:p>
      </w:docPartBody>
    </w:docPart>
    <w:docPart>
      <w:docPartPr>
        <w:name w:val="21C44202F5C14D84891CAECCCF28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37B86-9600-4B53-A1CB-C8FC8AA1D6AE}"/>
      </w:docPartPr>
      <w:docPartBody>
        <w:p w:rsidR="00000000" w:rsidRDefault="00447C9C" w:rsidP="00447C9C">
          <w:pPr>
            <w:pStyle w:val="21C44202F5C14D84891CAECCCF28E36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A2"/>
    <w:rsid w:val="00001568"/>
    <w:rsid w:val="00447C9C"/>
    <w:rsid w:val="00812D9D"/>
    <w:rsid w:val="00897D53"/>
    <w:rsid w:val="008B0CA2"/>
    <w:rsid w:val="00956391"/>
    <w:rsid w:val="00A72645"/>
    <w:rsid w:val="00D7370C"/>
    <w:rsid w:val="00E8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47C9C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817B94E904BCF9C516B4485350BCD">
    <w:name w:val="318817B94E904BCF9C516B4485350BCD"/>
  </w:style>
  <w:style w:type="paragraph" w:customStyle="1" w:styleId="5EE18ED6FA324C82A029CC76F810E2C2">
    <w:name w:val="5EE18ED6FA324C82A029CC76F810E2C2"/>
  </w:style>
  <w:style w:type="paragraph" w:customStyle="1" w:styleId="BAFF70D889E04CA38A6563FBE6E99471">
    <w:name w:val="BAFF70D889E04CA38A6563FBE6E99471"/>
  </w:style>
  <w:style w:type="paragraph" w:customStyle="1" w:styleId="70B3B4167BC14DA8A36A267389043E31">
    <w:name w:val="70B3B4167BC14DA8A36A267389043E31"/>
  </w:style>
  <w:style w:type="paragraph" w:customStyle="1" w:styleId="1824C7876EB9449BB2F9AF8004BBAB2E">
    <w:name w:val="1824C7876EB9449BB2F9AF8004BBAB2E"/>
  </w:style>
  <w:style w:type="paragraph" w:customStyle="1" w:styleId="A22B55DEEE6746B4826B45A00FFFDC8A">
    <w:name w:val="A22B55DEEE6746B4826B45A00FFFDC8A"/>
  </w:style>
  <w:style w:type="paragraph" w:customStyle="1" w:styleId="78243F60147F49A78C55F9AE088A5431">
    <w:name w:val="78243F60147F49A78C55F9AE088A5431"/>
  </w:style>
  <w:style w:type="paragraph" w:customStyle="1" w:styleId="0081E8E588A04EDDAAA321147E1759BF">
    <w:name w:val="0081E8E588A04EDDAAA321147E1759BF"/>
  </w:style>
  <w:style w:type="paragraph" w:customStyle="1" w:styleId="BF2CD6338F0A4314A18DA79D4310DFA8">
    <w:name w:val="BF2CD6338F0A4314A18DA79D4310DFA8"/>
  </w:style>
  <w:style w:type="paragraph" w:customStyle="1" w:styleId="5BB373A4BBCC4991800673C2F3C1F070">
    <w:name w:val="5BB373A4BBCC4991800673C2F3C1F07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86776A3F8531495C93D7A5A72113A849">
    <w:name w:val="86776A3F8531495C93D7A5A72113A849"/>
  </w:style>
  <w:style w:type="paragraph" w:customStyle="1" w:styleId="82C374FDACAD419E99B8D002E03D665C">
    <w:name w:val="82C374FDACAD419E99B8D002E03D665C"/>
  </w:style>
  <w:style w:type="paragraph" w:customStyle="1" w:styleId="F3A8E9F1B0BD4C6E864F0B6F3A20929C">
    <w:name w:val="F3A8E9F1B0BD4C6E864F0B6F3A20929C"/>
  </w:style>
  <w:style w:type="paragraph" w:customStyle="1" w:styleId="173E681C56C74B48AB780887F325C49C">
    <w:name w:val="173E681C56C74B48AB780887F325C49C"/>
  </w:style>
  <w:style w:type="paragraph" w:customStyle="1" w:styleId="D396445B27674D90B68E126C47C3AF6A">
    <w:name w:val="D396445B27674D90B68E126C47C3AF6A"/>
  </w:style>
  <w:style w:type="paragraph" w:customStyle="1" w:styleId="3FEBE25234A54D3C88060F57164119CC">
    <w:name w:val="3FEBE25234A54D3C88060F57164119CC"/>
  </w:style>
  <w:style w:type="paragraph" w:customStyle="1" w:styleId="0CF35DD6E2F9468E8D181F86341B39BB">
    <w:name w:val="0CF35DD6E2F9468E8D181F86341B39BB"/>
  </w:style>
  <w:style w:type="paragraph" w:customStyle="1" w:styleId="A66F983C35DD4648ADE8EF99DA9C46D3">
    <w:name w:val="A66F983C35DD4648ADE8EF99DA9C46D3"/>
  </w:style>
  <w:style w:type="paragraph" w:customStyle="1" w:styleId="AF4C48BE026D4048A655F668AA563B04">
    <w:name w:val="AF4C48BE026D4048A655F668AA563B04"/>
  </w:style>
  <w:style w:type="paragraph" w:customStyle="1" w:styleId="64981368E18649B791A9A8CC0EDAA5D4">
    <w:name w:val="64981368E18649B791A9A8CC0EDAA5D4"/>
  </w:style>
  <w:style w:type="paragraph" w:customStyle="1" w:styleId="5B0730ED046F4D0F8F8E090B3862C2F0">
    <w:name w:val="5B0730ED046F4D0F8F8E090B3862C2F0"/>
  </w:style>
  <w:style w:type="paragraph" w:customStyle="1" w:styleId="6A67CD5711FE45E88C42D15E8407CB8A">
    <w:name w:val="6A67CD5711FE45E88C42D15E8407CB8A"/>
  </w:style>
  <w:style w:type="paragraph" w:customStyle="1" w:styleId="0773EFA8E581461D8F5E83BBD8DB7959">
    <w:name w:val="0773EFA8E581461D8F5E83BBD8DB7959"/>
  </w:style>
  <w:style w:type="paragraph" w:customStyle="1" w:styleId="2C6C447F8C8747F690C9ACEF44149D8D">
    <w:name w:val="2C6C447F8C8747F690C9ACEF44149D8D"/>
  </w:style>
  <w:style w:type="paragraph" w:customStyle="1" w:styleId="C5BB6E669717414795BBB491DBA1CBBD">
    <w:name w:val="C5BB6E669717414795BBB491DBA1CBBD"/>
  </w:style>
  <w:style w:type="paragraph" w:customStyle="1" w:styleId="09D1B667D8294C34A8804353D7BAC6FE">
    <w:name w:val="09D1B667D8294C34A8804353D7BAC6FE"/>
  </w:style>
  <w:style w:type="paragraph" w:customStyle="1" w:styleId="ED9F316F238440A983090580416A8D77">
    <w:name w:val="ED9F316F238440A983090580416A8D77"/>
  </w:style>
  <w:style w:type="paragraph" w:customStyle="1" w:styleId="43D31C0B30304286A8EDDFF83F8B7DDF">
    <w:name w:val="43D31C0B30304286A8EDDFF83F8B7DDF"/>
  </w:style>
  <w:style w:type="paragraph" w:customStyle="1" w:styleId="AAA85A3F7DD24AD7A474550233AE5944">
    <w:name w:val="AAA85A3F7DD24AD7A474550233AE5944"/>
  </w:style>
  <w:style w:type="paragraph" w:customStyle="1" w:styleId="0F69FDECE5894A37AE489C056C631472">
    <w:name w:val="0F69FDECE5894A37AE489C056C631472"/>
  </w:style>
  <w:style w:type="paragraph" w:customStyle="1" w:styleId="9AB88D32C85E46F1826D0ED0AEC31821">
    <w:name w:val="9AB88D32C85E46F1826D0ED0AEC31821"/>
  </w:style>
  <w:style w:type="paragraph" w:customStyle="1" w:styleId="ED3AE1828AA0456F943C76D89A092F2D">
    <w:name w:val="ED3AE1828AA0456F943C76D89A092F2D"/>
  </w:style>
  <w:style w:type="paragraph" w:customStyle="1" w:styleId="65EA775E6ABA460F844F3E1ECE460B98">
    <w:name w:val="65EA775E6ABA460F844F3E1ECE460B98"/>
  </w:style>
  <w:style w:type="paragraph" w:customStyle="1" w:styleId="804991E4DF854AAEBEB857DA343C80C0">
    <w:name w:val="804991E4DF854AAEBEB857DA343C80C0"/>
  </w:style>
  <w:style w:type="paragraph" w:customStyle="1" w:styleId="35A74CD90D3540599345CBF777606195">
    <w:name w:val="35A74CD90D3540599345CBF777606195"/>
  </w:style>
  <w:style w:type="paragraph" w:customStyle="1" w:styleId="FEC5DADD38C743AA80117F5155F41195">
    <w:name w:val="FEC5DADD38C743AA80117F5155F41195"/>
  </w:style>
  <w:style w:type="paragraph" w:customStyle="1" w:styleId="0DBA10EE0A0C43748F17370452C26E34">
    <w:name w:val="0DBA10EE0A0C43748F17370452C26E34"/>
  </w:style>
  <w:style w:type="paragraph" w:customStyle="1" w:styleId="C0A444EE32714CB8891D848A8B33DA94">
    <w:name w:val="C0A444EE32714CB8891D848A8B33DA94"/>
  </w:style>
  <w:style w:type="paragraph" w:customStyle="1" w:styleId="B804C58909494380B3F166DEC432E014">
    <w:name w:val="B804C58909494380B3F166DEC432E014"/>
  </w:style>
  <w:style w:type="paragraph" w:customStyle="1" w:styleId="4C7C9E2E6F0743B79BE2ECC634DA6E60">
    <w:name w:val="4C7C9E2E6F0743B79BE2ECC634DA6E60"/>
  </w:style>
  <w:style w:type="character" w:customStyle="1" w:styleId="Heading2Char">
    <w:name w:val="Heading 2 Char"/>
    <w:basedOn w:val="DefaultParagraphFont"/>
    <w:link w:val="Heading2"/>
    <w:uiPriority w:val="9"/>
    <w:rsid w:val="00447C9C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3E0AF45D87F47308D8228B5707DCB9A">
    <w:name w:val="B3E0AF45D87F47308D8228B5707DCB9A"/>
  </w:style>
  <w:style w:type="paragraph" w:customStyle="1" w:styleId="62BD4ECB12B54D559B7AC283AC6106F7">
    <w:name w:val="62BD4ECB12B54D559B7AC283AC6106F7"/>
    <w:rsid w:val="00001568"/>
    <w:pPr>
      <w:bidi/>
    </w:pPr>
  </w:style>
  <w:style w:type="paragraph" w:customStyle="1" w:styleId="308439F4BF074D9C83D26158EC053B5F">
    <w:name w:val="308439F4BF074D9C83D26158EC053B5F"/>
    <w:rsid w:val="00447C9C"/>
    <w:pPr>
      <w:bidi/>
    </w:pPr>
  </w:style>
  <w:style w:type="paragraph" w:customStyle="1" w:styleId="1F3D4F8007AD4E9E89724AC87B4B4C85">
    <w:name w:val="1F3D4F8007AD4E9E89724AC87B4B4C85"/>
    <w:rsid w:val="00447C9C"/>
    <w:pPr>
      <w:bidi/>
    </w:pPr>
  </w:style>
  <w:style w:type="paragraph" w:customStyle="1" w:styleId="84C4D34858334E5EA85991994D6CCBD4">
    <w:name w:val="84C4D34858334E5EA85991994D6CCBD4"/>
    <w:rsid w:val="00447C9C"/>
    <w:pPr>
      <w:bidi/>
    </w:pPr>
  </w:style>
  <w:style w:type="paragraph" w:customStyle="1" w:styleId="81737846B78743EE97531227D474850A">
    <w:name w:val="81737846B78743EE97531227D474850A"/>
    <w:rsid w:val="00447C9C"/>
    <w:pPr>
      <w:bidi/>
    </w:pPr>
  </w:style>
  <w:style w:type="paragraph" w:customStyle="1" w:styleId="38488F2EC0C44F9CA046D72EB453C636">
    <w:name w:val="38488F2EC0C44F9CA046D72EB453C636"/>
    <w:rsid w:val="00447C9C"/>
    <w:pPr>
      <w:bidi/>
    </w:pPr>
  </w:style>
  <w:style w:type="paragraph" w:customStyle="1" w:styleId="8318951F76F04884ABA0A4627901FF6E">
    <w:name w:val="8318951F76F04884ABA0A4627901FF6E"/>
    <w:rsid w:val="00447C9C"/>
    <w:pPr>
      <w:bidi/>
    </w:pPr>
  </w:style>
  <w:style w:type="paragraph" w:customStyle="1" w:styleId="21C44202F5C14D84891CAECCCF28E368">
    <w:name w:val="21C44202F5C14D84891CAECCCF28E368"/>
    <w:rsid w:val="00447C9C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2019-08-03T19:53:00Z</dcterms:created>
  <dcterms:modified xsi:type="dcterms:W3CDTF">2019-08-05T05:43:00Z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