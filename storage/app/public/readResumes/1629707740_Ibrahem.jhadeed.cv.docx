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8F5" w:rsidRDefault="00074C4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5B1F83B" wp14:editId="478CF7B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12000" cy="241935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5138F5" w:rsidRPr="004D4DB1" w:rsidTr="004D4DB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/>
                                  <w:vAlign w:val="center"/>
                                </w:tcPr>
                                <w:p w:rsidR="005138F5" w:rsidRPr="004D4DB1" w:rsidRDefault="005138F5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5138F5" w:rsidRPr="004D4DB1" w:rsidTr="004D4DB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/>
                                  <w:vAlign w:val="center"/>
                                </w:tcPr>
                                <w:p w:rsidR="005138F5" w:rsidRPr="004D4DB1" w:rsidRDefault="005138F5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5138F5" w:rsidRPr="004D4DB1" w:rsidTr="004D4DB1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/>
                                  <w:vAlign w:val="center"/>
                                </w:tcPr>
                                <w:p w:rsidR="005138F5" w:rsidRPr="004D4DB1" w:rsidRDefault="005138F5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138F5" w:rsidRDefault="005138F5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1F83B" id="Rectangle 10" o:spid="_x0000_s1026" style="position:absolute;margin-left:0;margin-top:0;width:560pt;height:19.05pt;z-index:251657728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5138F5" w:rsidRPr="004D4DB1" w:rsidTr="004D4DB1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/>
                            <w:vAlign w:val="center"/>
                          </w:tcPr>
                          <w:p w:rsidR="005138F5" w:rsidRPr="004D4DB1" w:rsidRDefault="005138F5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5138F5" w:rsidRPr="004D4DB1" w:rsidTr="004D4DB1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/>
                            <w:vAlign w:val="center"/>
                          </w:tcPr>
                          <w:p w:rsidR="005138F5" w:rsidRPr="004D4DB1" w:rsidRDefault="005138F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5138F5" w:rsidRPr="004D4DB1" w:rsidTr="004D4DB1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/>
                            <w:vAlign w:val="center"/>
                          </w:tcPr>
                          <w:p w:rsidR="005138F5" w:rsidRPr="004D4DB1" w:rsidRDefault="005138F5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5138F5" w:rsidRDefault="005138F5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5138F5" w:rsidRDefault="005138F5"/>
    <w:p w:rsidR="005138F5" w:rsidRDefault="005138F5"/>
    <w:tbl>
      <w:tblPr>
        <w:tblW w:w="490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9"/>
        <w:gridCol w:w="4589"/>
      </w:tblGrid>
      <w:tr w:rsidR="005138F5" w:rsidRPr="004D4DB1" w:rsidTr="00E775B4">
        <w:trPr>
          <w:trHeight w:val="2785"/>
        </w:trPr>
        <w:tc>
          <w:tcPr>
            <w:tcW w:w="2500" w:type="pct"/>
          </w:tcPr>
          <w:p w:rsidR="005138F5" w:rsidRPr="004D4DB1" w:rsidRDefault="00955D2C" w:rsidP="004D4DB1">
            <w:pPr>
              <w:pStyle w:val="PersonalName"/>
              <w:spacing w:line="240" w:lineRule="auto"/>
            </w:pPr>
            <w:r>
              <w:rPr>
                <w:lang w:bidi="ar-EG"/>
              </w:rPr>
              <w:t>Ibrahem Jamal</w:t>
            </w:r>
          </w:p>
          <w:p w:rsidR="005138F5" w:rsidRPr="00E775B4" w:rsidRDefault="00197E46" w:rsidP="00955D2C">
            <w:pPr>
              <w:pStyle w:val="NoSpacing"/>
              <w:rPr>
                <w:sz w:val="28"/>
                <w:szCs w:val="28"/>
              </w:rPr>
            </w:pPr>
            <w:r w:rsidRPr="004D4DB1">
              <w:t>[</w:t>
            </w:r>
            <w:r w:rsidR="00955D2C" w:rsidRPr="00E775B4">
              <w:rPr>
                <w:sz w:val="28"/>
                <w:szCs w:val="28"/>
              </w:rPr>
              <w:t>phon</w:t>
            </w:r>
            <w:r w:rsidR="00D1173B" w:rsidRPr="00E775B4">
              <w:rPr>
                <w:sz w:val="28"/>
                <w:szCs w:val="28"/>
              </w:rPr>
              <w:t>e</w:t>
            </w:r>
            <w:r w:rsidR="00955D2C" w:rsidRPr="00E775B4">
              <w:rPr>
                <w:sz w:val="28"/>
                <w:szCs w:val="28"/>
              </w:rPr>
              <w:t xml:space="preserve"> number :- 07732710477 - 07827123070</w:t>
            </w:r>
            <w:r w:rsidRPr="00E775B4">
              <w:rPr>
                <w:sz w:val="28"/>
                <w:szCs w:val="28"/>
              </w:rPr>
              <w:t>]</w:t>
            </w:r>
          </w:p>
          <w:p w:rsidR="005138F5" w:rsidRPr="00DC76E3" w:rsidRDefault="00DC76E3">
            <w:pPr>
              <w:pStyle w:val="NoSpacing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LinkedIn :- </w:t>
            </w:r>
            <w:r w:rsidRPr="00DC76E3">
              <w:rPr>
                <w:bCs/>
                <w:sz w:val="28"/>
                <w:szCs w:val="28"/>
              </w:rPr>
              <w:t>www.linkedin.com/in/ibrahem-hadeed-a7a36816b</w:t>
            </w:r>
          </w:p>
          <w:p w:rsidR="005138F5" w:rsidRPr="00E775B4" w:rsidRDefault="00197E46" w:rsidP="00955D2C">
            <w:pPr>
              <w:pStyle w:val="NoSpacing"/>
              <w:rPr>
                <w:sz w:val="28"/>
                <w:szCs w:val="28"/>
              </w:rPr>
            </w:pPr>
            <w:r w:rsidRPr="00E775B4">
              <w:rPr>
                <w:sz w:val="28"/>
                <w:szCs w:val="28"/>
              </w:rPr>
              <w:t>[</w:t>
            </w:r>
            <w:r w:rsidR="00955D2C" w:rsidRPr="00E775B4">
              <w:rPr>
                <w:sz w:val="28"/>
                <w:szCs w:val="28"/>
              </w:rPr>
              <w:t>live in Baghdad</w:t>
            </w:r>
            <w:r w:rsidRPr="00E775B4">
              <w:rPr>
                <w:sz w:val="28"/>
                <w:szCs w:val="28"/>
              </w:rPr>
              <w:t>]</w:t>
            </w:r>
          </w:p>
          <w:p w:rsidR="00E775B4" w:rsidRPr="00E775B4" w:rsidRDefault="00197E46" w:rsidP="00E775B4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8"/>
                <w:szCs w:val="28"/>
                <w:lang w:eastAsia="en-US"/>
              </w:rPr>
            </w:pPr>
            <w:r w:rsidRPr="00E775B4">
              <w:rPr>
                <w:color w:val="FF0000"/>
                <w:sz w:val="28"/>
                <w:szCs w:val="28"/>
              </w:rPr>
              <w:t>[</w:t>
            </w:r>
            <w:r w:rsidR="00E775B4" w:rsidRPr="00E775B4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en-US"/>
              </w:rPr>
              <w:t>ibrahem.jhadeed@gmail.com</w:t>
            </w:r>
            <w:r w:rsidR="00E775B4" w:rsidRPr="00E775B4">
              <w:rPr>
                <w:rFonts w:ascii="Times New Roman" w:eastAsia="Times New Roman" w:hAnsi="Times New Roman"/>
                <w:color w:val="FF0000"/>
                <w:sz w:val="28"/>
                <w:szCs w:val="28"/>
                <w:lang w:eastAsia="en-US"/>
              </w:rPr>
              <w:t>]</w:t>
            </w:r>
          </w:p>
          <w:p w:rsidR="005138F5" w:rsidRPr="004D4DB1" w:rsidRDefault="005138F5" w:rsidP="00E775B4">
            <w:pPr>
              <w:pStyle w:val="NoSpacing"/>
            </w:pPr>
          </w:p>
        </w:tc>
        <w:tc>
          <w:tcPr>
            <w:tcW w:w="2500" w:type="pct"/>
          </w:tcPr>
          <w:p w:rsidR="005138F5" w:rsidRPr="004D4DB1" w:rsidRDefault="00BF74A4" w:rsidP="00BF74A4">
            <w:pPr>
              <w:pStyle w:val="NoSpacing"/>
              <w:jc w:val="right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325880" cy="1325880"/>
                  <wp:effectExtent l="0" t="0" r="7620" b="7620"/>
                  <wp:docPr id="10" name="Picture 10" descr="C:\Users\Barhoom\AppData\Local\Microsoft\Windows\INetCache\Content.Word\35687021_2138032013116732_204539867487535104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Barhoom\AppData\Local\Microsoft\Windows\INetCache\Content.Word\35687021_2138032013116732_204539867487535104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38F5" w:rsidRDefault="005138F5"/>
    <w:p w:rsidR="005138F5" w:rsidRPr="00CD7A90" w:rsidRDefault="00197E46">
      <w:pPr>
        <w:pStyle w:val="Section"/>
        <w:rPr>
          <w:u w:val="thick"/>
        </w:rPr>
      </w:pPr>
      <w:r w:rsidRPr="00CD7A90">
        <w:rPr>
          <w:u w:val="thick"/>
        </w:rPr>
        <w:t>Objectives</w:t>
      </w:r>
    </w:p>
    <w:p w:rsidR="005138F5" w:rsidRDefault="00955D2C" w:rsidP="00955D2C">
      <w:pPr>
        <w:pStyle w:val="Section"/>
      </w:pPr>
      <w:r w:rsidRPr="00955D2C">
        <w:rPr>
          <w:rFonts w:ascii="Arial" w:hAnsi="Arial" w:cs="Arial"/>
          <w:b w:val="0"/>
          <w:i/>
          <w:iCs/>
          <w:color w:val="800000"/>
          <w:sz w:val="26"/>
          <w:szCs w:val="26"/>
          <w:shd w:val="clear" w:color="auto" w:fill="FAFAFA"/>
        </w:rPr>
        <w:t xml:space="preserve">Outgoing Certified </w:t>
      </w:r>
      <w:r>
        <w:rPr>
          <w:rFonts w:ascii="Arial" w:hAnsi="Arial" w:cs="Arial"/>
          <w:b w:val="0"/>
          <w:i/>
          <w:iCs/>
          <w:color w:val="800000"/>
          <w:sz w:val="26"/>
          <w:szCs w:val="26"/>
          <w:shd w:val="clear" w:color="auto" w:fill="FAFAFA"/>
        </w:rPr>
        <w:t xml:space="preserve">computer engineer </w:t>
      </w:r>
      <w:r w:rsidRPr="00955D2C">
        <w:rPr>
          <w:rFonts w:ascii="Arial" w:hAnsi="Arial" w:cs="Arial"/>
          <w:b w:val="0"/>
          <w:i/>
          <w:iCs/>
          <w:color w:val="800000"/>
          <w:sz w:val="26"/>
          <w:szCs w:val="26"/>
          <w:shd w:val="clear" w:color="auto" w:fill="FAFAFA"/>
        </w:rPr>
        <w:t>and +2 ye</w:t>
      </w:r>
      <w:r>
        <w:rPr>
          <w:rFonts w:ascii="Arial" w:hAnsi="Arial" w:cs="Arial"/>
          <w:b w:val="0"/>
          <w:i/>
          <w:iCs/>
          <w:color w:val="800000"/>
          <w:sz w:val="26"/>
          <w:szCs w:val="26"/>
          <w:shd w:val="clear" w:color="auto" w:fill="FAFAFA"/>
        </w:rPr>
        <w:t>ars of experience in IT at al-warka bank</w:t>
      </w:r>
      <w:r w:rsidR="004E20C7">
        <w:rPr>
          <w:rFonts w:ascii="Arial" w:hAnsi="Arial" w:cs="Arial"/>
          <w:b w:val="0"/>
          <w:i/>
          <w:iCs/>
          <w:color w:val="800000"/>
          <w:sz w:val="26"/>
          <w:szCs w:val="26"/>
          <w:shd w:val="clear" w:color="auto" w:fill="FAFAFA"/>
        </w:rPr>
        <w:t xml:space="preserve"> and 6 months at Al-Janoob Islamic Bank</w:t>
      </w:r>
      <w:r w:rsidRPr="00955D2C">
        <w:rPr>
          <w:rFonts w:ascii="Arial" w:hAnsi="Arial" w:cs="Arial"/>
          <w:b w:val="0"/>
          <w:i/>
          <w:iCs/>
          <w:color w:val="800000"/>
          <w:sz w:val="26"/>
          <w:szCs w:val="26"/>
          <w:shd w:val="clear" w:color="auto" w:fill="FAFAFA"/>
        </w:rPr>
        <w:t>. Seeking to leverage my technical and professional expertise to gr</w:t>
      </w:r>
      <w:r>
        <w:rPr>
          <w:rFonts w:ascii="Arial" w:hAnsi="Arial" w:cs="Arial"/>
          <w:b w:val="0"/>
          <w:i/>
          <w:iCs/>
          <w:color w:val="800000"/>
          <w:sz w:val="26"/>
          <w:szCs w:val="26"/>
          <w:shd w:val="clear" w:color="auto" w:fill="FAFAFA"/>
        </w:rPr>
        <w:t xml:space="preserve">ow in the new role of </w:t>
      </w:r>
      <w:r w:rsidR="00CC4094">
        <w:rPr>
          <w:rFonts w:ascii="Arial" w:hAnsi="Arial" w:cs="Arial"/>
          <w:b w:val="0"/>
          <w:i/>
          <w:iCs/>
          <w:color w:val="800000"/>
          <w:sz w:val="26"/>
          <w:szCs w:val="26"/>
          <w:shd w:val="clear" w:color="auto" w:fill="FAFAFA"/>
        </w:rPr>
        <w:t>computer engineering</w:t>
      </w:r>
      <w:r w:rsidRPr="00955D2C">
        <w:rPr>
          <w:rFonts w:ascii="Arial" w:hAnsi="Arial" w:cs="Arial"/>
          <w:b w:val="0"/>
          <w:i/>
          <w:iCs/>
          <w:color w:val="800000"/>
          <w:sz w:val="26"/>
          <w:szCs w:val="26"/>
          <w:shd w:val="clear" w:color="auto" w:fill="FAFAFA"/>
        </w:rPr>
        <w:t xml:space="preserve"> at your company</w:t>
      </w:r>
      <w:r w:rsidR="00CC4094">
        <w:rPr>
          <w:rFonts w:ascii="Arial" w:hAnsi="Arial" w:cs="Arial"/>
          <w:b w:val="0"/>
          <w:i/>
          <w:iCs/>
          <w:color w:val="800000"/>
          <w:sz w:val="26"/>
          <w:szCs w:val="26"/>
          <w:shd w:val="clear" w:color="auto" w:fill="FAFAFA"/>
        </w:rPr>
        <w:t xml:space="preserve"> </w:t>
      </w:r>
      <w:r w:rsidR="00197E46">
        <w:t>Education</w:t>
      </w:r>
    </w:p>
    <w:p w:rsidR="004E20C7" w:rsidRPr="004E20C7" w:rsidRDefault="004E20C7" w:rsidP="004E20C7"/>
    <w:p w:rsidR="005138F5" w:rsidRDefault="00197E46" w:rsidP="00CC4094">
      <w:pPr>
        <w:pStyle w:val="Subsection"/>
      </w:pPr>
      <w:r>
        <w:rPr>
          <w:rStyle w:val="SubsectionDateChar1"/>
        </w:rPr>
        <w:t>[</w:t>
      </w:r>
      <w:r w:rsidR="00955D2C">
        <w:rPr>
          <w:rStyle w:val="SubsectionDateChar1"/>
        </w:rPr>
        <w:t xml:space="preserve">studied at al-slam university </w:t>
      </w:r>
      <w:r>
        <w:rPr>
          <w:rStyle w:val="SubsectionDateChar1"/>
        </w:rPr>
        <w:t xml:space="preserve"> |</w:t>
      </w:r>
      <w:r>
        <w:t xml:space="preserve"> [</w:t>
      </w:r>
      <w:r w:rsidR="00D1173B">
        <w:t>Bache</w:t>
      </w:r>
      <w:r w:rsidR="00CC4094">
        <w:t>lor</w:t>
      </w:r>
      <w:r>
        <w:t xml:space="preserve"> degree]</w:t>
      </w:r>
    </w:p>
    <w:p w:rsidR="005138F5" w:rsidRPr="00CD7A90" w:rsidRDefault="00197E46">
      <w:pPr>
        <w:pStyle w:val="Section"/>
        <w:rPr>
          <w:u w:val="thick"/>
        </w:rPr>
      </w:pPr>
      <w:r w:rsidRPr="00CD7A90">
        <w:rPr>
          <w:u w:val="thick"/>
        </w:rPr>
        <w:t>Experience</w:t>
      </w:r>
    </w:p>
    <w:p w:rsidR="00D04D22" w:rsidRPr="00D04D22" w:rsidRDefault="00D04D22" w:rsidP="00CD7A90">
      <w:pPr>
        <w:spacing w:after="0" w:line="240" w:lineRule="auto"/>
        <w:outlineLvl w:val="0"/>
        <w:rPr>
          <w:rFonts w:ascii="Franklin Gothic Book" w:hAnsi="Franklin Gothic Book"/>
          <w:b/>
          <w:color w:val="D34817"/>
          <w:spacing w:val="20"/>
          <w:sz w:val="24"/>
          <w:szCs w:val="22"/>
        </w:rPr>
      </w:pPr>
      <w:r w:rsidRPr="00D04D22">
        <w:rPr>
          <w:rFonts w:ascii="Franklin Gothic Book" w:hAnsi="Franklin Gothic Book"/>
          <w:b/>
          <w:color w:val="696464"/>
          <w:spacing w:val="20"/>
          <w:sz w:val="24"/>
          <w:szCs w:val="32"/>
        </w:rPr>
        <w:t>[13/3/2016] - [</w:t>
      </w:r>
      <w:r w:rsidR="00CD7A90">
        <w:rPr>
          <w:rFonts w:ascii="Franklin Gothic Book" w:hAnsi="Franklin Gothic Book"/>
          <w:b/>
          <w:color w:val="696464"/>
          <w:spacing w:val="20"/>
          <w:sz w:val="24"/>
          <w:szCs w:val="32"/>
        </w:rPr>
        <w:t>14/1/2019</w:t>
      </w:r>
      <w:r w:rsidR="002D5463">
        <w:rPr>
          <w:rFonts w:ascii="Franklin Gothic Book" w:hAnsi="Franklin Gothic Book"/>
          <w:b/>
          <w:color w:val="696464"/>
          <w:spacing w:val="20"/>
          <w:sz w:val="24"/>
          <w:szCs w:val="32"/>
        </w:rPr>
        <w:t xml:space="preserve">] </w:t>
      </w:r>
      <w:r w:rsidRPr="00D04D22">
        <w:rPr>
          <w:rFonts w:ascii="Franklin Gothic Book" w:hAnsi="Franklin Gothic Book"/>
          <w:b/>
          <w:color w:val="696464"/>
          <w:spacing w:val="20"/>
          <w:sz w:val="24"/>
          <w:szCs w:val="32"/>
        </w:rPr>
        <w:t xml:space="preserve"> </w:t>
      </w:r>
      <w:r w:rsidRPr="002D5463">
        <w:rPr>
          <w:rFonts w:ascii="Franklin Gothic Book" w:hAnsi="Franklin Gothic Book"/>
          <w:b/>
          <w:color w:val="FF0000"/>
          <w:spacing w:val="20"/>
          <w:sz w:val="24"/>
          <w:szCs w:val="22"/>
        </w:rPr>
        <w:t>[Help desk</w:t>
      </w:r>
      <w:r w:rsidR="002D5463" w:rsidRPr="002D5463">
        <w:rPr>
          <w:rFonts w:ascii="Franklin Gothic Book" w:hAnsi="Franklin Gothic Book"/>
          <w:b/>
          <w:color w:val="FF0000"/>
          <w:spacing w:val="20"/>
          <w:sz w:val="24"/>
          <w:szCs w:val="22"/>
        </w:rPr>
        <w:t xml:space="preserve"> – ATM support</w:t>
      </w:r>
      <w:r w:rsidRPr="002D5463">
        <w:rPr>
          <w:rFonts w:ascii="Franklin Gothic Book" w:hAnsi="Franklin Gothic Book"/>
          <w:b/>
          <w:color w:val="FF0000"/>
          <w:spacing w:val="20"/>
          <w:sz w:val="24"/>
          <w:szCs w:val="22"/>
        </w:rPr>
        <w:t>]</w:t>
      </w:r>
    </w:p>
    <w:p w:rsidR="00D04D22" w:rsidRPr="002D5463" w:rsidRDefault="00D1173B" w:rsidP="00DE1B42">
      <w:pPr>
        <w:rPr>
          <w:rFonts w:ascii="Franklin Gothic Book" w:hAnsi="Franklin Gothic Book"/>
          <w:b/>
          <w:bCs/>
          <w:color w:val="696464"/>
          <w:spacing w:val="20"/>
          <w:sz w:val="24"/>
          <w:szCs w:val="32"/>
        </w:rPr>
      </w:pPr>
      <w:r w:rsidRPr="002D5463">
        <w:rPr>
          <w:rFonts w:ascii="Franklin Gothic Book" w:hAnsi="Franklin Gothic Book"/>
          <w:b/>
          <w:bCs/>
          <w:color w:val="696464"/>
          <w:spacing w:val="20"/>
          <w:sz w:val="24"/>
          <w:szCs w:val="32"/>
        </w:rPr>
        <w:t>[Al-warka bank for i</w:t>
      </w:r>
      <w:r w:rsidR="002D5463">
        <w:rPr>
          <w:rFonts w:ascii="Franklin Gothic Book" w:hAnsi="Franklin Gothic Book"/>
          <w:b/>
          <w:bCs/>
          <w:color w:val="696464"/>
          <w:spacing w:val="20"/>
          <w:sz w:val="24"/>
          <w:szCs w:val="32"/>
        </w:rPr>
        <w:t xml:space="preserve">nvestment] </w:t>
      </w:r>
      <w:r w:rsidR="00D04D22" w:rsidRPr="002D5463">
        <w:rPr>
          <w:rFonts w:ascii="Franklin Gothic Book" w:hAnsi="Franklin Gothic Book"/>
          <w:b/>
          <w:bCs/>
          <w:color w:val="696464"/>
          <w:spacing w:val="20"/>
          <w:sz w:val="24"/>
          <w:szCs w:val="32"/>
        </w:rPr>
        <w:t xml:space="preserve"> [Al-</w:t>
      </w:r>
      <w:r w:rsidR="00DE1B42">
        <w:rPr>
          <w:rFonts w:ascii="Franklin Gothic Book" w:hAnsi="Franklin Gothic Book"/>
          <w:b/>
          <w:bCs/>
          <w:color w:val="696464"/>
          <w:spacing w:val="20"/>
          <w:sz w:val="24"/>
          <w:szCs w:val="32"/>
        </w:rPr>
        <w:t xml:space="preserve">Karada /Arasat </w:t>
      </w:r>
      <w:r w:rsidR="00D04D22" w:rsidRPr="002D5463">
        <w:rPr>
          <w:rFonts w:ascii="Franklin Gothic Book" w:hAnsi="Franklin Gothic Book"/>
          <w:b/>
          <w:bCs/>
          <w:color w:val="696464"/>
          <w:spacing w:val="20"/>
          <w:sz w:val="24"/>
          <w:szCs w:val="32"/>
        </w:rPr>
        <w:t>.]</w:t>
      </w:r>
    </w:p>
    <w:p w:rsidR="00D04D22" w:rsidRDefault="00CD7A90" w:rsidP="00CD7A90">
      <w:pPr>
        <w:rPr>
          <w:rFonts w:ascii="Franklin Gothic Demi" w:hAnsi="Franklin Gothic Demi"/>
          <w:color w:val="FF0000"/>
          <w:sz w:val="24"/>
          <w:szCs w:val="24"/>
        </w:rPr>
      </w:pPr>
      <w:r w:rsidRPr="00CD7A90">
        <w:rPr>
          <w:rFonts w:ascii="Franklin Gothic Book" w:hAnsi="Franklin Gothic Book"/>
          <w:b/>
          <w:bCs/>
          <w:color w:val="696464"/>
          <w:spacing w:val="20"/>
          <w:sz w:val="24"/>
          <w:szCs w:val="32"/>
        </w:rPr>
        <w:t>[15/1/2019] – [</w:t>
      </w:r>
      <w:r>
        <w:rPr>
          <w:rFonts w:ascii="Franklin Gothic Demi" w:hAnsi="Franklin Gothic Demi"/>
          <w:color w:val="808080" w:themeColor="background1" w:themeShade="80"/>
          <w:sz w:val="24"/>
          <w:szCs w:val="24"/>
        </w:rPr>
        <w:t>Still working]</w:t>
      </w:r>
      <w:r w:rsidR="002D5463">
        <w:rPr>
          <w:rFonts w:ascii="Franklin Gothic Demi" w:hAnsi="Franklin Gothic Demi"/>
          <w:color w:val="0D0D0D" w:themeColor="text1" w:themeTint="F2"/>
          <w:sz w:val="24"/>
          <w:szCs w:val="24"/>
        </w:rPr>
        <w:t xml:space="preserve">  </w:t>
      </w:r>
      <w:r w:rsidR="002D5463">
        <w:rPr>
          <w:rFonts w:ascii="Franklin Gothic Demi" w:hAnsi="Franklin Gothic Demi"/>
          <w:color w:val="FF0000"/>
          <w:sz w:val="24"/>
          <w:szCs w:val="24"/>
        </w:rPr>
        <w:t>[ATM Support – Helpdesk ]</w:t>
      </w:r>
      <w:r w:rsidR="00E775B4">
        <w:rPr>
          <w:rFonts w:ascii="Franklin Gothic Demi" w:hAnsi="Franklin Gothic Demi"/>
          <w:color w:val="FF0000"/>
          <w:sz w:val="24"/>
          <w:szCs w:val="24"/>
        </w:rPr>
        <w:t xml:space="preserve"> </w:t>
      </w:r>
    </w:p>
    <w:p w:rsidR="00DE1B42" w:rsidRPr="00DE1B42" w:rsidRDefault="00DE1B42" w:rsidP="00CD7A90">
      <w:pPr>
        <w:rPr>
          <w:rFonts w:ascii="Franklin Gothic Demi" w:hAnsi="Franklin Gothic Demi"/>
          <w:color w:val="808080" w:themeColor="background1" w:themeShade="80"/>
          <w:sz w:val="24"/>
          <w:szCs w:val="24"/>
        </w:rPr>
      </w:pPr>
      <w:r>
        <w:rPr>
          <w:rFonts w:ascii="Franklin Gothic Demi" w:hAnsi="Franklin Gothic Demi"/>
          <w:color w:val="808080" w:themeColor="background1" w:themeShade="80"/>
          <w:sz w:val="24"/>
          <w:szCs w:val="24"/>
        </w:rPr>
        <w:t>[Al-Janoob Islamic Bank] [ Al-Karada/ Wathiq Sq ]</w:t>
      </w:r>
    </w:p>
    <w:p w:rsidR="00E775B4" w:rsidRPr="002D5463" w:rsidRDefault="00E775B4" w:rsidP="00CD7A90">
      <w:pPr>
        <w:rPr>
          <w:rFonts w:ascii="Franklin Gothic Demi" w:hAnsi="Franklin Gothic Demi"/>
          <w:color w:val="FF0000"/>
          <w:sz w:val="24"/>
          <w:szCs w:val="24"/>
        </w:rPr>
      </w:pPr>
    </w:p>
    <w:p w:rsidR="005138F5" w:rsidRPr="00CD7A90" w:rsidRDefault="00197E46">
      <w:pPr>
        <w:pStyle w:val="Section"/>
        <w:rPr>
          <w:u w:val="thick"/>
        </w:rPr>
      </w:pPr>
      <w:r w:rsidRPr="00CD7A90">
        <w:rPr>
          <w:u w:val="thick"/>
        </w:rPr>
        <w:t>Skills</w:t>
      </w:r>
    </w:p>
    <w:p w:rsidR="00B338A4" w:rsidRDefault="00B338A4" w:rsidP="00CD7A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>Office 365 administrator</w:t>
      </w:r>
      <w:r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ab/>
      </w:r>
    </w:p>
    <w:p w:rsidR="00B338A4" w:rsidRDefault="004A2F74" w:rsidP="004A2F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eastAsia="en-US"/>
        </w:rPr>
      </w:pPr>
      <w:r w:rsidRPr="004A2F74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>western union</w:t>
      </w:r>
      <w:bookmarkStart w:id="0" w:name="_GoBack"/>
      <w:bookmarkEnd w:id="0"/>
      <w:r w:rsidR="00B338A4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 xml:space="preserve"> bank support </w:t>
      </w:r>
    </w:p>
    <w:p w:rsidR="00CD7A90" w:rsidRPr="00CD7A90" w:rsidRDefault="00CD7A90" w:rsidP="00CD7A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eastAsia="en-US"/>
        </w:rPr>
      </w:pPr>
      <w:r w:rsidRPr="00CD7A90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 xml:space="preserve">Experienced in providing onsite and offsite support for generating reports and other details from ATM kiosks </w:t>
      </w:r>
    </w:p>
    <w:p w:rsidR="00CD7A90" w:rsidRPr="00CD7A90" w:rsidRDefault="00CD7A90" w:rsidP="00CD7A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eastAsia="en-US"/>
        </w:rPr>
      </w:pPr>
      <w:r w:rsidRPr="00CD7A90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 xml:space="preserve">Ability to resolve technical issues and repair ATM kiosks </w:t>
      </w:r>
    </w:p>
    <w:p w:rsidR="00CD7A90" w:rsidRPr="00CD7A90" w:rsidRDefault="00CD7A90" w:rsidP="00CD7A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eastAsia="en-US"/>
        </w:rPr>
      </w:pPr>
      <w:r w:rsidRPr="00CD7A90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 xml:space="preserve">Proficient in retrieving and maintaining digital records from central server </w:t>
      </w:r>
    </w:p>
    <w:p w:rsidR="00CD7A90" w:rsidRPr="00CD7A90" w:rsidRDefault="00CD7A90" w:rsidP="00CD7A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eastAsia="en-US"/>
        </w:rPr>
      </w:pPr>
      <w:r w:rsidRPr="00CD7A90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lastRenderedPageBreak/>
        <w:t xml:space="preserve">Ability to handle different responsibilities simultaneously without losing focus on quality and timeline </w:t>
      </w:r>
    </w:p>
    <w:p w:rsidR="005138F5" w:rsidRDefault="00CD7A90" w:rsidP="00CD7A9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eastAsia="en-US"/>
        </w:rPr>
      </w:pPr>
      <w:r w:rsidRPr="00CD7A90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 xml:space="preserve">Ability to interact and coordinate efficiently with colleagues and clients </w:t>
      </w:r>
    </w:p>
    <w:p w:rsidR="002D5463" w:rsidRDefault="002D5463" w:rsidP="00CD7A90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943634" w:themeColor="accent2" w:themeShade="BF"/>
          <w:sz w:val="28"/>
          <w:szCs w:val="28"/>
          <w:u w:val="thick"/>
          <w:lang w:eastAsia="en-US"/>
        </w:rPr>
      </w:pPr>
    </w:p>
    <w:p w:rsidR="00CD7A90" w:rsidRPr="00CD7A90" w:rsidRDefault="00CD7A90" w:rsidP="00CD7A90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943634" w:themeColor="accent2" w:themeShade="BF"/>
          <w:sz w:val="28"/>
          <w:szCs w:val="28"/>
          <w:u w:val="thick"/>
          <w:lang w:eastAsia="en-US"/>
        </w:rPr>
      </w:pPr>
      <w:r w:rsidRPr="00CD7A90">
        <w:rPr>
          <w:rFonts w:ascii="Times New Roman" w:eastAsia="Times New Roman" w:hAnsi="Times New Roman"/>
          <w:color w:val="943634" w:themeColor="accent2" w:themeShade="BF"/>
          <w:sz w:val="28"/>
          <w:szCs w:val="28"/>
          <w:u w:val="thick"/>
          <w:lang w:eastAsia="en-US"/>
        </w:rPr>
        <w:t>Work responsibilities:</w:t>
      </w:r>
    </w:p>
    <w:p w:rsidR="00CD7A90" w:rsidRPr="00CD7A90" w:rsidRDefault="00CD7A90" w:rsidP="00CD7A90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eastAsia="en-US"/>
        </w:rPr>
      </w:pPr>
    </w:p>
    <w:p w:rsidR="00193A02" w:rsidRPr="00193A02" w:rsidRDefault="00193A02" w:rsidP="00193A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eastAsia="en-US"/>
        </w:rPr>
      </w:pPr>
      <w:r w:rsidRPr="00193A02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 xml:space="preserve">Maintain and update records of ATM machine transactions across the state and compiling the statistics for monthly review </w:t>
      </w:r>
    </w:p>
    <w:p w:rsidR="00193A02" w:rsidRPr="00193A02" w:rsidRDefault="00193A02" w:rsidP="00193A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eastAsia="en-US"/>
        </w:rPr>
      </w:pPr>
      <w:r w:rsidRPr="00193A02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 xml:space="preserve">Track and log technical errors arising in the kiosk and resolve the errors within standard turnaround time (TAT) </w:t>
      </w:r>
    </w:p>
    <w:p w:rsidR="00193A02" w:rsidRPr="00193A02" w:rsidRDefault="00193A02" w:rsidP="00193A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eastAsia="en-US"/>
        </w:rPr>
      </w:pPr>
      <w:r w:rsidRPr="00193A02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 xml:space="preserve">Analyzing and reconciling the differences in kiosk reports </w:t>
      </w:r>
    </w:p>
    <w:p w:rsidR="00193A02" w:rsidRDefault="00193A02" w:rsidP="00193A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eastAsia="en-US"/>
        </w:rPr>
      </w:pPr>
      <w:r w:rsidRPr="00193A02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 xml:space="preserve">train ATM supervisors in operating the machines for disabled customers </w:t>
      </w:r>
    </w:p>
    <w:p w:rsidR="00193A02" w:rsidRPr="00193A02" w:rsidRDefault="00193A02" w:rsidP="00193A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eastAsia="en-US"/>
        </w:rPr>
      </w:pPr>
      <w:r w:rsidRPr="00193A02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 xml:space="preserve">Assisted in the installation and provided maintenance service for ATM kiosks across the city </w:t>
      </w:r>
    </w:p>
    <w:p w:rsidR="00193A02" w:rsidRPr="00193A02" w:rsidRDefault="00193A02" w:rsidP="00193A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eastAsia="en-US"/>
        </w:rPr>
      </w:pPr>
      <w:r w:rsidRPr="00193A02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 xml:space="preserve">Resolved the technical errors during installation and maintained necessary reports </w:t>
      </w:r>
    </w:p>
    <w:p w:rsidR="00193A02" w:rsidRPr="00193A02" w:rsidRDefault="00193A02" w:rsidP="00193A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eastAsia="en-US"/>
        </w:rPr>
      </w:pPr>
      <w:r w:rsidRPr="00193A02"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 xml:space="preserve">Performed all other duties and presented reports during weekly and monthly meetings </w:t>
      </w:r>
    </w:p>
    <w:p w:rsidR="00CD7A90" w:rsidRDefault="00885EBF" w:rsidP="00885EBF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8"/>
          <w:szCs w:val="28"/>
          <w:u w:val="thick"/>
          <w:lang w:eastAsia="en-US"/>
        </w:rPr>
      </w:pPr>
      <w:r>
        <w:rPr>
          <w:rFonts w:ascii="Times New Roman" w:eastAsia="Times New Roman" w:hAnsi="Times New Roman"/>
          <w:color w:val="auto"/>
          <w:sz w:val="24"/>
          <w:szCs w:val="24"/>
          <w:lang w:eastAsia="en-US"/>
        </w:rPr>
        <w:t xml:space="preserve"> </w:t>
      </w:r>
      <w:r w:rsidRPr="00885EBF">
        <w:rPr>
          <w:rFonts w:ascii="Times New Roman" w:eastAsia="Times New Roman" w:hAnsi="Times New Roman"/>
          <w:color w:val="FF0000"/>
          <w:sz w:val="28"/>
          <w:szCs w:val="28"/>
          <w:u w:val="thick"/>
          <w:lang w:eastAsia="en-US"/>
        </w:rPr>
        <w:t>Certificates</w:t>
      </w:r>
    </w:p>
    <w:p w:rsidR="00885EBF" w:rsidRPr="00885EBF" w:rsidRDefault="00885EBF" w:rsidP="00885EBF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8"/>
          <w:szCs w:val="28"/>
          <w:u w:val="thick"/>
          <w:lang w:eastAsia="en-US"/>
        </w:rPr>
      </w:pPr>
      <w:r>
        <w:rPr>
          <w:rFonts w:ascii="Times New Roman" w:eastAsia="Times New Roman" w:hAnsi="Times New Roman"/>
          <w:color w:val="auto"/>
          <w:sz w:val="28"/>
          <w:szCs w:val="28"/>
          <w:u w:val="thick"/>
          <w:lang w:eastAsia="en-US"/>
        </w:rPr>
        <w:t>ISO 20000-1 from CBI</w:t>
      </w:r>
    </w:p>
    <w:sectPr w:rsidR="00885EBF" w:rsidRPr="00885EBF" w:rsidSect="005138F5">
      <w:footerReference w:type="even" r:id="rId11"/>
      <w:footerReference w:type="default" r:id="rId12"/>
      <w:footerReference w:type="first" r:id="rId13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970" w:rsidRDefault="00197970">
      <w:r>
        <w:separator/>
      </w:r>
    </w:p>
    <w:p w:rsidR="00197970" w:rsidRDefault="00197970"/>
    <w:p w:rsidR="00197970" w:rsidRDefault="00197970"/>
    <w:p w:rsidR="00197970" w:rsidRDefault="00197970"/>
    <w:p w:rsidR="00197970" w:rsidRDefault="00197970"/>
    <w:p w:rsidR="00197970" w:rsidRDefault="00197970"/>
    <w:p w:rsidR="00197970" w:rsidRDefault="00197970"/>
    <w:p w:rsidR="00197970" w:rsidRDefault="00197970"/>
    <w:p w:rsidR="00197970" w:rsidRDefault="00197970"/>
  </w:endnote>
  <w:endnote w:type="continuationSeparator" w:id="0">
    <w:p w:rsidR="00197970" w:rsidRDefault="00197970">
      <w:r>
        <w:continuationSeparator/>
      </w:r>
    </w:p>
    <w:p w:rsidR="00197970" w:rsidRDefault="00197970"/>
    <w:p w:rsidR="00197970" w:rsidRDefault="00197970"/>
    <w:p w:rsidR="00197970" w:rsidRDefault="00197970"/>
    <w:p w:rsidR="00197970" w:rsidRDefault="00197970"/>
    <w:p w:rsidR="00197970" w:rsidRDefault="00197970"/>
    <w:p w:rsidR="00197970" w:rsidRDefault="00197970"/>
    <w:p w:rsidR="00197970" w:rsidRDefault="00197970"/>
    <w:p w:rsidR="00197970" w:rsidRDefault="001979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8F5" w:rsidRDefault="00074C42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59130" cy="8229600"/>
              <wp:effectExtent l="0" t="0" r="0" b="0"/>
              <wp:wrapNone/>
              <wp:docPr id="8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38F5" w:rsidRDefault="00F95975">
                          <w:pPr>
                            <w:pStyle w:val="GrayText"/>
                          </w:pPr>
                          <w:r>
                            <w:rPr>
                              <w:rFonts w:hint="cs"/>
                              <w:lang w:bidi="ar-EG"/>
                            </w:rPr>
                            <w:t>HaDDaDs</w:t>
                          </w:r>
                        </w:p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17" o:spid="_x0000_s1027" style="position:absolute;margin-left:0;margin-top:0;width:51.9pt;height:9in;z-index:251659264;visibility:visible;mso-wrap-style:square;mso-width-percent:5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" o:allowincell="f" filled="f" stroked="f">
              <v:textbox style="layout-flow:vertical;mso-layout-flow-alt:bottom-to-top" inset="3.6pt,,14.4pt,7.2pt">
                <w:txbxContent>
                  <w:p w:rsidR="005138F5" w:rsidRDefault="00F95975">
                    <w:pPr>
                      <w:pStyle w:val="GrayText"/>
                    </w:pPr>
                    <w:r>
                      <w:rPr>
                        <w:rFonts w:hint="cs"/>
                        <w:lang w:bidi="ar-EG"/>
                      </w:rPr>
                      <w:t>HaDDaDs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7A4FAFD" id="AutoShape 16" o:spid="_x0000_s1026" style="position:absolute;left:0;text-align:left;margin-left:0;margin-top:0;width:562.05pt;height:743.45pt;z-index:25165619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0700" cy="520700"/>
              <wp:effectExtent l="0" t="0" r="3175" b="3175"/>
              <wp:wrapNone/>
              <wp:docPr id="6" name="Oval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38F5" w:rsidRPr="004D4DB1" w:rsidRDefault="005138F5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197E46" w:rsidRPr="004D4DB1"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5" o:spid="_x0000_s1028" style="position:absolute;margin-left:0;margin-top:0;width:41pt;height:41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" o:allowincell="f" fillcolor="#d34817" stroked="f">
              <v:textbox inset="0,0,0,0">
                <w:txbxContent>
                  <w:p w:rsidR="005138F5" w:rsidRPr="004D4DB1" w:rsidRDefault="005138F5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197E46" w:rsidRPr="004D4DB1">
                      <w:rPr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8F5" w:rsidRDefault="00074C42">
    <w:pPr>
      <w:rPr>
        <w:sz w:val="10"/>
        <w:szCs w:val="10"/>
      </w:rPr>
    </w:pP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posOffset>-3827780</wp:posOffset>
              </wp:positionH>
              <wp:positionV relativeFrom="page">
                <wp:posOffset>0</wp:posOffset>
              </wp:positionV>
              <wp:extent cx="659130" cy="8229600"/>
              <wp:effectExtent l="1270" t="0" r="0" b="0"/>
              <wp:wrapNone/>
              <wp:docPr id="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38F5" w:rsidRDefault="00F95975">
                          <w:pPr>
                            <w:pStyle w:val="GrayText"/>
                          </w:pPr>
                          <w:r>
                            <w:rPr>
                              <w:rFonts w:hint="cs"/>
                              <w:lang w:bidi="ar-EG"/>
                            </w:rPr>
                            <w:t>HaDDaDs</w:t>
                          </w: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0" o:spid="_x0000_s1029" style="position:absolute;margin-left:-301.4pt;margin-top:0;width:51.9pt;height:9in;z-index:251665408;visibility:visible;mso-wrap-style:square;mso-width-percent:5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" o:allowincell="f" filled="f" stroked="f">
              <v:textbox style="layout-flow:vertical;mso-layout-flow-alt:bottom-to-top" inset="14.4pt,,3.6pt,7.2pt">
                <w:txbxContent>
                  <w:p w:rsidR="005138F5" w:rsidRDefault="00F95975">
                    <w:pPr>
                      <w:pStyle w:val="GrayText"/>
                    </w:pPr>
                    <w:r>
                      <w:rPr>
                        <w:rFonts w:hint="cs"/>
                        <w:lang w:bidi="ar-EG"/>
                      </w:rPr>
                      <w:t>HaDDaDs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4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8650700" id="AutoShape 19" o:spid="_x0000_s1026" style="position:absolute;left:0;text-align:left;margin-left:0;margin-top:0;width:562.05pt;height:743.45pt;z-index:25166336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691515</wp:posOffset>
              </wp:positionH>
              <wp:positionV relativeFrom="page">
                <wp:posOffset>0</wp:posOffset>
              </wp:positionV>
              <wp:extent cx="520700" cy="520700"/>
              <wp:effectExtent l="5715" t="0" r="6985" b="3175"/>
              <wp:wrapNone/>
              <wp:docPr id="3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38F5" w:rsidRPr="004D4DB1" w:rsidRDefault="005138F5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4A2F74" w:rsidRPr="004A2F74"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0" style="position:absolute;margin-left:54.45pt;margin-top:0;width:41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" o:allowincell="f" fillcolor="#d34817" stroked="f">
              <v:textbox inset="0,0,0,0">
                <w:txbxContent>
                  <w:p w:rsidR="005138F5" w:rsidRPr="004D4DB1" w:rsidRDefault="005138F5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4A2F74" w:rsidRPr="004A2F74">
                      <w:rPr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</w:p>
  <w:p w:rsidR="005138F5" w:rsidRDefault="005138F5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8F5" w:rsidRDefault="00074C42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312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3590" cy="9440545"/>
              <wp:effectExtent l="6350" t="6350" r="10795" b="8255"/>
              <wp:wrapNone/>
              <wp:docPr id="2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3590" cy="94405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B8FD6E5" id="AutoShape 11" o:spid="_x0000_s1026" style="position:absolute;left:0;text-align:left;margin-left:0;margin-top:0;width:561.7pt;height:743.35pt;z-index:2516531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1072" behindDoc="0" locked="0" layoutInCell="0" allowOverlap="1">
              <wp:simplePos x="0" y="0"/>
              <wp:positionH relativeFrom="page">
                <wp:posOffset>393700</wp:posOffset>
              </wp:positionH>
              <wp:positionV relativeFrom="page">
                <wp:posOffset>9144000</wp:posOffset>
              </wp:positionV>
              <wp:extent cx="520700" cy="520700"/>
              <wp:effectExtent l="3175" t="0" r="0" b="3175"/>
              <wp:wrapNone/>
              <wp:docPr id="1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38F5" w:rsidRPr="004D4DB1" w:rsidRDefault="005138F5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0" o:spid="_x0000_s1031" style="position:absolute;margin-left:31pt;margin-top:10in;width:41pt;height:41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" o:allowincell="f" fillcolor="#d34817" stroked="f">
              <v:textbox inset="0,0,0,0">
                <w:txbxContent>
                  <w:p w:rsidR="005138F5" w:rsidRPr="004D4DB1" w:rsidRDefault="005138F5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</w:p>
                </w:txbxContent>
              </v:textbox>
              <w10:wrap anchorx="page" anchory="page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970" w:rsidRDefault="00197970">
      <w:r>
        <w:separator/>
      </w:r>
    </w:p>
    <w:p w:rsidR="00197970" w:rsidRDefault="00197970"/>
    <w:p w:rsidR="00197970" w:rsidRDefault="00197970"/>
    <w:p w:rsidR="00197970" w:rsidRDefault="00197970"/>
    <w:p w:rsidR="00197970" w:rsidRDefault="00197970"/>
    <w:p w:rsidR="00197970" w:rsidRDefault="00197970"/>
    <w:p w:rsidR="00197970" w:rsidRDefault="00197970"/>
    <w:p w:rsidR="00197970" w:rsidRDefault="00197970"/>
    <w:p w:rsidR="00197970" w:rsidRDefault="00197970"/>
  </w:footnote>
  <w:footnote w:type="continuationSeparator" w:id="0">
    <w:p w:rsidR="00197970" w:rsidRDefault="00197970">
      <w:r>
        <w:continuationSeparator/>
      </w:r>
    </w:p>
    <w:p w:rsidR="00197970" w:rsidRDefault="00197970"/>
    <w:p w:rsidR="00197970" w:rsidRDefault="00197970"/>
    <w:p w:rsidR="00197970" w:rsidRDefault="00197970"/>
    <w:p w:rsidR="00197970" w:rsidRDefault="00197970"/>
    <w:p w:rsidR="00197970" w:rsidRDefault="00197970"/>
    <w:p w:rsidR="00197970" w:rsidRDefault="00197970"/>
    <w:p w:rsidR="00197970" w:rsidRDefault="00197970"/>
    <w:p w:rsidR="00197970" w:rsidRDefault="0019797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4" w15:restartNumberingAfterBreak="0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5" w15:restartNumberingAfterBreak="0">
    <w:nsid w:val="02D72C95"/>
    <w:multiLevelType w:val="multilevel"/>
    <w:tmpl w:val="15AE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872D9"/>
    <w:multiLevelType w:val="multilevel"/>
    <w:tmpl w:val="7AB4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A6262"/>
    <w:multiLevelType w:val="hybridMultilevel"/>
    <w:tmpl w:val="0CD46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82212"/>
    <w:multiLevelType w:val="hybridMultilevel"/>
    <w:tmpl w:val="8090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53EFE"/>
    <w:multiLevelType w:val="hybridMultilevel"/>
    <w:tmpl w:val="BE6254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54BC75F0"/>
    <w:multiLevelType w:val="multilevel"/>
    <w:tmpl w:val="83A0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7"/>
  </w:num>
  <w:num w:numId="22">
    <w:abstractNumId w:val="10"/>
  </w:num>
  <w:num w:numId="23">
    <w:abstractNumId w:val="9"/>
  </w:num>
  <w:num w:numId="24">
    <w:abstractNumId w:val="5"/>
  </w:num>
  <w:num w:numId="25">
    <w:abstractNumId w:val="6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2C"/>
    <w:rsid w:val="00074C42"/>
    <w:rsid w:val="000757AF"/>
    <w:rsid w:val="00193A02"/>
    <w:rsid w:val="00197970"/>
    <w:rsid w:val="00197E46"/>
    <w:rsid w:val="002D5463"/>
    <w:rsid w:val="00423B96"/>
    <w:rsid w:val="004A173C"/>
    <w:rsid w:val="004A2F74"/>
    <w:rsid w:val="004D4DB1"/>
    <w:rsid w:val="004E20C7"/>
    <w:rsid w:val="00512FE7"/>
    <w:rsid w:val="005138F5"/>
    <w:rsid w:val="005828BD"/>
    <w:rsid w:val="006F3308"/>
    <w:rsid w:val="00885EBF"/>
    <w:rsid w:val="00893F88"/>
    <w:rsid w:val="00955D2C"/>
    <w:rsid w:val="00963508"/>
    <w:rsid w:val="009B63CE"/>
    <w:rsid w:val="009E6DB2"/>
    <w:rsid w:val="00AE40CB"/>
    <w:rsid w:val="00B338A4"/>
    <w:rsid w:val="00BF74A4"/>
    <w:rsid w:val="00C00557"/>
    <w:rsid w:val="00CC4094"/>
    <w:rsid w:val="00CD7A90"/>
    <w:rsid w:val="00D04D22"/>
    <w:rsid w:val="00D1173B"/>
    <w:rsid w:val="00D6262B"/>
    <w:rsid w:val="00DC76E3"/>
    <w:rsid w:val="00DE1B42"/>
    <w:rsid w:val="00E55CF0"/>
    <w:rsid w:val="00E775B4"/>
    <w:rsid w:val="00F9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5:docId w15:val="{2FAF8E1D-E332-4FD9-9B76-B040F887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Perpetua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8F5"/>
    <w:pPr>
      <w:spacing w:after="160" w:line="276" w:lineRule="auto"/>
    </w:pPr>
    <w:rPr>
      <w:rFonts w:cs="Times New Roman"/>
      <w:color w:val="800000"/>
      <w:sz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5138F5"/>
    <w:pPr>
      <w:spacing w:before="300" w:after="40" w:line="240" w:lineRule="auto"/>
      <w:outlineLvl w:val="0"/>
    </w:pPr>
    <w:rPr>
      <w:rFonts w:ascii="Franklin Gothic Book" w:hAnsi="Franklin Gothic Book"/>
      <w:b/>
      <w:color w:val="9D3511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5138F5"/>
    <w:pPr>
      <w:spacing w:before="240" w:after="40" w:line="240" w:lineRule="auto"/>
      <w:outlineLvl w:val="1"/>
    </w:pPr>
    <w:rPr>
      <w:rFonts w:ascii="Franklin Gothic Book" w:hAnsi="Franklin Gothic Book"/>
      <w:b/>
      <w:color w:val="9D3511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8F5"/>
    <w:pPr>
      <w:spacing w:before="200" w:after="40" w:line="240" w:lineRule="auto"/>
      <w:outlineLvl w:val="2"/>
    </w:pPr>
    <w:rPr>
      <w:rFonts w:ascii="Franklin Gothic Book" w:hAnsi="Franklin Gothic Book"/>
      <w:b/>
      <w:color w:val="D34817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138F5"/>
    <w:pPr>
      <w:spacing w:before="240" w:after="0"/>
      <w:outlineLvl w:val="3"/>
    </w:pPr>
    <w:rPr>
      <w:rFonts w:ascii="Franklin Gothic Book" w:hAnsi="Franklin Gothic Book"/>
      <w:b/>
      <w:color w:val="7B6A4D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138F5"/>
    <w:pPr>
      <w:spacing w:before="200" w:after="0"/>
      <w:outlineLvl w:val="4"/>
    </w:pPr>
    <w:rPr>
      <w:rFonts w:ascii="Franklin Gothic Book" w:hAnsi="Franklin Gothic Book"/>
      <w:b/>
      <w:i/>
      <w:color w:val="7B6A4D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8F5"/>
    <w:pPr>
      <w:spacing w:before="200" w:after="0"/>
      <w:outlineLvl w:val="5"/>
    </w:pPr>
    <w:rPr>
      <w:rFonts w:ascii="Franklin Gothic Book" w:hAnsi="Franklin Gothic Book"/>
      <w:color w:val="524633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8F5"/>
    <w:pPr>
      <w:spacing w:before="200" w:after="0"/>
      <w:outlineLvl w:val="6"/>
    </w:pPr>
    <w:rPr>
      <w:rFonts w:ascii="Franklin Gothic Book" w:hAnsi="Franklin Gothic Book"/>
      <w:i/>
      <w:color w:val="524633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8F5"/>
    <w:pPr>
      <w:spacing w:before="200" w:after="0"/>
      <w:outlineLvl w:val="7"/>
    </w:pPr>
    <w:rPr>
      <w:rFonts w:ascii="Franklin Gothic Book" w:hAnsi="Franklin Gothic Book"/>
      <w:color w:val="D34817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8F5"/>
    <w:pPr>
      <w:spacing w:before="200" w:after="0"/>
      <w:outlineLvl w:val="8"/>
    </w:pPr>
    <w:rPr>
      <w:rFonts w:ascii="Franklin Gothic Book" w:hAnsi="Franklin Gothic Book"/>
      <w:i/>
      <w:color w:val="D34817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F5"/>
    <w:rPr>
      <w:rFonts w:ascii="Franklin Gothic Book" w:hAnsi="Franklin Gothic Book" w:cs="Times New Roman"/>
      <w:b/>
      <w:color w:val="9D3511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8F5"/>
    <w:rPr>
      <w:rFonts w:ascii="Franklin Gothic Book" w:hAnsi="Franklin Gothic Book" w:cs="Times New Roman"/>
      <w:b/>
      <w:color w:val="9D3511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8F5"/>
    <w:rPr>
      <w:rFonts w:ascii="Franklin Gothic Book" w:hAnsi="Franklin Gothic Book" w:cs="Times New Roman"/>
      <w:b/>
      <w:color w:val="D34817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8F5"/>
    <w:rPr>
      <w:rFonts w:ascii="Franklin Gothic Book" w:hAnsi="Franklin Gothic Book" w:cs="Times New Roman"/>
      <w:b/>
      <w:color w:val="7B6A4D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8F5"/>
    <w:rPr>
      <w:rFonts w:ascii="Franklin Gothic Book" w:hAnsi="Franklin Gothic Book" w:cs="Times New Roman"/>
      <w:b/>
      <w:i/>
      <w:color w:val="7B6A4D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8F5"/>
    <w:rPr>
      <w:rFonts w:ascii="Franklin Gothic Book" w:hAnsi="Franklin Gothic Book" w:cs="Times New Roman"/>
      <w:color w:val="524633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8F5"/>
    <w:rPr>
      <w:rFonts w:ascii="Franklin Gothic Book" w:hAnsi="Franklin Gothic Book" w:cs="Times New Roman"/>
      <w:i/>
      <w:color w:val="524633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8F5"/>
    <w:rPr>
      <w:rFonts w:ascii="Franklin Gothic Book" w:hAnsi="Franklin Gothic Book" w:cs="Times New Roman"/>
      <w:color w:val="D34817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8F5"/>
    <w:rPr>
      <w:rFonts w:ascii="Franklin Gothic Book" w:hAnsi="Franklin Gothic Book" w:cs="Times New Roman"/>
      <w:i/>
      <w:color w:val="D34817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5138F5"/>
    <w:pPr>
      <w:pBdr>
        <w:bottom w:val="single" w:sz="8" w:space="4" w:color="D34817"/>
      </w:pBdr>
      <w:spacing w:line="240" w:lineRule="auto"/>
      <w:contextualSpacing/>
      <w:jc w:val="center"/>
    </w:pPr>
    <w:rPr>
      <w:rFonts w:ascii="Franklin Gothic Book" w:hAnsi="Franklin Gothic Book"/>
      <w:b/>
      <w:smallCaps/>
      <w:color w:val="D3481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138F5"/>
    <w:rPr>
      <w:rFonts w:ascii="Franklin Gothic Book" w:hAnsi="Franklin Gothic Book" w:cs="Times New Roman"/>
      <w:b/>
      <w:smallCaps/>
      <w:color w:val="D34817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5138F5"/>
    <w:pPr>
      <w:spacing w:after="480" w:line="240" w:lineRule="auto"/>
      <w:jc w:val="center"/>
    </w:pPr>
    <w:rPr>
      <w:rFonts w:ascii="Franklin Gothic Book" w:hAnsi="Franklin Gothic Book" w:cs="Perpetua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38F5"/>
    <w:rPr>
      <w:rFonts w:ascii="Franklin Gothic Book" w:hAnsi="Franklin Gothic Book"/>
      <w:sz w:val="28"/>
      <w:szCs w:val="24"/>
      <w:lang w:eastAsia="ja-JP"/>
    </w:rPr>
  </w:style>
  <w:style w:type="character" w:styleId="Strong">
    <w:name w:val="Strong"/>
    <w:uiPriority w:val="22"/>
    <w:qFormat/>
    <w:rsid w:val="005138F5"/>
    <w:rPr>
      <w:rFonts w:ascii="Perpetua" w:hAnsi="Perpetua"/>
      <w:b/>
      <w:color w:val="9B2D1F"/>
    </w:rPr>
  </w:style>
  <w:style w:type="character" w:styleId="Emphasis">
    <w:name w:val="Emphasis"/>
    <w:uiPriority w:val="20"/>
    <w:qFormat/>
    <w:rsid w:val="005138F5"/>
    <w:rPr>
      <w:b/>
      <w:i/>
      <w:color w:val="DF0000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5138F5"/>
    <w:rPr>
      <w:b/>
      <w:color w:val="9D3511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5138F5"/>
    <w:rPr>
      <w:rFonts w:cs="Times New Roman"/>
      <w:b/>
      <w:color w:val="9D3511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5138F5"/>
    <w:rPr>
      <w:color w:val="FF2D2D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5138F5"/>
    <w:rPr>
      <w:rFonts w:cs="Times New Roman"/>
      <w:color w:val="FF2D2D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5138F5"/>
    <w:rPr>
      <w:rFonts w:ascii="Franklin Gothic Book" w:hAnsi="Franklin Gothic Book"/>
      <w:b/>
      <w:i/>
      <w:color w:val="855D5D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5138F5"/>
    <w:rPr>
      <w:rFonts w:ascii="Franklin Gothic Book" w:hAnsi="Franklin Gothic Book" w:cs="Times New Roman"/>
      <w:b/>
      <w:i/>
      <w:color w:val="855D5D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5138F5"/>
    <w:rPr>
      <w:b/>
      <w:i/>
      <w:color w:val="7B6A4D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5138F5"/>
    <w:rPr>
      <w:rFonts w:cs="Times New Roman"/>
      <w:b/>
      <w:i/>
      <w:color w:val="7B6A4D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5138F5"/>
    <w:rPr>
      <w:i/>
      <w:color w:val="FF2D2D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5138F5"/>
    <w:rPr>
      <w:rFonts w:cs="Times New Roman"/>
      <w:i/>
      <w:color w:val="FF2D2D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5138F5"/>
    <w:rPr>
      <w:i/>
      <w:color w:val="7F7F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5138F5"/>
    <w:rPr>
      <w:rFonts w:cs="Times New Roman"/>
      <w:i/>
      <w:color w:val="7F7F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5138F5"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color w:val="FFFFFF"/>
      <w:sz w:val="32"/>
    </w:rPr>
  </w:style>
  <w:style w:type="table" w:styleId="TableGrid">
    <w:name w:val="Table Grid"/>
    <w:basedOn w:val="TableNormal"/>
    <w:uiPriority w:val="1"/>
    <w:qFormat/>
    <w:rsid w:val="005138F5"/>
    <w:tblPr>
      <w:tblBorders>
        <w:top w:val="single" w:sz="4" w:space="0" w:color="800000"/>
        <w:left w:val="single" w:sz="4" w:space="0" w:color="800000"/>
        <w:bottom w:val="single" w:sz="4" w:space="0" w:color="800000"/>
        <w:right w:val="single" w:sz="4" w:space="0" w:color="800000"/>
        <w:insideH w:val="single" w:sz="4" w:space="0" w:color="800000"/>
        <w:insideV w:val="single" w:sz="4" w:space="0" w:color="8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138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8F5"/>
    <w:rPr>
      <w:rFonts w:cs="Times New Roman"/>
      <w:color w:val="800000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5138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38F5"/>
    <w:rPr>
      <w:rFonts w:cs="Times New Roman"/>
      <w:color w:val="80000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8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8F5"/>
    <w:rPr>
      <w:rFonts w:ascii="Tahoma" w:hAnsi="Tahoma" w:cs="Tahoma"/>
      <w:color w:val="800000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5138F5"/>
    <w:pPr>
      <w:spacing w:after="0" w:line="240" w:lineRule="auto"/>
    </w:pPr>
    <w:rPr>
      <w:bCs/>
      <w:smallCaps/>
      <w:color w:val="732117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5138F5"/>
    <w:pPr>
      <w:spacing w:after="0" w:line="240" w:lineRule="auto"/>
    </w:pPr>
  </w:style>
  <w:style w:type="paragraph" w:styleId="BlockText">
    <w:name w:val="Block Text"/>
    <w:aliases w:val="Block Quote"/>
    <w:uiPriority w:val="40"/>
    <w:rsid w:val="005138F5"/>
    <w:pPr>
      <w:pBdr>
        <w:top w:val="single" w:sz="2" w:space="10" w:color="EE8C69"/>
        <w:bottom w:val="single" w:sz="24" w:space="10" w:color="EE8C69"/>
      </w:pBdr>
      <w:spacing w:after="280"/>
      <w:ind w:left="1440" w:right="1440"/>
      <w:jc w:val="both"/>
    </w:pPr>
    <w:rPr>
      <w:rFonts w:eastAsia="Times New Roman" w:cs="Times New Roman"/>
      <w:color w:val="7F7F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5138F5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5138F5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5138F5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5138F5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5138F5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5138F5"/>
    <w:pPr>
      <w:tabs>
        <w:tab w:val="right" w:leader="dot" w:pos="8630"/>
      </w:tabs>
      <w:spacing w:after="40" w:line="240" w:lineRule="auto"/>
    </w:pPr>
    <w:rPr>
      <w:smallCaps/>
      <w:noProof/>
      <w:color w:val="9B2D1F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5138F5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5138F5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138F5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138F5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138F5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138F5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138F5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138F5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5138F5"/>
    <w:rPr>
      <w:color w:val="CC9900"/>
      <w:u w:val="single"/>
    </w:rPr>
  </w:style>
  <w:style w:type="paragraph" w:customStyle="1" w:styleId="PersonalName">
    <w:name w:val="Personal Name"/>
    <w:basedOn w:val="Normal"/>
    <w:uiPriority w:val="2"/>
    <w:qFormat/>
    <w:rsid w:val="005138F5"/>
    <w:pPr>
      <w:spacing w:after="0"/>
    </w:pPr>
    <w:rPr>
      <w:rFonts w:ascii="Franklin Gothic Book" w:hAnsi="Franklin Gothic Book"/>
      <w:b/>
      <w:color w:val="D34817"/>
      <w:sz w:val="48"/>
    </w:rPr>
  </w:style>
  <w:style w:type="character" w:styleId="BookTitle">
    <w:name w:val="Book Title"/>
    <w:basedOn w:val="DefaultParagraphFont"/>
    <w:uiPriority w:val="33"/>
    <w:qFormat/>
    <w:rsid w:val="005138F5"/>
    <w:rPr>
      <w:rFonts w:ascii="Franklin Gothic Book" w:hAnsi="Franklin Gothic Book" w:cs="Times New Roman"/>
      <w:i/>
      <w:color w:val="855D5D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5138F5"/>
    <w:rPr>
      <w:rFonts w:ascii="Perpetua" w:hAnsi="Perpetua" w:cs="Times New Roman"/>
      <w:b/>
      <w:i/>
      <w:smallCaps/>
      <w:color w:val="9B2D1F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5138F5"/>
    <w:rPr>
      <w:rFonts w:cs="Times New Roman"/>
      <w:b/>
      <w:color w:val="D34817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5138F5"/>
    <w:rPr>
      <w:rFonts w:ascii="Perpetua" w:hAnsi="Perpetua" w:cs="Times New Roman"/>
      <w:i/>
      <w:color w:val="FF2D2D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5138F5"/>
    <w:rPr>
      <w:rFonts w:cs="Times New Roman"/>
      <w:color w:val="FF2D2D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5138F5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5138F5"/>
    <w:rPr>
      <w:rFonts w:ascii="Franklin Gothic Book" w:hAnsi="Franklin Gothic Book" w:cs="Times New Roman"/>
      <w:color w:val="696464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5138F5"/>
    <w:pPr>
      <w:spacing w:after="0" w:line="240" w:lineRule="auto"/>
      <w:outlineLvl w:val="0"/>
    </w:pPr>
    <w:rPr>
      <w:rFonts w:ascii="Franklin Gothic Book" w:hAnsi="Franklin Gothic Book"/>
      <w:b/>
      <w:color w:val="D34817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5138F5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5138F5"/>
    <w:pPr>
      <w:spacing w:after="0" w:line="240" w:lineRule="auto"/>
      <w:outlineLvl w:val="0"/>
    </w:pPr>
    <w:rPr>
      <w:rFonts w:ascii="Franklin Gothic Book" w:hAnsi="Franklin Gothic Book"/>
      <w:color w:val="696464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5138F5"/>
    <w:rPr>
      <w:rFonts w:ascii="Franklin Gothic Book" w:hAnsi="Franklin Gothic Book" w:cs="Times New Roman"/>
      <w:b/>
      <w:color w:val="9B2D1F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5138F5"/>
    <w:rPr>
      <w:rFonts w:ascii="Franklin Gothic Book" w:hAnsi="Franklin Gothic Book" w:cs="Times New Roman"/>
      <w:b/>
      <w:color w:val="D34817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5138F5"/>
    <w:pPr>
      <w:spacing w:before="320" w:after="40" w:line="240" w:lineRule="auto"/>
    </w:pPr>
    <w:rPr>
      <w:rFonts w:ascii="Franklin Gothic Book" w:hAnsi="Franklin Gothic Book"/>
      <w:b/>
      <w:color w:val="9B2D1F"/>
      <w:sz w:val="28"/>
    </w:rPr>
  </w:style>
  <w:style w:type="paragraph" w:customStyle="1" w:styleId="PlaceholderAutotext32">
    <w:name w:val="PlaceholderAutotext_32"/>
    <w:semiHidden/>
    <w:unhideWhenUsed/>
    <w:rsid w:val="005138F5"/>
    <w:pPr>
      <w:tabs>
        <w:tab w:val="num" w:pos="720"/>
      </w:tabs>
      <w:spacing w:line="276" w:lineRule="auto"/>
      <w:ind w:left="360" w:hanging="360"/>
      <w:contextualSpacing/>
    </w:pPr>
    <w:rPr>
      <w:rFonts w:cs="Times New Roman"/>
      <w:color w:val="800000"/>
      <w:sz w:val="22"/>
    </w:rPr>
  </w:style>
  <w:style w:type="paragraph" w:customStyle="1" w:styleId="GrayText">
    <w:name w:val="Gray Text"/>
    <w:basedOn w:val="NoSpacing"/>
    <w:unhideWhenUsed/>
    <w:qFormat/>
    <w:rsid w:val="005138F5"/>
    <w:rPr>
      <w:rFonts w:ascii="Franklin Gothic Book" w:hAnsi="Franklin Gothic Book"/>
      <w:color w:val="FF3F3F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5138F5"/>
  </w:style>
  <w:style w:type="paragraph" w:styleId="ListParagraph">
    <w:name w:val="List Paragraph"/>
    <w:basedOn w:val="Normal"/>
    <w:uiPriority w:val="6"/>
    <w:qFormat/>
    <w:rsid w:val="00193A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3A0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9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hoom\AppData\Local\Temp\Rar$DIa69636.1740\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736DEB36-D1A5-44A4-A149-C627B861E8A0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001.dot</Template>
  <TotalTime>97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21</cp:revision>
  <dcterms:created xsi:type="dcterms:W3CDTF">2018-08-25T22:41:00Z</dcterms:created>
  <dcterms:modified xsi:type="dcterms:W3CDTF">2019-06-15T07:41:00Z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