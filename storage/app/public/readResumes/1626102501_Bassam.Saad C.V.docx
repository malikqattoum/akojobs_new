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0E" w:rsidRDefault="0076618E" w:rsidP="001073E6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 wp14:anchorId="2DC4C31F" wp14:editId="707E4504">
            <wp:extent cx="1330452" cy="1677924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0E" w:rsidRDefault="000D390E" w:rsidP="00CC1879">
      <w:pPr>
        <w:ind w:left="0" w:firstLine="0"/>
      </w:pPr>
    </w:p>
    <w:tbl>
      <w:tblPr>
        <w:tblW w:w="3781" w:type="dxa"/>
        <w:tblInd w:w="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2548"/>
      </w:tblGrid>
      <w:tr w:rsidR="00443B46" w:rsidTr="00FB38CD">
        <w:trPr>
          <w:trHeight w:val="8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F469CE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F469CE">
              <w:rPr>
                <w:i/>
                <w:sz w:val="22"/>
              </w:rPr>
              <w:t>Birth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B42761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>
              <w:rPr>
                <w:noProof/>
                <w:sz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156.85pt;margin-top:.5pt;width:165.85pt;height:38.65pt;z-index:251660288;mso-width-percent:400;mso-position-horizontal-relative:text;mso-position-vertical-relative:text;mso-width-percent:400;mso-width-relative:margin;mso-height-relative:margin">
                  <v:textbox>
                    <w:txbxContent>
                      <w:p w:rsidR="000E3903" w:rsidRPr="000E3903" w:rsidRDefault="000E3903" w:rsidP="000E3903">
                        <w:pPr>
                          <w:rPr>
                            <w:b/>
                            <w:bCs/>
                            <w:sz w:val="36"/>
                            <w:szCs w:val="40"/>
                          </w:rPr>
                        </w:pPr>
                        <w:r w:rsidRPr="000E3903">
                          <w:rPr>
                            <w:b/>
                            <w:bCs/>
                            <w:color w:val="auto"/>
                            <w:sz w:val="36"/>
                            <w:szCs w:val="40"/>
                          </w:rPr>
                          <w:t>B</w:t>
                        </w:r>
                        <w:r w:rsidRPr="000E3903">
                          <w:rPr>
                            <w:b/>
                            <w:bCs/>
                            <w:sz w:val="36"/>
                            <w:szCs w:val="40"/>
                          </w:rPr>
                          <w:t>assam</w:t>
                        </w:r>
                        <w:r>
                          <w:rPr>
                            <w:b/>
                            <w:bCs/>
                            <w:sz w:val="36"/>
                            <w:szCs w:val="40"/>
                          </w:rPr>
                          <w:t xml:space="preserve"> </w:t>
                        </w:r>
                        <w:r w:rsidRPr="000E3903">
                          <w:rPr>
                            <w:b/>
                            <w:bCs/>
                            <w:sz w:val="36"/>
                            <w:szCs w:val="40"/>
                          </w:rPr>
                          <w:t>saad</w:t>
                        </w:r>
                      </w:p>
                    </w:txbxContent>
                  </v:textbox>
                </v:shape>
              </w:pict>
            </w:r>
            <w:r w:rsidR="000E3903">
              <w:rPr>
                <w:sz w:val="22"/>
              </w:rPr>
              <w:t>August</w:t>
            </w:r>
            <w:r w:rsidR="00F469CE" w:rsidRPr="00F469CE">
              <w:rPr>
                <w:sz w:val="22"/>
              </w:rPr>
              <w:t xml:space="preserve"> 1</w:t>
            </w:r>
            <w:r w:rsidR="000E3903" w:rsidRPr="000E3903">
              <w:rPr>
                <w:sz w:val="22"/>
                <w:vertAlign w:val="superscript"/>
              </w:rPr>
              <w:t>st</w:t>
            </w:r>
            <w:r w:rsidR="000E3903">
              <w:rPr>
                <w:sz w:val="22"/>
              </w:rPr>
              <w:t xml:space="preserve"> </w:t>
            </w:r>
            <w:r w:rsidR="00F469CE" w:rsidRPr="00F469CE">
              <w:rPr>
                <w:sz w:val="22"/>
              </w:rPr>
              <w:t>, 198</w:t>
            </w:r>
            <w:r w:rsidR="000E3903">
              <w:rPr>
                <w:sz w:val="22"/>
              </w:rPr>
              <w:t>8</w:t>
            </w:r>
          </w:p>
        </w:tc>
      </w:tr>
      <w:tr w:rsidR="00443B46" w:rsidTr="000D390E">
        <w:trPr>
          <w:trHeight w:val="271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F469CE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F469CE">
              <w:rPr>
                <w:i/>
                <w:sz w:val="22"/>
              </w:rPr>
              <w:t>Address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0E3903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Baghdad/ </w:t>
            </w:r>
            <w:proofErr w:type="spellStart"/>
            <w:r>
              <w:rPr>
                <w:sz w:val="22"/>
              </w:rPr>
              <w:t>ALyarmok</w:t>
            </w:r>
            <w:proofErr w:type="spellEnd"/>
          </w:p>
        </w:tc>
      </w:tr>
      <w:tr w:rsidR="00443B46" w:rsidTr="000D390E">
        <w:trPr>
          <w:trHeight w:val="28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F469CE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F469CE">
              <w:rPr>
                <w:i/>
                <w:sz w:val="22"/>
              </w:rPr>
              <w:t>Phone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0E3903" w:rsidP="00807E81">
            <w:pPr>
              <w:spacing w:after="0" w:line="276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07902913265</w:t>
            </w:r>
          </w:p>
        </w:tc>
      </w:tr>
      <w:tr w:rsidR="00443B46" w:rsidTr="000D390E">
        <w:trPr>
          <w:trHeight w:val="234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F469CE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F469CE">
              <w:rPr>
                <w:i/>
                <w:sz w:val="22"/>
              </w:rPr>
              <w:t>Mail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F469CE" w:rsidRDefault="000E3903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Bassam.saad.88@gmail.com</w:t>
            </w:r>
          </w:p>
        </w:tc>
      </w:tr>
    </w:tbl>
    <w:p w:rsidR="00443B46" w:rsidRDefault="00F469CE" w:rsidP="00FB38CD">
      <w:pPr>
        <w:spacing w:after="0" w:line="240" w:lineRule="auto"/>
        <w:ind w:left="-5"/>
      </w:pPr>
      <w:r>
        <w:rPr>
          <w:rFonts w:ascii="Calibri" w:eastAsia="Calibri" w:hAnsi="Calibri" w:cs="Calibri"/>
          <w:b/>
          <w:sz w:val="29"/>
        </w:rPr>
        <w:t>EDUCATION</w:t>
      </w:r>
    </w:p>
    <w:p w:rsidR="00443B46" w:rsidRDefault="00B42761" w:rsidP="00FB38CD">
      <w:pPr>
        <w:spacing w:after="257" w:line="240" w:lineRule="auto"/>
        <w:ind w:left="0" w:right="0" w:firstLine="0"/>
      </w:pPr>
      <w:r>
        <w:pict>
          <v:group id="Group 1153" o:spid="_x0000_s1032" style="width:416.7pt;height:3pt;mso-position-horizontal-relative:char;mso-position-vertical-relative:line" coordsize="5291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">
            <v:shape id="Shape 1550" o:spid="_x0000_s1033" style="position:absolute;width:52919;height:379;visibility:visible" coordsize="5291976,379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/D8cA&#10;AADdAAAADwAAAGRycy9kb3ducmV2LnhtbESPQWvCQBCF7wX/wzKF3uqmFkVSV6lCoYdCUaO9jtkx&#10;Cc3OLtltTP+9cxC8zfDevPfNYjW4VvXUxcazgZdxBoq49LbhykCx/3ieg4oJ2WLrmQz8U4TVcvSw&#10;wNz6C2+p36VKSQjHHA3UKYVc61jW5DCOfSAW7ew7h0nWrtK2w4uEu1ZPsmymHTYsDTUG2tRU/u7+&#10;nIHzKeuLzbbwP6fXcDiG7+P6a5gY8/Q4vL+BSjSku/l2/WkFfzoVfvlGR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Yfw/HAAAA3QAAAA8AAAAAAAAAAAAAAAAAmAIAAGRy&#10;cy9kb3ducmV2LnhtbFBLBQYAAAAABAAEAPUAAACMAwAAAAA=&#10;" adj="0,,0" path="m,l5291976,r,37960l,37960,,e" fillcolor="black" stroked="f" strokeweight="0">
              <v:stroke miterlimit="83231f" joinstyle="miter"/>
              <v:formulas/>
              <v:path arrowok="t" o:connecttype="segments" textboxrect="0,0,5291976,37960"/>
            </v:shape>
            <w10:wrap type="none"/>
            <w10:anchorlock/>
          </v:group>
        </w:pict>
      </w:r>
    </w:p>
    <w:p w:rsidR="00F469CE" w:rsidRPr="00F469CE" w:rsidRDefault="00F469CE" w:rsidP="00FB38CD">
      <w:pPr>
        <w:spacing w:after="0"/>
        <w:rPr>
          <w:vanish/>
        </w:rPr>
      </w:pPr>
    </w:p>
    <w:tbl>
      <w:tblPr>
        <w:tblpPr w:vertAnchor="text" w:tblpX="6905" w:tblpY="714"/>
        <w:tblOverlap w:val="never"/>
        <w:tblW w:w="1429" w:type="dxa"/>
        <w:tblCellMar>
          <w:left w:w="115" w:type="dxa"/>
          <w:right w:w="60" w:type="dxa"/>
        </w:tblCellMar>
        <w:tblLook w:val="04A0" w:firstRow="1" w:lastRow="0" w:firstColumn="1" w:lastColumn="0" w:noHBand="0" w:noVBand="1"/>
      </w:tblPr>
      <w:tblGrid>
        <w:gridCol w:w="1429"/>
      </w:tblGrid>
      <w:tr w:rsidR="00443B46" w:rsidTr="00F469CE"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43B46" w:rsidRPr="00F469CE" w:rsidRDefault="00F469CE" w:rsidP="00FB38CD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F469CE">
              <w:rPr>
                <w:color w:val="FFFFFF"/>
                <w:sz w:val="22"/>
              </w:rPr>
              <w:t>20</w:t>
            </w:r>
            <w:r w:rsidR="00C301AF">
              <w:rPr>
                <w:color w:val="FFFFFF"/>
                <w:sz w:val="22"/>
              </w:rPr>
              <w:t>08</w:t>
            </w:r>
            <w:r w:rsidRPr="00F469CE">
              <w:rPr>
                <w:color w:val="FFFFFF"/>
                <w:sz w:val="22"/>
              </w:rPr>
              <w:t>-20</w:t>
            </w:r>
            <w:r w:rsidR="00C301AF">
              <w:rPr>
                <w:color w:val="FFFFFF"/>
                <w:sz w:val="22"/>
              </w:rPr>
              <w:t>12</w:t>
            </w:r>
          </w:p>
        </w:tc>
      </w:tr>
    </w:tbl>
    <w:p w:rsidR="00443B46" w:rsidRDefault="00F469CE" w:rsidP="00FB38CD">
      <w:pPr>
        <w:spacing w:after="65" w:line="240" w:lineRule="auto"/>
        <w:ind w:left="-5" w:right="0"/>
      </w:pPr>
      <w:r>
        <w:rPr>
          <w:b/>
          <w:sz w:val="22"/>
        </w:rPr>
        <w:t xml:space="preserve">BSc. </w:t>
      </w:r>
      <w:r w:rsidR="00C301AF">
        <w:rPr>
          <w:b/>
          <w:sz w:val="22"/>
        </w:rPr>
        <w:t>Business management</w:t>
      </w:r>
    </w:p>
    <w:p w:rsidR="00C301AF" w:rsidRDefault="00CC1879" w:rsidP="00FB38CD">
      <w:pPr>
        <w:spacing w:after="78"/>
        <w:ind w:left="-5"/>
        <w:rPr>
          <w:i/>
          <w:sz w:val="22"/>
        </w:rPr>
      </w:pPr>
      <w:r>
        <w:rPr>
          <w:i/>
          <w:sz w:val="22"/>
        </w:rPr>
        <w:t>Baghdad college</w:t>
      </w:r>
      <w:r w:rsidR="00C301AF">
        <w:rPr>
          <w:i/>
          <w:sz w:val="22"/>
        </w:rPr>
        <w:t xml:space="preserve"> </w:t>
      </w:r>
      <w:r>
        <w:rPr>
          <w:i/>
          <w:sz w:val="22"/>
        </w:rPr>
        <w:t>for economic</w:t>
      </w:r>
      <w:r w:rsidR="00C301AF">
        <w:rPr>
          <w:i/>
          <w:sz w:val="22"/>
        </w:rPr>
        <w:t xml:space="preserve"> </w:t>
      </w:r>
      <w:r w:rsidR="00C301AF" w:rsidRPr="00C301AF">
        <w:rPr>
          <w:i/>
          <w:sz w:val="22"/>
        </w:rPr>
        <w:t>Sciences</w:t>
      </w:r>
    </w:p>
    <w:p w:rsidR="00C301AF" w:rsidRDefault="00C301AF" w:rsidP="00FB38CD">
      <w:pPr>
        <w:spacing w:after="78"/>
        <w:ind w:left="-5"/>
        <w:rPr>
          <w:i/>
          <w:sz w:val="22"/>
        </w:rPr>
      </w:pPr>
    </w:p>
    <w:p w:rsidR="00C301AF" w:rsidRPr="00C301AF" w:rsidRDefault="00C301AF" w:rsidP="00FB38CD">
      <w:pPr>
        <w:spacing w:after="78"/>
        <w:ind w:left="-5"/>
        <w:rPr>
          <w:i/>
          <w:sz w:val="22"/>
        </w:rPr>
      </w:pPr>
      <w:r>
        <w:rPr>
          <w:i/>
          <w:sz w:val="22"/>
        </w:rPr>
        <w:t xml:space="preserve">A private university that teaches all the </w:t>
      </w:r>
      <w:r w:rsidR="00CC1879">
        <w:rPr>
          <w:i/>
          <w:sz w:val="22"/>
        </w:rPr>
        <w:t>sciences</w:t>
      </w:r>
      <w:r>
        <w:rPr>
          <w:i/>
          <w:sz w:val="22"/>
        </w:rPr>
        <w:t xml:space="preserve"> that </w:t>
      </w:r>
      <w:r w:rsidR="00CC1879">
        <w:rPr>
          <w:i/>
          <w:sz w:val="22"/>
        </w:rPr>
        <w:t>is</w:t>
      </w:r>
      <w:r>
        <w:rPr>
          <w:i/>
          <w:sz w:val="22"/>
        </w:rPr>
        <w:t xml:space="preserve"> </w:t>
      </w:r>
      <w:r w:rsidR="00AC2B80">
        <w:rPr>
          <w:i/>
          <w:sz w:val="22"/>
        </w:rPr>
        <w:t>attached directly or indirectly to the study of business.</w:t>
      </w:r>
    </w:p>
    <w:p w:rsidR="00443B46" w:rsidRDefault="00443B46" w:rsidP="00FB38CD">
      <w:pPr>
        <w:spacing w:after="78" w:line="240" w:lineRule="auto"/>
        <w:ind w:left="-5"/>
      </w:pPr>
    </w:p>
    <w:p w:rsidR="00443B46" w:rsidRDefault="00F469CE" w:rsidP="00FB38CD">
      <w:pPr>
        <w:spacing w:after="0" w:line="240" w:lineRule="auto"/>
        <w:ind w:left="-5"/>
      </w:pPr>
      <w:r>
        <w:rPr>
          <w:rFonts w:ascii="Calibri" w:eastAsia="Calibri" w:hAnsi="Calibri" w:cs="Calibri"/>
          <w:b/>
          <w:sz w:val="29"/>
        </w:rPr>
        <w:t>WORK EXPERIENCE</w:t>
      </w:r>
    </w:p>
    <w:p w:rsidR="00443B46" w:rsidRDefault="00B42761" w:rsidP="00FB38CD">
      <w:pPr>
        <w:spacing w:after="278" w:line="240" w:lineRule="auto"/>
        <w:ind w:left="0" w:right="0" w:firstLine="0"/>
      </w:pPr>
      <w:r>
        <w:pict>
          <v:group id="Group 1154" o:spid="_x0000_s1030" style="width:416.7pt;height:3pt;mso-position-horizontal-relative:char;mso-position-vertical-relative:line" coordsize="5291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">
            <v:shape id="Shape 1551" o:spid="_x0000_s1031" style="position:absolute;width:52919;height:379;visibility:visible" coordsize="5291976,379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lMQA&#10;AADdAAAADwAAAGRycy9kb3ducmV2LnhtbERPS2sCMRC+F/wPYQRvNatiKduNooLQg1DUrb2Om9kH&#10;biZhk67rv28Khd7m43tOth5MK3rqfGNZwWyagCAurG64UpCf98+vIHxA1thaJgUP8rBejZ4yTLW9&#10;85H6U6hEDGGfooI6BJdK6YuaDPqpdcSRK21nMETYVVJ3eI/hppXzJHmRBhuODTU62tVU3E7fRkF5&#10;Tfp8d8zt13XhPi/u47I9DHOlJuNh8wYi0BD+xX/udx3nL5cz+P0mn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2pTEAAAA3QAAAA8AAAAAAAAAAAAAAAAAmAIAAGRycy9k&#10;b3ducmV2LnhtbFBLBQYAAAAABAAEAPUAAACJAwAAAAA=&#10;" adj="0,,0" path="m,l5291976,r,37960l,37960,,e" fillcolor="black" stroked="f" strokeweight="0">
              <v:stroke miterlimit="83231f" joinstyle="miter"/>
              <v:formulas/>
              <v:path arrowok="t" o:connecttype="segments" textboxrect="0,0,5291976,37960"/>
            </v:shape>
            <w10:wrap type="none"/>
            <w10:anchorlock/>
          </v:group>
        </w:pict>
      </w:r>
    </w:p>
    <w:p w:rsidR="00AC2B80" w:rsidRPr="00C25AA2" w:rsidRDefault="001112D0" w:rsidP="00FB38CD">
      <w:pPr>
        <w:spacing w:after="65" w:line="240" w:lineRule="auto"/>
        <w:ind w:left="-5" w:right="0"/>
        <w:rPr>
          <w:rFonts w:ascii="Andalus" w:hAnsi="Andalus" w:cs="Andalus"/>
          <w:bCs/>
          <w:sz w:val="22"/>
        </w:rPr>
      </w:pPr>
      <w:r w:rsidRPr="00C25AA2">
        <w:rPr>
          <w:rFonts w:ascii="Andalus" w:hAnsi="Andalus" w:cs="Andalus"/>
          <w:bCs/>
          <w:sz w:val="22"/>
        </w:rPr>
        <w:t>Proactive attitude, dynamic</w:t>
      </w:r>
      <w:r w:rsidR="00F23A33" w:rsidRPr="00C25AA2">
        <w:rPr>
          <w:rFonts w:ascii="Andalus" w:hAnsi="Andalus" w:cs="Andalus"/>
          <w:bCs/>
          <w:sz w:val="22"/>
        </w:rPr>
        <w:t>,</w:t>
      </w:r>
      <w:r w:rsidR="00F23A33">
        <w:rPr>
          <w:rFonts w:ascii="Andalus" w:hAnsi="Andalus" w:cs="Andalus"/>
          <w:bCs/>
        </w:rPr>
        <w:t xml:space="preserve"> </w:t>
      </w:r>
      <w:r w:rsidR="00F23A33" w:rsidRPr="00C25AA2">
        <w:rPr>
          <w:rFonts w:ascii="Andalus" w:hAnsi="Andalus" w:cs="Andalus"/>
          <w:bCs/>
        </w:rPr>
        <w:t>accustomed</w:t>
      </w:r>
      <w:r w:rsidRPr="00C25AA2">
        <w:rPr>
          <w:rFonts w:ascii="Andalus" w:hAnsi="Andalus" w:cs="Andalus"/>
          <w:bCs/>
          <w:sz w:val="22"/>
        </w:rPr>
        <w:t xml:space="preserve"> to work under pressure</w:t>
      </w:r>
    </w:p>
    <w:p w:rsidR="00C25AA2" w:rsidRPr="00C25AA2" w:rsidRDefault="00C25AA2" w:rsidP="00FB38CD">
      <w:pPr>
        <w:pStyle w:val="HTML"/>
        <w:shd w:val="clear" w:color="auto" w:fill="FFFFFF"/>
        <w:ind w:left="421" w:firstLine="0"/>
        <w:rPr>
          <w:rFonts w:ascii="Andalus" w:eastAsia="Times New Roman" w:hAnsi="Andalus" w:cs="Andalus"/>
          <w:bCs/>
          <w:color w:val="212121"/>
          <w:sz w:val="22"/>
          <w:szCs w:val="22"/>
        </w:rPr>
      </w:pPr>
      <w:r>
        <w:rPr>
          <w:rFonts w:ascii="Andalus" w:hAnsi="Andalus" w:cs="Andalus"/>
          <w:bCs/>
          <w:sz w:val="22"/>
        </w:rPr>
        <w:t>e</w:t>
      </w:r>
      <w:r w:rsidR="001112D0" w:rsidRPr="00C25AA2">
        <w:rPr>
          <w:rFonts w:ascii="Andalus" w:hAnsi="Andalus" w:cs="Andalus"/>
          <w:bCs/>
          <w:sz w:val="22"/>
        </w:rPr>
        <w:t xml:space="preserve">asily adaptable in any environment ,quick learning, organized and </w:t>
      </w:r>
      <w:r w:rsidRPr="00C25AA2">
        <w:rPr>
          <w:rFonts w:ascii="Andalus" w:hAnsi="Andalus" w:cs="Andalus"/>
          <w:bCs/>
          <w:sz w:val="22"/>
        </w:rPr>
        <w:t>planner, facing</w:t>
      </w:r>
      <w:r w:rsidR="001112D0" w:rsidRPr="00C25AA2">
        <w:rPr>
          <w:rFonts w:ascii="Andalus" w:hAnsi="Andalus" w:cs="Andalus"/>
          <w:bCs/>
          <w:sz w:val="22"/>
        </w:rPr>
        <w:t xml:space="preserve"> work difficulties, on time with very good skill in topics, like planning </w:t>
      </w:r>
      <w:r w:rsidRPr="00C25AA2">
        <w:rPr>
          <w:rFonts w:ascii="Andalus" w:hAnsi="Andalus" w:cs="Andalus"/>
          <w:bCs/>
          <w:sz w:val="22"/>
        </w:rPr>
        <w:t xml:space="preserve">,marketing ,development </w:t>
      </w:r>
      <w:r>
        <w:rPr>
          <w:rFonts w:ascii="Andalus" w:hAnsi="Andalus" w:cs="Andalus"/>
          <w:bCs/>
          <w:sz w:val="22"/>
        </w:rPr>
        <w:t>,</w:t>
      </w:r>
      <w:r w:rsidRPr="00C25AA2">
        <w:rPr>
          <w:rFonts w:ascii="Andalus" w:hAnsi="Andalus" w:cs="Andalus"/>
          <w:bCs/>
        </w:rPr>
        <w:t xml:space="preserve"> </w:t>
      </w:r>
      <w:r>
        <w:rPr>
          <w:rFonts w:ascii="Andalus" w:eastAsia="Times New Roman" w:hAnsi="Andalus" w:cs="Andalus"/>
          <w:bCs/>
          <w:color w:val="212121"/>
          <w:sz w:val="22"/>
          <w:szCs w:val="22"/>
        </w:rPr>
        <w:t>a</w:t>
      </w:r>
      <w:r w:rsidRPr="00C25AA2">
        <w:rPr>
          <w:rFonts w:ascii="Andalus" w:eastAsia="Times New Roman" w:hAnsi="Andalus" w:cs="Andalus"/>
          <w:bCs/>
          <w:color w:val="212121"/>
          <w:sz w:val="22"/>
          <w:szCs w:val="22"/>
        </w:rPr>
        <w:t>n executive exchange, team work creative and  innovative</w:t>
      </w:r>
      <w:r>
        <w:rPr>
          <w:rFonts w:ascii="Andalus" w:eastAsia="Times New Roman" w:hAnsi="Andalus" w:cs="Andalus"/>
          <w:bCs/>
          <w:color w:val="212121"/>
          <w:sz w:val="22"/>
          <w:szCs w:val="22"/>
        </w:rPr>
        <w:t>.</w:t>
      </w:r>
    </w:p>
    <w:p w:rsidR="00C25AA2" w:rsidRPr="00C25AA2" w:rsidRDefault="00C25AA2" w:rsidP="00FB38CD">
      <w:pPr>
        <w:pStyle w:val="HTML"/>
        <w:shd w:val="clear" w:color="auto" w:fill="FFFFFF"/>
        <w:rPr>
          <w:rFonts w:ascii="Andalus" w:eastAsia="Times New Roman" w:hAnsi="Andalus" w:cs="Andalus"/>
          <w:bCs/>
          <w:color w:val="212121"/>
        </w:rPr>
      </w:pPr>
    </w:p>
    <w:p w:rsidR="00C25AA2" w:rsidRPr="00C25AA2" w:rsidRDefault="00BE372A" w:rsidP="00FB38CD">
      <w:pPr>
        <w:pStyle w:val="HTML"/>
        <w:shd w:val="clear" w:color="auto" w:fill="FFFFFF"/>
        <w:rPr>
          <w:rFonts w:ascii="Andalus" w:eastAsia="Times New Roman" w:hAnsi="Andalus" w:cs="Andalus"/>
          <w:bCs/>
          <w:color w:val="212121"/>
          <w:sz w:val="22"/>
          <w:szCs w:val="22"/>
        </w:rPr>
      </w:pPr>
      <w:r>
        <w:rPr>
          <w:rFonts w:ascii="Andalus" w:eastAsia="Times New Roman" w:hAnsi="Andalus" w:cs="Andalus"/>
          <w:bCs/>
          <w:color w:val="212121"/>
          <w:sz w:val="22"/>
          <w:szCs w:val="22"/>
        </w:rPr>
        <w:t xml:space="preserve">Year of experiences: 6  years </w:t>
      </w:r>
    </w:p>
    <w:p w:rsidR="00AC2B80" w:rsidRPr="00AF1C7E" w:rsidRDefault="00AC2B80" w:rsidP="00FB38CD">
      <w:pPr>
        <w:spacing w:after="65" w:line="240" w:lineRule="auto"/>
        <w:ind w:left="-5" w:right="0"/>
        <w:rPr>
          <w:sz w:val="22"/>
        </w:rPr>
      </w:pPr>
      <w:proofErr w:type="spellStart"/>
      <w:r w:rsidRPr="00ED3D26">
        <w:rPr>
          <w:b/>
          <w:bCs/>
          <w:sz w:val="22"/>
        </w:rPr>
        <w:t>Alt</w:t>
      </w:r>
      <w:r w:rsidR="00AF1C7E" w:rsidRPr="00ED3D26">
        <w:rPr>
          <w:b/>
          <w:bCs/>
          <w:sz w:val="22"/>
        </w:rPr>
        <w:t>t</w:t>
      </w:r>
      <w:r w:rsidRPr="00ED3D26">
        <w:rPr>
          <w:b/>
          <w:bCs/>
          <w:sz w:val="22"/>
        </w:rPr>
        <w:t>wajir</w:t>
      </w:r>
      <w:proofErr w:type="spellEnd"/>
      <w:r w:rsidRPr="00ED3D26">
        <w:rPr>
          <w:b/>
          <w:bCs/>
          <w:sz w:val="22"/>
        </w:rPr>
        <w:t xml:space="preserve"> advertising </w:t>
      </w:r>
      <w:r w:rsidR="00CC1879" w:rsidRPr="00ED3D26">
        <w:rPr>
          <w:b/>
          <w:bCs/>
          <w:sz w:val="22"/>
        </w:rPr>
        <w:t>company</w:t>
      </w:r>
      <w:r w:rsidR="00ED3D26">
        <w:rPr>
          <w:sz w:val="22"/>
        </w:rPr>
        <w:t xml:space="preserve">  </w:t>
      </w:r>
      <w:r w:rsidR="00CC1879" w:rsidRPr="00AF1C7E">
        <w:rPr>
          <w:sz w:val="22"/>
        </w:rPr>
        <w:t xml:space="preserve"> </w:t>
      </w:r>
      <w:r w:rsidR="00CC1879">
        <w:rPr>
          <w:sz w:val="22"/>
        </w:rPr>
        <w:t>full</w:t>
      </w:r>
      <w:r w:rsidRPr="00AF1C7E">
        <w:rPr>
          <w:sz w:val="22"/>
        </w:rPr>
        <w:t xml:space="preserve"> time job</w:t>
      </w:r>
    </w:p>
    <w:p w:rsidR="00F469CE" w:rsidRPr="00F469CE" w:rsidRDefault="00F469CE" w:rsidP="00FB38CD">
      <w:pPr>
        <w:spacing w:after="0"/>
        <w:rPr>
          <w:vanish/>
        </w:rPr>
      </w:pPr>
    </w:p>
    <w:p w:rsidR="00AC2B80" w:rsidRDefault="00AF1C7E" w:rsidP="00FB38CD">
      <w:pPr>
        <w:spacing w:after="65" w:line="240" w:lineRule="auto"/>
        <w:ind w:left="-5" w:right="0"/>
      </w:pPr>
      <w:r>
        <w:t xml:space="preserve">Work </w:t>
      </w:r>
      <w:r w:rsidR="00871B2A">
        <w:t>period</w:t>
      </w:r>
      <w:r w:rsidR="00511AC9">
        <w:t>: August 2012 to August</w:t>
      </w:r>
      <w:r>
        <w:t xml:space="preserve"> 2013</w:t>
      </w:r>
    </w:p>
    <w:p w:rsidR="00AF1C7E" w:rsidRDefault="00AF1C7E" w:rsidP="00FB38CD">
      <w:pPr>
        <w:spacing w:after="65" w:line="240" w:lineRule="auto"/>
        <w:ind w:left="-5" w:right="0"/>
      </w:pPr>
      <w:r>
        <w:t>Duties:</w:t>
      </w:r>
    </w:p>
    <w:p w:rsidR="00BE372A" w:rsidRDefault="00BE372A" w:rsidP="00FB38CD">
      <w:pPr>
        <w:spacing w:after="65" w:line="240" w:lineRule="auto"/>
        <w:ind w:left="-5" w:right="0"/>
      </w:pPr>
      <w:r>
        <w:t xml:space="preserve">Managing newspapers and monitoring </w:t>
      </w:r>
      <w:r w:rsidR="00D02D3D">
        <w:t>advertisements</w:t>
      </w:r>
      <w:r>
        <w:t xml:space="preserve"> </w:t>
      </w:r>
    </w:p>
    <w:p w:rsidR="00AF1C7E" w:rsidRDefault="00F23A33" w:rsidP="00FB38CD">
      <w:pPr>
        <w:spacing w:after="65" w:line="240" w:lineRule="auto"/>
        <w:ind w:left="-5" w:right="0"/>
      </w:pPr>
      <w:r w:rsidRPr="00F23A33">
        <w:t>Coordination between press and Zain's advertisement</w:t>
      </w:r>
      <w:r>
        <w:t>.</w:t>
      </w:r>
    </w:p>
    <w:p w:rsidR="00511AC9" w:rsidRDefault="00BE372A" w:rsidP="00FB38CD">
      <w:pPr>
        <w:spacing w:after="65" w:line="240" w:lineRule="auto"/>
        <w:ind w:left="-5" w:right="0"/>
      </w:pPr>
      <w:r>
        <w:t xml:space="preserve">Coordinate and managing  radio advertisements </w:t>
      </w:r>
    </w:p>
    <w:p w:rsidR="00AF1C7E" w:rsidRDefault="00AF1C7E" w:rsidP="00FB38CD">
      <w:pPr>
        <w:spacing w:after="65" w:line="240" w:lineRule="auto"/>
        <w:ind w:left="-5" w:right="0"/>
      </w:pPr>
    </w:p>
    <w:p w:rsidR="00443B46" w:rsidRDefault="00F23A33" w:rsidP="00C61E18">
      <w:pPr>
        <w:spacing w:after="65" w:line="240" w:lineRule="auto"/>
        <w:ind w:left="-5" w:right="0"/>
      </w:pPr>
      <w:r>
        <w:rPr>
          <w:b/>
          <w:sz w:val="22"/>
        </w:rPr>
        <w:t xml:space="preserve">Mind share </w:t>
      </w:r>
      <w:r w:rsidR="009D7528">
        <w:rPr>
          <w:b/>
          <w:sz w:val="22"/>
        </w:rPr>
        <w:t>company</w:t>
      </w:r>
      <w:r w:rsidR="009D7528">
        <w:t xml:space="preserve"> </w:t>
      </w:r>
      <w:r w:rsidR="00CD69D8">
        <w:t xml:space="preserve">  </w:t>
      </w:r>
      <w:r w:rsidR="009D7528">
        <w:t>full</w:t>
      </w:r>
      <w:r w:rsidRPr="00AF1C7E">
        <w:rPr>
          <w:sz w:val="22"/>
        </w:rPr>
        <w:t xml:space="preserve"> time job</w:t>
      </w:r>
    </w:p>
    <w:p w:rsidR="00F23A33" w:rsidRDefault="00F23A33" w:rsidP="00C61E18">
      <w:pPr>
        <w:spacing w:after="428"/>
      </w:pPr>
      <w:r>
        <w:t xml:space="preserve">Work </w:t>
      </w:r>
      <w:r w:rsidR="00871B2A">
        <w:t xml:space="preserve">period </w:t>
      </w:r>
      <w:r w:rsidR="009D7528">
        <w:t>:</w:t>
      </w:r>
      <w:r w:rsidR="00AE6F56">
        <w:t xml:space="preserve"> August 2013 to </w:t>
      </w:r>
      <w:r w:rsidR="00D02D3D">
        <w:t>October</w:t>
      </w:r>
      <w:r w:rsidR="00511AC9">
        <w:t xml:space="preserve"> 2015</w:t>
      </w:r>
    </w:p>
    <w:p w:rsidR="00BE372A" w:rsidRDefault="00BE372A" w:rsidP="00C61E18">
      <w:pPr>
        <w:spacing w:after="65" w:line="240" w:lineRule="auto"/>
        <w:ind w:left="-5" w:right="0"/>
      </w:pPr>
    </w:p>
    <w:p w:rsidR="00F23A33" w:rsidRDefault="00F23A33" w:rsidP="00C61E18">
      <w:pPr>
        <w:spacing w:after="65" w:line="240" w:lineRule="auto"/>
        <w:ind w:left="-5" w:right="0"/>
      </w:pPr>
      <w:r>
        <w:t>Duties:</w:t>
      </w:r>
    </w:p>
    <w:p w:rsidR="00BE372A" w:rsidRDefault="00BE372A" w:rsidP="00C61E18">
      <w:pPr>
        <w:spacing w:after="65" w:line="240" w:lineRule="auto"/>
        <w:ind w:left="-5" w:right="0"/>
      </w:pPr>
    </w:p>
    <w:p w:rsidR="00F23A33" w:rsidRDefault="00F23A33" w:rsidP="00C61E18">
      <w:pPr>
        <w:pStyle w:val="a4"/>
        <w:numPr>
          <w:ilvl w:val="0"/>
          <w:numId w:val="1"/>
        </w:numPr>
        <w:spacing w:after="428"/>
      </w:pPr>
      <w:r>
        <w:t>Running all campaigns (</w:t>
      </w:r>
      <w:r w:rsidR="009D7528">
        <w:t>P</w:t>
      </w:r>
      <w:r>
        <w:t xml:space="preserve">ress, </w:t>
      </w:r>
      <w:r w:rsidR="009D7528">
        <w:t>R</w:t>
      </w:r>
      <w:r>
        <w:t>adio</w:t>
      </w:r>
      <w:r w:rsidR="009D7528">
        <w:t>,</w:t>
      </w:r>
      <w:r>
        <w:t xml:space="preserve"> </w:t>
      </w:r>
      <w:r w:rsidR="009D7528">
        <w:t xml:space="preserve">Magazines, TVs </w:t>
      </w:r>
      <w:r>
        <w:t xml:space="preserve"> </w:t>
      </w:r>
      <w:r w:rsidR="009D7528">
        <w:t>)</w:t>
      </w:r>
    </w:p>
    <w:p w:rsidR="009D7528" w:rsidRDefault="009D7528" w:rsidP="00C61E18">
      <w:pPr>
        <w:pStyle w:val="a4"/>
        <w:numPr>
          <w:ilvl w:val="0"/>
          <w:numId w:val="1"/>
        </w:numPr>
        <w:spacing w:after="428"/>
      </w:pPr>
      <w:r>
        <w:t>Planning for (Press, Radio, Magazines, TVs, )</w:t>
      </w:r>
    </w:p>
    <w:p w:rsidR="009D7528" w:rsidRDefault="00511AC9" w:rsidP="00C61E18">
      <w:pPr>
        <w:pStyle w:val="a4"/>
        <w:numPr>
          <w:ilvl w:val="0"/>
          <w:numId w:val="1"/>
        </w:numPr>
        <w:spacing w:after="428"/>
      </w:pPr>
      <w:r>
        <w:t xml:space="preserve">Monitoring </w:t>
      </w:r>
      <w:r w:rsidR="009D7528">
        <w:t xml:space="preserve"> (Press, Radio, Magazines, TVs, outdoor BB )</w:t>
      </w:r>
    </w:p>
    <w:p w:rsidR="00BE372A" w:rsidRDefault="00BE372A" w:rsidP="00C61E18">
      <w:pPr>
        <w:pStyle w:val="a4"/>
        <w:numPr>
          <w:ilvl w:val="0"/>
          <w:numId w:val="1"/>
        </w:numPr>
        <w:spacing w:after="428"/>
      </w:pPr>
      <w:r>
        <w:t xml:space="preserve">Managing , </w:t>
      </w:r>
      <w:r w:rsidR="00D02D3D">
        <w:t>planning</w:t>
      </w:r>
      <w:r>
        <w:t xml:space="preserve"> and monitoring billboards </w:t>
      </w:r>
    </w:p>
    <w:p w:rsidR="00BE372A" w:rsidRDefault="00BE372A" w:rsidP="00C61E18">
      <w:pPr>
        <w:pStyle w:val="a4"/>
        <w:numPr>
          <w:ilvl w:val="0"/>
          <w:numId w:val="1"/>
        </w:numPr>
        <w:spacing w:after="428"/>
      </w:pPr>
      <w:r>
        <w:t xml:space="preserve">Managing all campaigns of  Zain company , LG and  Fine </w:t>
      </w:r>
    </w:p>
    <w:p w:rsidR="00BE372A" w:rsidRDefault="00BE372A" w:rsidP="00BE372A">
      <w:pPr>
        <w:pStyle w:val="a4"/>
        <w:numPr>
          <w:ilvl w:val="0"/>
          <w:numId w:val="1"/>
        </w:numPr>
        <w:spacing w:after="428"/>
      </w:pPr>
      <w:r>
        <w:t xml:space="preserve">Running </w:t>
      </w:r>
      <w:r w:rsidR="00D02D3D">
        <w:t>weekly</w:t>
      </w:r>
      <w:r>
        <w:t xml:space="preserve"> meetings with Zain company to update media plans ,developing media plans </w:t>
      </w:r>
      <w:r w:rsidR="00AE6F56">
        <w:t>and coordination with  JWT designing company .</w:t>
      </w:r>
    </w:p>
    <w:p w:rsidR="00AE6F56" w:rsidRDefault="00AE6F56" w:rsidP="00AE6F56">
      <w:pPr>
        <w:pStyle w:val="a4"/>
        <w:spacing w:after="428"/>
        <w:ind w:left="1141" w:firstLine="0"/>
      </w:pPr>
    </w:p>
    <w:p w:rsidR="00871B2A" w:rsidRDefault="00871B2A" w:rsidP="00C61E18">
      <w:pPr>
        <w:spacing w:after="428"/>
        <w:rPr>
          <w:b/>
          <w:sz w:val="22"/>
        </w:rPr>
      </w:pPr>
    </w:p>
    <w:p w:rsidR="00CD69D8" w:rsidRDefault="00CD69D8" w:rsidP="00C61E18">
      <w:pPr>
        <w:spacing w:after="428"/>
      </w:pPr>
      <w:r w:rsidRPr="00EA69A7">
        <w:rPr>
          <w:b/>
          <w:sz w:val="22"/>
        </w:rPr>
        <w:t xml:space="preserve">Digitamia for WISP&amp;IT </w:t>
      </w:r>
      <w:r w:rsidR="00665078" w:rsidRPr="00EA69A7">
        <w:rPr>
          <w:b/>
          <w:sz w:val="22"/>
        </w:rPr>
        <w:t>services</w:t>
      </w:r>
      <w:r w:rsidR="00665078">
        <w:rPr>
          <w:b/>
          <w:sz w:val="22"/>
        </w:rPr>
        <w:t xml:space="preserve"> (</w:t>
      </w:r>
      <w:r w:rsidR="00665078" w:rsidRPr="00665078">
        <w:t>full</w:t>
      </w:r>
      <w:r>
        <w:t xml:space="preserve"> time job</w:t>
      </w:r>
      <w:r w:rsidR="00665078">
        <w:t>)</w:t>
      </w:r>
    </w:p>
    <w:p w:rsidR="00871B2A" w:rsidRDefault="00871B2A" w:rsidP="00C61E18">
      <w:pPr>
        <w:spacing w:after="428"/>
      </w:pPr>
      <w:r>
        <w:rPr>
          <w:bCs/>
          <w:sz w:val="22"/>
        </w:rPr>
        <w:t xml:space="preserve">   </w:t>
      </w:r>
      <w:r w:rsidRPr="00871B2A">
        <w:rPr>
          <w:bCs/>
          <w:sz w:val="22"/>
        </w:rPr>
        <w:t>Work</w:t>
      </w:r>
      <w:r>
        <w:rPr>
          <w:b/>
          <w:sz w:val="22"/>
        </w:rPr>
        <w:t xml:space="preserve"> </w:t>
      </w:r>
      <w:r>
        <w:t xml:space="preserve">period: February 2016 till now </w:t>
      </w:r>
    </w:p>
    <w:p w:rsidR="00CD69D8" w:rsidRDefault="00871B2A" w:rsidP="00871B2A">
      <w:pPr>
        <w:spacing w:after="428"/>
        <w:ind w:left="0" w:firstLine="0"/>
      </w:pPr>
      <w:r>
        <w:t xml:space="preserve">                       </w:t>
      </w:r>
      <w:r w:rsidR="00CD69D8">
        <w:t>Duties:</w:t>
      </w:r>
    </w:p>
    <w:p w:rsidR="009D7884" w:rsidRDefault="00662131" w:rsidP="009D7884">
      <w:pPr>
        <w:pStyle w:val="a4"/>
        <w:numPr>
          <w:ilvl w:val="0"/>
          <w:numId w:val="5"/>
        </w:numPr>
        <w:spacing w:after="428"/>
      </w:pPr>
      <w:r>
        <w:t>Network marketing services</w:t>
      </w:r>
    </w:p>
    <w:p w:rsidR="00662131" w:rsidRDefault="00662131" w:rsidP="00C61E18">
      <w:pPr>
        <w:pStyle w:val="a4"/>
        <w:numPr>
          <w:ilvl w:val="0"/>
          <w:numId w:val="5"/>
        </w:numPr>
        <w:spacing w:after="428"/>
      </w:pPr>
      <w:r>
        <w:t>Responsible on social media team</w:t>
      </w:r>
    </w:p>
    <w:p w:rsidR="00EA69A7" w:rsidRDefault="00EA69A7" w:rsidP="00C61E18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 w:rsidRPr="00EA69A7">
        <w:rPr>
          <w:rFonts w:ascii="inherit" w:eastAsia="Times New Roman" w:hAnsi="inherit" w:cs="Courier New"/>
          <w:color w:val="212121"/>
          <w:szCs w:val="20"/>
        </w:rPr>
        <w:t>Coordination with all suppliers</w:t>
      </w:r>
      <w:r>
        <w:rPr>
          <w:rFonts w:ascii="inherit" w:eastAsia="Times New Roman" w:hAnsi="inherit" w:cs="Courier New"/>
          <w:color w:val="212121"/>
          <w:szCs w:val="20"/>
        </w:rPr>
        <w:t xml:space="preserve"> &amp; agents</w:t>
      </w:r>
    </w:p>
    <w:p w:rsidR="00EA69A7" w:rsidRDefault="00AE6F56" w:rsidP="00C61E18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>Lead</w:t>
      </w:r>
      <w:r w:rsidR="00EA69A7">
        <w:rPr>
          <w:rFonts w:ascii="inherit" w:eastAsia="Times New Roman" w:hAnsi="inherit" w:cs="Courier New"/>
          <w:color w:val="212121"/>
          <w:szCs w:val="20"/>
        </w:rPr>
        <w:t xml:space="preserve"> marketing campaigns</w:t>
      </w:r>
    </w:p>
    <w:p w:rsidR="00AE6F56" w:rsidRDefault="00AE6F56" w:rsidP="00C61E18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Sales manager </w:t>
      </w:r>
    </w:p>
    <w:p w:rsidR="00AE6F56" w:rsidRDefault="00AE6F56" w:rsidP="00C61E18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HR manager </w:t>
      </w:r>
    </w:p>
    <w:p w:rsidR="00AE6F56" w:rsidRDefault="00AE6F56" w:rsidP="00C61E18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>Account manager</w:t>
      </w:r>
    </w:p>
    <w:p w:rsidR="00EA69A7" w:rsidRDefault="00EA69A7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ED3D26" w:rsidRDefault="00ED3D26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871B2A" w:rsidRDefault="00871B2A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b/>
          <w:bCs/>
          <w:color w:val="212121"/>
          <w:sz w:val="22"/>
        </w:rPr>
      </w:pPr>
    </w:p>
    <w:p w:rsidR="00871B2A" w:rsidRDefault="00871B2A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b/>
          <w:bCs/>
          <w:color w:val="212121"/>
          <w:sz w:val="22"/>
        </w:rPr>
      </w:pPr>
    </w:p>
    <w:p w:rsidR="00ED3D26" w:rsidRDefault="00ED3D26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  <w:proofErr w:type="spellStart"/>
      <w:r w:rsidRPr="00871B2A">
        <w:rPr>
          <w:rFonts w:ascii="inherit" w:eastAsia="Times New Roman" w:hAnsi="inherit" w:cs="Courier New"/>
          <w:b/>
          <w:bCs/>
          <w:color w:val="212121"/>
          <w:sz w:val="22"/>
        </w:rPr>
        <w:t>Alaa</w:t>
      </w:r>
      <w:proofErr w:type="spellEnd"/>
      <w:r w:rsidRPr="00871B2A">
        <w:rPr>
          <w:rFonts w:ascii="inherit" w:eastAsia="Times New Roman" w:hAnsi="inherit" w:cs="Courier New"/>
          <w:b/>
          <w:bCs/>
          <w:color w:val="212121"/>
          <w:sz w:val="22"/>
        </w:rPr>
        <w:t xml:space="preserve"> _ Al Iraq for general contacting CO Ltd</w:t>
      </w:r>
      <w:r w:rsidRPr="00ED3D26">
        <w:rPr>
          <w:rFonts w:ascii="inherit" w:eastAsia="Times New Roman" w:hAnsi="inherit" w:cs="Courier New"/>
          <w:b/>
          <w:bCs/>
          <w:color w:val="212121"/>
          <w:szCs w:val="20"/>
        </w:rPr>
        <w:t>.</w:t>
      </w:r>
      <w:r>
        <w:rPr>
          <w:rFonts w:ascii="inherit" w:eastAsia="Times New Roman" w:hAnsi="inherit" w:cs="Courier New"/>
          <w:b/>
          <w:bCs/>
          <w:color w:val="212121"/>
          <w:szCs w:val="20"/>
        </w:rPr>
        <w:t xml:space="preserve">  </w:t>
      </w:r>
      <w:r>
        <w:rPr>
          <w:rFonts w:ascii="inherit" w:eastAsia="Times New Roman" w:hAnsi="inherit" w:cs="Courier New"/>
          <w:color w:val="212121"/>
          <w:szCs w:val="20"/>
        </w:rPr>
        <w:t>part time  job</w:t>
      </w:r>
    </w:p>
    <w:p w:rsidR="00871B2A" w:rsidRDefault="00871B2A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871B2A" w:rsidRDefault="00871B2A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Work period : February 2018 till now </w:t>
      </w:r>
    </w:p>
    <w:p w:rsidR="00ED3D26" w:rsidRDefault="00ED3D26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ED3D26" w:rsidRDefault="00ED3D26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ED3D26" w:rsidRPr="00ED3D26" w:rsidRDefault="00ED3D26" w:rsidP="00ED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                                  </w:t>
      </w:r>
      <w:r w:rsidRPr="00ED3D26">
        <w:rPr>
          <w:rFonts w:ascii="inherit" w:eastAsia="Times New Roman" w:hAnsi="inherit" w:cs="Courier New"/>
          <w:color w:val="212121"/>
          <w:szCs w:val="20"/>
        </w:rPr>
        <w:t xml:space="preserve">Duties :   </w:t>
      </w:r>
    </w:p>
    <w:p w:rsidR="00ED3D26" w:rsidRDefault="00ED3D26" w:rsidP="00ED3D26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Applying tenders with UNDP </w:t>
      </w:r>
    </w:p>
    <w:p w:rsidR="00ED3D26" w:rsidRDefault="00ED3D26" w:rsidP="00ED3D26">
      <w:pPr>
        <w:pStyle w:val="a4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inherit" w:eastAsia="Times New Roman" w:hAnsi="inherit" w:cs="Courier New"/>
          <w:color w:val="212121"/>
          <w:szCs w:val="20"/>
        </w:rPr>
      </w:pPr>
      <w:r>
        <w:rPr>
          <w:rFonts w:ascii="inherit" w:eastAsia="Times New Roman" w:hAnsi="inherit" w:cs="Courier New"/>
          <w:color w:val="212121"/>
          <w:szCs w:val="20"/>
        </w:rPr>
        <w:t xml:space="preserve">Applying tenders with FERAATO Iraq </w:t>
      </w:r>
    </w:p>
    <w:p w:rsidR="00ED3D26" w:rsidRPr="00ED3D26" w:rsidRDefault="00ED3D26" w:rsidP="00C61E18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61" w:right="0" w:firstLine="0"/>
        <w:rPr>
          <w:rFonts w:ascii="inherit" w:eastAsia="Times New Roman" w:hAnsi="inherit" w:cs="Courier New"/>
          <w:color w:val="212121"/>
          <w:szCs w:val="20"/>
        </w:rPr>
      </w:pPr>
    </w:p>
    <w:p w:rsidR="00CD69D8" w:rsidRDefault="00CD69D8" w:rsidP="00C61E18">
      <w:pPr>
        <w:pStyle w:val="a4"/>
        <w:spacing w:after="428"/>
        <w:ind w:left="1141" w:firstLine="0"/>
        <w:rPr>
          <w:color w:val="FFFFFF"/>
          <w:sz w:val="22"/>
        </w:rPr>
      </w:pPr>
      <w:r w:rsidRPr="00F469CE">
        <w:rPr>
          <w:color w:val="FFFFFF"/>
          <w:sz w:val="22"/>
        </w:rPr>
        <w:t>20</w:t>
      </w:r>
      <w:r>
        <w:rPr>
          <w:color w:val="FFFFFF"/>
          <w:sz w:val="22"/>
        </w:rPr>
        <w:t>12</w:t>
      </w:r>
      <w:r w:rsidRPr="00F469CE">
        <w:rPr>
          <w:color w:val="FFFFFF"/>
          <w:sz w:val="22"/>
        </w:rPr>
        <w:t>-20</w:t>
      </w:r>
      <w:r>
        <w:rPr>
          <w:color w:val="FFFFFF"/>
          <w:sz w:val="22"/>
        </w:rPr>
        <w:t>1</w:t>
      </w:r>
    </w:p>
    <w:p w:rsidR="00CD69D8" w:rsidRDefault="00CD69D8" w:rsidP="00C61E18">
      <w:pPr>
        <w:spacing w:after="428"/>
        <w:ind w:left="0" w:firstLine="0"/>
      </w:pPr>
      <w:r w:rsidRPr="00CD69D8">
        <w:rPr>
          <w:color w:val="FFFFFF"/>
          <w:sz w:val="22"/>
        </w:rPr>
        <w:t>420</w:t>
      </w:r>
    </w:p>
    <w:p w:rsidR="009D7528" w:rsidRDefault="009D7528" w:rsidP="00C61E18">
      <w:pPr>
        <w:pStyle w:val="a4"/>
        <w:spacing w:after="428"/>
        <w:ind w:left="1141" w:firstLine="0"/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871B2A" w:rsidRDefault="00871B2A" w:rsidP="00C61E18">
      <w:pPr>
        <w:spacing w:after="0" w:line="240" w:lineRule="auto"/>
        <w:ind w:left="-5"/>
        <w:rPr>
          <w:rFonts w:ascii="Calibri" w:eastAsia="Calibri" w:hAnsi="Calibri" w:cs="Calibri"/>
          <w:b/>
          <w:sz w:val="29"/>
        </w:rPr>
      </w:pPr>
    </w:p>
    <w:p w:rsidR="00443B46" w:rsidRDefault="00F469CE" w:rsidP="00C61E18">
      <w:pPr>
        <w:spacing w:after="0" w:line="240" w:lineRule="auto"/>
        <w:ind w:left="-5"/>
      </w:pPr>
      <w:r>
        <w:rPr>
          <w:rFonts w:ascii="Calibri" w:eastAsia="Calibri" w:hAnsi="Calibri" w:cs="Calibri"/>
          <w:b/>
          <w:sz w:val="29"/>
        </w:rPr>
        <w:t>SKILLS</w:t>
      </w:r>
    </w:p>
    <w:p w:rsidR="00443B46" w:rsidRDefault="00B42761" w:rsidP="00C61E18">
      <w:pPr>
        <w:spacing w:after="235" w:line="276" w:lineRule="auto"/>
        <w:ind w:left="0" w:right="0" w:firstLine="0"/>
      </w:pPr>
      <w:r>
        <w:pict>
          <v:group id="Group 1155" o:spid="_x0000_s1028" style="width:416.7pt;height:3pt;mso-position-horizontal-relative:char;mso-position-vertical-relative:line" coordsize="5291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">
            <v:shape id="Shape 1552" o:spid="_x0000_s1029" style="position:absolute;width:52919;height:379;visibility:visible" coordsize="5291976,379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E48QA&#10;AADdAAAADwAAAGRycy9kb3ducmV2LnhtbERPTWvCQBC9F/wPywje6qYRS4muoQaEHoSiTe11zI5J&#10;MDu7ZLcx/vtuodDbPN7nrPPRdGKg3reWFTzNExDEldUt1wrKj93jCwgfkDV2lknBnTzkm8nDGjNt&#10;b3yg4RhqEUPYZ6igCcFlUvqqIYN+bh1x5C62Nxgi7Gupe7zFcNPJNEmepcGWY0ODjoqGquvx2yi4&#10;nJOhLA6l/Tov3OfJvZ+2+zFVajYdX1cgAo3hX/znftNx/nKZwu838QS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GROPEAAAA3QAAAA8AAAAAAAAAAAAAAAAAmAIAAGRycy9k&#10;b3ducmV2LnhtbFBLBQYAAAAABAAEAPUAAACJAwAAAAA=&#10;" adj="0,,0" path="m,l5291976,r,37960l,37960,,e" fillcolor="black" stroked="f" strokeweight="0">
              <v:stroke miterlimit="83231f" joinstyle="miter"/>
              <v:formulas/>
              <v:path arrowok="t" o:connecttype="segments" textboxrect="0,0,5291976,37960"/>
            </v:shape>
            <w10:wrap type="none"/>
            <w10:anchorlock/>
          </v:group>
        </w:pict>
      </w:r>
    </w:p>
    <w:tbl>
      <w:tblPr>
        <w:tblW w:w="4827" w:type="dxa"/>
        <w:tblInd w:w="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3263"/>
      </w:tblGrid>
      <w:tr w:rsidR="00443B46" w:rsidTr="00F469CE">
        <w:trPr>
          <w:trHeight w:val="76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Default="00443B46" w:rsidP="00C61E18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  <w:p w:rsidR="00274980" w:rsidRPr="00274980" w:rsidRDefault="00274980" w:rsidP="00C61E18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 xml:space="preserve">Languages:   </w:t>
            </w:r>
            <w:r w:rsidRPr="00274980">
              <w:rPr>
                <w:sz w:val="22"/>
              </w:rPr>
              <w:t xml:space="preserve"> </w:t>
            </w:r>
            <w:r w:rsidR="000E3903" w:rsidRPr="00274980">
              <w:rPr>
                <w:sz w:val="22"/>
              </w:rPr>
              <w:t>Arabic</w:t>
            </w:r>
            <w:r>
              <w:rPr>
                <w:sz w:val="22"/>
              </w:rPr>
              <w:t xml:space="preserve"> (mother  </w:t>
            </w:r>
            <w:r w:rsidR="00F469CE" w:rsidRPr="00274980">
              <w:rPr>
                <w:sz w:val="22"/>
              </w:rPr>
              <w:t>tongue)</w:t>
            </w:r>
          </w:p>
          <w:p w:rsidR="00274980" w:rsidRPr="00274980" w:rsidRDefault="00274980" w:rsidP="00C61E18">
            <w:pPr>
              <w:pStyle w:val="a4"/>
              <w:spacing w:after="65" w:line="240" w:lineRule="auto"/>
              <w:ind w:right="0" w:firstLine="0"/>
              <w:rPr>
                <w:sz w:val="22"/>
              </w:rPr>
            </w:pPr>
          </w:p>
          <w:p w:rsidR="00274980" w:rsidRPr="00274980" w:rsidRDefault="00F469CE" w:rsidP="00C61E18">
            <w:pPr>
              <w:pStyle w:val="a4"/>
              <w:spacing w:after="65" w:line="240" w:lineRule="auto"/>
              <w:ind w:right="0" w:firstLine="0"/>
              <w:rPr>
                <w:sz w:val="22"/>
              </w:rPr>
            </w:pPr>
            <w:r w:rsidRPr="00274980">
              <w:rPr>
                <w:sz w:val="22"/>
              </w:rPr>
              <w:t>English (</w:t>
            </w:r>
            <w:r w:rsidR="00CB1E9E">
              <w:rPr>
                <w:sz w:val="22"/>
              </w:rPr>
              <w:t>very</w:t>
            </w:r>
            <w:r w:rsidRPr="00274980">
              <w:rPr>
                <w:sz w:val="22"/>
              </w:rPr>
              <w:t xml:space="preserve"> </w:t>
            </w:r>
            <w:r w:rsidR="000E3903" w:rsidRPr="00274980">
              <w:rPr>
                <w:sz w:val="22"/>
              </w:rPr>
              <w:t>Good</w:t>
            </w:r>
            <w:r w:rsidR="00274980" w:rsidRPr="00274980">
              <w:rPr>
                <w:sz w:val="22"/>
              </w:rPr>
              <w:t xml:space="preserve"> )</w:t>
            </w:r>
          </w:p>
          <w:p w:rsidR="00274980" w:rsidRDefault="00274980" w:rsidP="00C61E18">
            <w:pPr>
              <w:spacing w:after="65" w:line="240" w:lineRule="auto"/>
              <w:ind w:left="421" w:right="0" w:firstLine="0"/>
              <w:rPr>
                <w:sz w:val="22"/>
              </w:rPr>
            </w:pPr>
          </w:p>
          <w:p w:rsidR="00274980" w:rsidRP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>Microsof</w:t>
            </w:r>
            <w:r w:rsidRPr="00274980">
              <w:rPr>
                <w:sz w:val="22"/>
              </w:rPr>
              <w:t>t windows</w:t>
            </w:r>
          </w:p>
          <w:p w:rsidR="00274980" w:rsidRP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 w:rsidRPr="00274980">
              <w:rPr>
                <w:sz w:val="22"/>
              </w:rPr>
              <w:t>Excel advance</w:t>
            </w:r>
          </w:p>
          <w:p w:rsidR="00274980" w:rsidRP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 w:rsidRPr="00274980">
              <w:rPr>
                <w:sz w:val="22"/>
              </w:rPr>
              <w:t>Word intermediate</w:t>
            </w:r>
          </w:p>
          <w:p w:rsidR="00274980" w:rsidRP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 w:rsidRPr="00274980">
              <w:rPr>
                <w:sz w:val="22"/>
              </w:rPr>
              <w:t>Power point intermediate</w:t>
            </w:r>
          </w:p>
          <w:p w:rsidR="00274980" w:rsidRP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 w:rsidRPr="00274980">
              <w:rPr>
                <w:sz w:val="22"/>
              </w:rPr>
              <w:t>Management skills</w:t>
            </w:r>
          </w:p>
          <w:p w:rsidR="00274980" w:rsidRDefault="00274980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right="0"/>
              <w:rPr>
                <w:sz w:val="22"/>
              </w:rPr>
            </w:pPr>
            <w:r w:rsidRPr="00274980">
              <w:rPr>
                <w:sz w:val="22"/>
              </w:rPr>
              <w:t>Customer service skills</w:t>
            </w:r>
          </w:p>
          <w:p w:rsidR="00274980" w:rsidRDefault="00511AC9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left="421" w:right="0" w:firstLine="0"/>
              <w:rPr>
                <w:sz w:val="22"/>
              </w:rPr>
            </w:pPr>
            <w:r w:rsidRPr="00ED3D26">
              <w:rPr>
                <w:sz w:val="22"/>
              </w:rPr>
              <w:t xml:space="preserve">Sales management skills </w:t>
            </w:r>
          </w:p>
          <w:p w:rsidR="00ED3D26" w:rsidRDefault="00ED3D26" w:rsidP="00C61E18">
            <w:pPr>
              <w:pStyle w:val="a4"/>
              <w:numPr>
                <w:ilvl w:val="0"/>
                <w:numId w:val="4"/>
              </w:numPr>
              <w:spacing w:after="65" w:line="240" w:lineRule="auto"/>
              <w:ind w:left="421" w:right="0" w:firstLine="0"/>
              <w:rPr>
                <w:sz w:val="22"/>
              </w:rPr>
            </w:pPr>
            <w:r>
              <w:rPr>
                <w:sz w:val="22"/>
              </w:rPr>
              <w:t xml:space="preserve">Researching skills </w:t>
            </w:r>
          </w:p>
          <w:p w:rsidR="00ED3D26" w:rsidRPr="00ED3D26" w:rsidRDefault="00ED3D26" w:rsidP="003D436D">
            <w:pPr>
              <w:pStyle w:val="a4"/>
              <w:spacing w:after="65" w:line="240" w:lineRule="auto"/>
              <w:ind w:left="421" w:right="0" w:firstLine="0"/>
              <w:rPr>
                <w:sz w:val="22"/>
              </w:rPr>
            </w:pPr>
          </w:p>
          <w:p w:rsidR="00274980" w:rsidRDefault="00274980" w:rsidP="00C61E18">
            <w:pPr>
              <w:spacing w:after="65" w:line="240" w:lineRule="auto"/>
              <w:ind w:left="421" w:right="0" w:firstLine="0"/>
              <w:rPr>
                <w:sz w:val="22"/>
              </w:rPr>
            </w:pPr>
          </w:p>
          <w:p w:rsidR="00274980" w:rsidRPr="00274980" w:rsidRDefault="00274980" w:rsidP="00C61E18">
            <w:pPr>
              <w:spacing w:after="65" w:line="240" w:lineRule="auto"/>
              <w:ind w:left="421" w:right="0" w:firstLine="0"/>
              <w:rPr>
                <w:sz w:val="22"/>
              </w:rPr>
            </w:pPr>
          </w:p>
          <w:p w:rsidR="00443B46" w:rsidRPr="00F469CE" w:rsidRDefault="00443B46" w:rsidP="00C61E18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443B46" w:rsidTr="00F469CE">
        <w:trPr>
          <w:trHeight w:val="285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274980" w:rsidRDefault="00443B46" w:rsidP="00C61E18">
            <w:pPr>
              <w:pStyle w:val="a4"/>
              <w:spacing w:after="0" w:line="276" w:lineRule="auto"/>
              <w:ind w:right="0" w:firstLine="0"/>
              <w:rPr>
                <w:sz w:val="22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B46" w:rsidRPr="00274980" w:rsidRDefault="00443B46" w:rsidP="00C61E18">
            <w:pPr>
              <w:spacing w:after="0" w:line="276" w:lineRule="auto"/>
              <w:ind w:left="360" w:right="0" w:firstLine="0"/>
              <w:rPr>
                <w:sz w:val="22"/>
              </w:rPr>
            </w:pPr>
          </w:p>
        </w:tc>
      </w:tr>
      <w:tr w:rsidR="00274980" w:rsidRPr="00F469CE" w:rsidTr="00274980">
        <w:trPr>
          <w:trHeight w:val="285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980" w:rsidRPr="00274980" w:rsidRDefault="00274980" w:rsidP="00C61E18">
            <w:pPr>
              <w:pStyle w:val="a4"/>
              <w:spacing w:after="0" w:line="276" w:lineRule="auto"/>
              <w:ind w:right="0" w:firstLine="0"/>
              <w:rPr>
                <w:sz w:val="22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4980" w:rsidRPr="00274980" w:rsidRDefault="00274980" w:rsidP="00C61E18">
            <w:pPr>
              <w:pStyle w:val="a4"/>
              <w:spacing w:after="0" w:line="276" w:lineRule="auto"/>
              <w:ind w:right="0" w:firstLine="0"/>
              <w:rPr>
                <w:sz w:val="22"/>
              </w:rPr>
            </w:pPr>
          </w:p>
        </w:tc>
      </w:tr>
    </w:tbl>
    <w:p w:rsidR="00443B46" w:rsidRDefault="00443B4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Default="001073E6" w:rsidP="00C61E18">
      <w:pPr>
        <w:spacing w:after="0" w:line="240" w:lineRule="auto"/>
        <w:ind w:left="0" w:right="0" w:firstLine="0"/>
      </w:pPr>
    </w:p>
    <w:p w:rsidR="001073E6" w:rsidRPr="00C5770F" w:rsidRDefault="001073E6" w:rsidP="001073E6">
      <w:pPr>
        <w:jc w:val="center"/>
        <w:rPr>
          <w:rFonts w:ascii="Times New Roman" w:hAnsi="Times New Roman" w:cs="Generator Black"/>
          <w:b/>
          <w:bCs/>
          <w:sz w:val="40"/>
          <w:szCs w:val="40"/>
          <w:u w:val="single"/>
          <w:rtl/>
        </w:rPr>
      </w:pPr>
      <w:r w:rsidRPr="00C5770F">
        <w:rPr>
          <w:rFonts w:ascii="Äggstock" w:hAnsi="Äggstock" w:cs="Generator Black"/>
          <w:b/>
          <w:bCs/>
          <w:sz w:val="36"/>
          <w:szCs w:val="40"/>
          <w:u w:val="single"/>
          <w:rtl/>
        </w:rPr>
        <w:lastRenderedPageBreak/>
        <w:t>السيرة الذاتي</w:t>
      </w:r>
      <w:r w:rsidRPr="00C5770F">
        <w:rPr>
          <w:rFonts w:ascii="Äggstock" w:hAnsi="Äggstock" w:cs="Generator Black" w:hint="cs"/>
          <w:b/>
          <w:bCs/>
          <w:sz w:val="36"/>
          <w:szCs w:val="40"/>
          <w:u w:val="single"/>
          <w:rtl/>
        </w:rPr>
        <w:t>ة</w:t>
      </w:r>
    </w:p>
    <w:p w:rsidR="001073E6" w:rsidRDefault="001073E6" w:rsidP="001073E6">
      <w:pPr>
        <w:jc w:val="right"/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</w:pPr>
      <w:r w:rsidRPr="000E0CB1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المعلومات الشخصية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proofErr w:type="spellStart"/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>الإسم</w:t>
      </w:r>
      <w:proofErr w:type="spellEnd"/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بسام سعد سيف الدين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br/>
        <w:t xml:space="preserve">الحالة </w:t>
      </w:r>
      <w:r w:rsidRPr="000E0CB1">
        <w:rPr>
          <w:rFonts w:ascii="Times New Roman" w:hAnsi="Times New Roman" w:cs="Times New Roman" w:hint="cs"/>
          <w:b/>
          <w:bCs/>
          <w:sz w:val="24"/>
          <w:szCs w:val="24"/>
          <w:rtl/>
        </w:rPr>
        <w:t>الاجتماعية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: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976A5">
        <w:rPr>
          <w:rFonts w:ascii="Times New Roman" w:hAnsi="Times New Roman" w:cs="Times New Roman" w:hint="cs"/>
          <w:b/>
          <w:bCs/>
          <w:sz w:val="24"/>
          <w:szCs w:val="24"/>
          <w:rtl/>
        </w:rPr>
        <w:t>متزوج</w:t>
      </w:r>
      <w:r w:rsidRPr="000E0CB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br/>
        <w:t>تاريخ الميلاد 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1/8/1988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br/>
        <w:t>مكان الميلاد 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بغداد اليرموك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br/>
        <w:t>الجنسية 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عراقي </w:t>
      </w:r>
      <w:r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0E0CB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br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______________________________________________________________________________</w:t>
      </w:r>
    </w:p>
    <w:p w:rsidR="001073E6" w:rsidRPr="00EB41E2" w:rsidRDefault="001073E6" w:rsidP="001073E6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المؤهلات التعليمية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بكالوريوس ادارة اعمال كلية بغداد للعلوم الاقتصادية الجامعة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</w:p>
    <w:p w:rsidR="001073E6" w:rsidRDefault="001073E6" w:rsidP="001073E6">
      <w:pPr>
        <w:spacing w:line="240" w:lineRule="auto"/>
        <w:jc w:val="right"/>
        <w:rPr>
          <w:rFonts w:ascii="Times New Roman" w:hAnsi="Times New Roman" w:cs="Times New Roman" w:hint="cs"/>
          <w:sz w:val="24"/>
          <w:szCs w:val="24"/>
          <w:rtl/>
        </w:rPr>
      </w:pPr>
      <w:r w:rsidRPr="00EB41E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شهادات أخرى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 w:rsidRPr="00EB41E2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</w:p>
    <w:p w:rsidR="001073E6" w:rsidRDefault="001073E6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32"/>
          <w:szCs w:val="32"/>
          <w:rtl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r w:rsidRPr="00EB41E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الخبرات العملية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r w:rsidRPr="001073E6">
        <w:rPr>
          <w:rFonts w:ascii="Times New Roman" w:hAnsi="Times New Roman" w:cs="Times New Roman"/>
          <w:b/>
          <w:bCs/>
          <w:sz w:val="24"/>
          <w:szCs w:val="24"/>
          <w:rtl/>
        </w:rPr>
        <w:t>•</w:t>
      </w:r>
      <w:r w:rsidRPr="001073E6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1073E6">
        <w:rPr>
          <w:rFonts w:ascii="Times New Roman" w:hAnsi="Times New Roman" w:cs="Times New Roman" w:hint="cs"/>
          <w:b/>
          <w:bCs/>
          <w:sz w:val="24"/>
          <w:szCs w:val="24"/>
          <w:rtl/>
        </w:rPr>
        <w:t>سريع التعلم, القدرة على العمل تحت الضغط , تنظيم وتخطيط العمل مسبقا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,</w:t>
      </w:r>
    </w:p>
    <w:p w:rsidR="001073E6" w:rsidRDefault="001073E6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مواجهة صعوبات العمل وتحدياته بمهارة , العمل في مختلف البيئات ومع مختلف الاشخاص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 w:rsidRPr="0017539D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17539D">
        <w:rPr>
          <w:rFonts w:ascii="Times New Roman" w:hAnsi="Times New Roman" w:cs="Times New Roman" w:hint="cs"/>
          <w:b/>
          <w:bCs/>
          <w:sz w:val="24"/>
          <w:szCs w:val="24"/>
          <w:rtl/>
        </w:rPr>
        <w:t>لدي خبرة مدتها 6 سنوات عملت في مختلف المجالات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عملت في شركة التواجر للدعاية والاعلان 2012-2013</w:t>
      </w:r>
    </w:p>
    <w:p w:rsidR="001073E6" w:rsidRDefault="001073E6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عملي كان في هذه الشركة هوة ادارة حملات شركة زين للدعايات في الصحف والراديو والمجلات </w:t>
      </w:r>
    </w:p>
    <w:p w:rsidR="001073E6" w:rsidRDefault="001073E6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مراقبة الاعلانات في الصحف وتقديم تقارير يومية الى شركة زين بحركة الاعلانات على الراديو والصحف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</w:p>
    <w:p w:rsidR="0017539D" w:rsidRDefault="001073E6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 w:rsidRPr="0017539D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عمل اجتماعات شهرية مع شركة زين لمتابعة </w:t>
      </w:r>
      <w:r w:rsidR="0017539D" w:rsidRPr="0017539D">
        <w:rPr>
          <w:rFonts w:ascii="Times New Roman" w:hAnsi="Times New Roman" w:cs="Times New Roman" w:hint="cs"/>
          <w:b/>
          <w:bCs/>
          <w:sz w:val="24"/>
          <w:szCs w:val="24"/>
          <w:rtl/>
        </w:rPr>
        <w:t>اداء العمل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عمل اجتماعات اسبوعية مع كوادر الصحف وكوادر الراديو وتنسيق العمل بين شركة زين </w:t>
      </w:r>
      <w:r w:rsidRPr="0017539D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="001073E6">
        <w:rPr>
          <w:rFonts w:ascii="Times New Roman" w:hAnsi="Times New Roman" w:cs="Times New Roman"/>
          <w:sz w:val="24"/>
          <w:szCs w:val="24"/>
          <w:rtl/>
        </w:rPr>
        <w:br/>
      </w:r>
      <w:r w:rsidR="001073E6"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عملت في شركة </w:t>
      </w:r>
      <w:proofErr w:type="spellStart"/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مايند</w:t>
      </w:r>
      <w:proofErr w:type="spellEnd"/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شير مينا للدعاية والاعلان 2013-2015</w:t>
      </w:r>
      <w:r w:rsidR="001073E6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قيادة جميع حملات شركة زين العراق ( صحف ,راديو , تلفزيون , لوحات خارجية )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عمل الخطط الشهرية لغرض تنفيذها مع الصحف والراديو والتلفزيون واللوحات الخارجية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مراقبة جميع الانشطة وتقديم تقرير يومي لشركة زين العراق 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lastRenderedPageBreak/>
        <w:t xml:space="preserve">قيادة حملات شركة زين العراق , وحملات شركة ال جي , وحملات شركة فاين </w:t>
      </w:r>
    </w:p>
    <w:p w:rsidR="0017539D" w:rsidRDefault="0017539D" w:rsidP="001073E6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عمل اجتماعات شهرية مع شركة زين العراق لمناقشة تطور العمل والقيام بخطط جديدة ومتابعة نتائج الاعلانات المقدمة في الصحف والراديو والتلفزيون والقطع الخارجية </w:t>
      </w:r>
      <w:r w:rsidR="00F11660">
        <w:rPr>
          <w:rFonts w:ascii="Times New Roman" w:hAnsi="Times New Roman" w:cs="Times New Roman" w:hint="cs"/>
          <w:b/>
          <w:bCs/>
          <w:sz w:val="24"/>
          <w:szCs w:val="24"/>
          <w:rtl/>
        </w:rPr>
        <w:t>.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</w:p>
    <w:p w:rsidR="00F11660" w:rsidRDefault="001073E6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32"/>
          <w:szCs w:val="32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br/>
      </w:r>
      <w:r w:rsidRPr="00EB41E2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 w:rsidR="00F11660" w:rsidRPr="00F11660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عملت في شركة ارض الرافدين لتقنية وخدمات الاتصالات </w:t>
      </w:r>
      <w:r w:rsidR="00B42761">
        <w:rPr>
          <w:rFonts w:ascii="Times New Roman" w:hAnsi="Times New Roman" w:cs="Times New Roman" w:hint="cs"/>
          <w:b/>
          <w:bCs/>
          <w:sz w:val="32"/>
          <w:szCs w:val="32"/>
          <w:rtl/>
        </w:rPr>
        <w:t>2016-2018</w:t>
      </w:r>
    </w:p>
    <w:p w:rsidR="00F11660" w:rsidRDefault="00F11660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مسؤول عن فريق التواصل الاجتماعي </w:t>
      </w:r>
    </w:p>
    <w:p w:rsidR="00F11660" w:rsidRDefault="00F11660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ادارة المبيعات وتنسيق العمل بين الوكلاء والشركة </w:t>
      </w:r>
    </w:p>
    <w:p w:rsidR="00F11660" w:rsidRDefault="00F11660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عمل اجتماعات اسبوعية مع الوكلاء لمناقشة مدى مستوى الخدمة المقدمة من قبل الشركة </w:t>
      </w:r>
    </w:p>
    <w:p w:rsidR="00F11660" w:rsidRDefault="00F11660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>قيادة حملات اعلانية في محافظات الرمادي وديالى</w:t>
      </w:r>
    </w:p>
    <w:p w:rsidR="00F11660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مسؤول الموارد البشرية </w:t>
      </w:r>
    </w:p>
    <w:p w:rsidR="00B42761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>مسؤول الحسابات في الشركة</w:t>
      </w:r>
    </w:p>
    <w:p w:rsidR="00B42761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عملت في شركة الاء العراق للمقاولات العامة المحدودة  1-2-2018 ولغاية الان بدوام جزئي </w:t>
      </w:r>
      <w:bookmarkStart w:id="0" w:name="_GoBack"/>
      <w:bookmarkEnd w:id="0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</w:p>
    <w:p w:rsidR="00B42761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 w:rsidRPr="00B42761"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>ادارة مكتب الشركة في مقرها في بغداد</w:t>
      </w:r>
    </w:p>
    <w:p w:rsidR="00B42761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تنظيم عمل الشركة والتقديم على المناقصات مع الدولة ومع منظمات اخرى </w:t>
      </w:r>
    </w:p>
    <w:p w:rsidR="00B42761" w:rsidRDefault="00B42761" w:rsidP="00F11660">
      <w:pPr>
        <w:pBdr>
          <w:top w:val="single" w:sz="12" w:space="1" w:color="auto"/>
          <w:bottom w:val="single" w:sz="12" w:space="14" w:color="auto"/>
        </w:pBd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مسؤول التقديم على مناقصات منظمة </w:t>
      </w:r>
      <w:proofErr w:type="spell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>اليو</w:t>
      </w:r>
      <w:proofErr w:type="spell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ان دي بي </w:t>
      </w:r>
      <w:r w:rsidRPr="00B42761">
        <w:rPr>
          <w:rFonts w:ascii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</w:p>
    <w:p w:rsidR="001073E6" w:rsidRDefault="001073E6" w:rsidP="001073E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0AD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المهارات الشخصية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br/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 </w:t>
      </w:r>
      <w:r w:rsidRPr="001A0819">
        <w:rPr>
          <w:rFonts w:ascii="Times New Roman" w:hAnsi="Times New Roman" w:cs="Times New Roman" w:hint="cs"/>
          <w:sz w:val="32"/>
          <w:szCs w:val="32"/>
          <w:rtl/>
        </w:rPr>
        <w:t xml:space="preserve"> 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العمل على الكومبيوتر بمهارة </w:t>
      </w:r>
      <w:r w:rsidRPr="001A0819">
        <w:rPr>
          <w:rFonts w:ascii="Times New Roman" w:hAnsi="Times New Roman" w:cs="Times New Roman" w:hint="cs"/>
          <w:sz w:val="32"/>
          <w:szCs w:val="32"/>
          <w:rtl/>
        </w:rPr>
        <w:t xml:space="preserve">      </w:t>
      </w:r>
      <w:r w:rsidRPr="001A0819">
        <w:rPr>
          <w:rFonts w:ascii="Times New Roman" w:hAnsi="Times New Roman" w:cs="Times New Roman"/>
          <w:sz w:val="32"/>
          <w:szCs w:val="32"/>
          <w:rtl/>
        </w:rPr>
        <w:br/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 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العمل على تطبيقات برنامج </w:t>
      </w:r>
      <w:proofErr w:type="spellStart"/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الاوفس</w:t>
      </w:r>
      <w:proofErr w:type="spellEnd"/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   </w:t>
      </w:r>
      <w:r w:rsidRPr="001A0819">
        <w:rPr>
          <w:rFonts w:ascii="Times New Roman" w:hAnsi="Times New Roman" w:cs="Times New Roman" w:hint="cs"/>
          <w:sz w:val="32"/>
          <w:szCs w:val="32"/>
          <w:rtl/>
        </w:rPr>
        <w:br/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 مهارات ادارية 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br/>
        <w:t>•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مهارات في خدمة العملاء</w:t>
      </w:r>
      <w:r w:rsidRPr="001A0819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br/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مهارات في ادارة المبيعات 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br/>
      </w:r>
      <w:r w:rsidRPr="001A0819">
        <w:rPr>
          <w:rFonts w:ascii="Times New Roman" w:hAnsi="Times New Roman" w:cs="Times New Roman"/>
          <w:b/>
          <w:bCs/>
          <w:sz w:val="32"/>
          <w:szCs w:val="32"/>
          <w:rtl/>
        </w:rPr>
        <w:t>•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مهارات في البحث على الانترنيت وتطبيقات الاخرى </w:t>
      </w:r>
      <w:r w:rsidRPr="001A0819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rtl/>
        </w:rPr>
        <w:br/>
      </w:r>
      <w:r w:rsidRPr="001A0819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</w:p>
    <w:p w:rsidR="001073E6" w:rsidRDefault="001073E6" w:rsidP="001073E6">
      <w:pP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</w:pPr>
    </w:p>
    <w:p w:rsidR="001073E6" w:rsidRDefault="001073E6" w:rsidP="001073E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</w:p>
    <w:p w:rsidR="001073E6" w:rsidRDefault="001073E6" w:rsidP="001073E6">
      <w:pPr>
        <w:spacing w:line="240" w:lineRule="auto"/>
        <w:jc w:val="right"/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</w:pPr>
    </w:p>
    <w:p w:rsidR="001073E6" w:rsidRDefault="001073E6" w:rsidP="00C61E18">
      <w:pPr>
        <w:spacing w:after="0" w:line="240" w:lineRule="auto"/>
        <w:ind w:left="0" w:right="0" w:firstLine="0"/>
      </w:pPr>
    </w:p>
    <w:sectPr w:rsidR="001073E6" w:rsidSect="00E40612">
      <w:pgSz w:w="11906" w:h="16838"/>
      <w:pgMar w:top="1440" w:right="1786" w:bottom="144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Äggstock">
    <w:charset w:val="00"/>
    <w:family w:val="auto"/>
    <w:pitch w:val="variable"/>
    <w:sig w:usb0="00000003" w:usb1="00000000" w:usb2="00000000" w:usb3="00000000" w:csb0="00000001" w:csb1="00000000"/>
  </w:font>
  <w:font w:name="Generator Black"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58A"/>
    <w:multiLevelType w:val="hybridMultilevel"/>
    <w:tmpl w:val="80887F1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1B5718DD"/>
    <w:multiLevelType w:val="hybridMultilevel"/>
    <w:tmpl w:val="1950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0B6E"/>
    <w:multiLevelType w:val="hybridMultilevel"/>
    <w:tmpl w:val="630C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31934"/>
    <w:multiLevelType w:val="hybridMultilevel"/>
    <w:tmpl w:val="3578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73AD6"/>
    <w:multiLevelType w:val="hybridMultilevel"/>
    <w:tmpl w:val="EC8C381E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0E3903"/>
    <w:rsid w:val="000D390E"/>
    <w:rsid w:val="000E3903"/>
    <w:rsid w:val="000F4A5C"/>
    <w:rsid w:val="001073E6"/>
    <w:rsid w:val="001112D0"/>
    <w:rsid w:val="0017539D"/>
    <w:rsid w:val="001A2F7A"/>
    <w:rsid w:val="00230907"/>
    <w:rsid w:val="002730B2"/>
    <w:rsid w:val="00274980"/>
    <w:rsid w:val="002B2277"/>
    <w:rsid w:val="003D436D"/>
    <w:rsid w:val="003E6647"/>
    <w:rsid w:val="00443B46"/>
    <w:rsid w:val="00511AC9"/>
    <w:rsid w:val="00544E02"/>
    <w:rsid w:val="00564B37"/>
    <w:rsid w:val="005B06DE"/>
    <w:rsid w:val="00651E25"/>
    <w:rsid w:val="00662131"/>
    <w:rsid w:val="00665078"/>
    <w:rsid w:val="006D15E3"/>
    <w:rsid w:val="00741DEB"/>
    <w:rsid w:val="0076618E"/>
    <w:rsid w:val="007D2EAB"/>
    <w:rsid w:val="00807E81"/>
    <w:rsid w:val="00871B2A"/>
    <w:rsid w:val="00900839"/>
    <w:rsid w:val="009D7528"/>
    <w:rsid w:val="009D7884"/>
    <w:rsid w:val="00AC2B80"/>
    <w:rsid w:val="00AE6F56"/>
    <w:rsid w:val="00AF1C7E"/>
    <w:rsid w:val="00B42761"/>
    <w:rsid w:val="00BE372A"/>
    <w:rsid w:val="00C25AA2"/>
    <w:rsid w:val="00C301AF"/>
    <w:rsid w:val="00C41A5C"/>
    <w:rsid w:val="00C61E18"/>
    <w:rsid w:val="00CB1E9E"/>
    <w:rsid w:val="00CC1879"/>
    <w:rsid w:val="00CD0141"/>
    <w:rsid w:val="00CD69D8"/>
    <w:rsid w:val="00D02D3D"/>
    <w:rsid w:val="00E40612"/>
    <w:rsid w:val="00EA69A7"/>
    <w:rsid w:val="00ED3D26"/>
    <w:rsid w:val="00F11660"/>
    <w:rsid w:val="00F23A33"/>
    <w:rsid w:val="00F469CE"/>
    <w:rsid w:val="00FA20C4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12"/>
    <w:pPr>
      <w:spacing w:after="285" w:line="277" w:lineRule="auto"/>
      <w:ind w:left="431" w:right="-15" w:hanging="10"/>
    </w:pPr>
    <w:rPr>
      <w:rFonts w:ascii="Cambria" w:eastAsia="Cambria" w:hAnsi="Cambria" w:cs="Cambria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0612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0E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E3903"/>
    <w:rPr>
      <w:rFonts w:ascii="Tahoma" w:eastAsia="Cambria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301AF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301AF"/>
    <w:rPr>
      <w:rFonts w:ascii="Consolas" w:eastAsia="Cambria" w:hAnsi="Consolas" w:cs="Consolas"/>
      <w:color w:val="000000"/>
    </w:rPr>
  </w:style>
  <w:style w:type="paragraph" w:styleId="a4">
    <w:name w:val="List Paragraph"/>
    <w:basedOn w:val="a"/>
    <w:uiPriority w:val="34"/>
    <w:qFormat/>
    <w:rsid w:val="00F23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TURE\Downloads\cv-plaincv-howtot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cv-plaincv-howtotex</Template>
  <TotalTime>241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DR.Ahmed Saker 2O14</cp:lastModifiedBy>
  <cp:revision>19</cp:revision>
  <dcterms:created xsi:type="dcterms:W3CDTF">2016-04-23T09:31:00Z</dcterms:created>
  <dcterms:modified xsi:type="dcterms:W3CDTF">2018-10-03T12:45:00Z</dcterms:modified>
</cp:coreProperties>
</file>