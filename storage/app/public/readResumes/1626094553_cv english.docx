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F269F" w14:textId="77777777" w:rsidR="00157D91" w:rsidRDefault="00157D91">
      <w:pPr>
        <w:pStyle w:val="Name"/>
      </w:pPr>
    </w:p>
    <w:p w14:paraId="6C300EDE" w14:textId="0412E0B7" w:rsidR="00157D91" w:rsidRDefault="00157D91">
      <w:pPr>
        <w:pStyle w:val="Name"/>
      </w:pPr>
      <w:r>
        <w:t xml:space="preserve">  </w:t>
      </w:r>
      <w:r w:rsidRPr="00157D91">
        <w:drawing>
          <wp:inline distT="0" distB="0" distL="0" distR="0" wp14:anchorId="40226517" wp14:editId="028D09A3">
            <wp:extent cx="1695178" cy="17037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83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750" cy="18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                 </w:t>
      </w:r>
    </w:p>
    <w:p w14:paraId="616B8F8A" w14:textId="0AB752FD" w:rsidR="008D375D" w:rsidRDefault="00157D91">
      <w:pPr>
        <w:pStyle w:val="Name"/>
      </w:pPr>
      <w:r>
        <w:t xml:space="preserve">hadeel </w:t>
      </w:r>
      <w:r w:rsidR="009B7649">
        <w:t xml:space="preserve">MOUHAMMED SHADHAN </w:t>
      </w:r>
    </w:p>
    <w:p w14:paraId="766E8A7B" w14:textId="77777777" w:rsidR="009B7649" w:rsidRDefault="009B7649" w:rsidP="009B7649">
      <w:pPr>
        <w:pStyle w:val="ContactInfo"/>
      </w:pPr>
      <w:proofErr w:type="gramStart"/>
      <w:r w:rsidRPr="009B7649">
        <w:rPr>
          <w:rStyle w:val="Heading1Char"/>
        </w:rPr>
        <w:t>Address</w:t>
      </w:r>
      <w:r w:rsidRPr="009B7649">
        <w:rPr>
          <w:b/>
          <w:sz w:val="28"/>
          <w:szCs w:val="28"/>
        </w:rPr>
        <w:t xml:space="preserve"> :</w:t>
      </w:r>
      <w:proofErr w:type="gramEnd"/>
      <w:r>
        <w:t xml:space="preserve"> </w:t>
      </w:r>
      <w:proofErr w:type="spellStart"/>
      <w:r w:rsidRPr="00DE3E97">
        <w:rPr>
          <w:rStyle w:val="FooterChar"/>
        </w:rPr>
        <w:t>Iraq,Baghdad</w:t>
      </w:r>
      <w:proofErr w:type="spellEnd"/>
      <w:r w:rsidRPr="00DE3E97">
        <w:rPr>
          <w:rStyle w:val="FooterChar"/>
        </w:rPr>
        <w:t xml:space="preserve"> / al-</w:t>
      </w:r>
      <w:proofErr w:type="spellStart"/>
      <w:r w:rsidRPr="00DE3E97">
        <w:rPr>
          <w:rStyle w:val="FooterChar"/>
        </w:rPr>
        <w:t>jammea</w:t>
      </w:r>
      <w:proofErr w:type="spellEnd"/>
      <w:r w:rsidRPr="00DE3E97">
        <w:rPr>
          <w:rStyle w:val="FooterChar"/>
        </w:rPr>
        <w:t xml:space="preserve"> neighborhood</w:t>
      </w:r>
      <w:r>
        <w:t xml:space="preserve"> </w:t>
      </w:r>
    </w:p>
    <w:p w14:paraId="09C3795D" w14:textId="71382287" w:rsidR="00DE3E97" w:rsidRDefault="009B7649" w:rsidP="00DE3E97">
      <w:pPr>
        <w:pStyle w:val="ContactInfo"/>
      </w:pPr>
      <w:r w:rsidRPr="009B7649">
        <w:rPr>
          <w:rStyle w:val="Heading1Char"/>
        </w:rPr>
        <w:t>Email :</w:t>
      </w:r>
      <w:r>
        <w:t xml:space="preserve"> </w:t>
      </w:r>
      <w:r w:rsidR="0065340F">
        <w:rPr>
          <w:rStyle w:val="FooterChar"/>
        </w:rPr>
        <w:t>hadeelmouhammed00@</w:t>
      </w:r>
      <w:r w:rsidRPr="00DE3E97">
        <w:rPr>
          <w:rStyle w:val="FooterChar"/>
        </w:rPr>
        <w:t>gmail.com</w:t>
      </w:r>
    </w:p>
    <w:p w14:paraId="2B138ED2" w14:textId="3A3BBFFD" w:rsidR="009B7649" w:rsidRDefault="009B7649" w:rsidP="00DE3E97">
      <w:pPr>
        <w:pStyle w:val="ContactInfo"/>
      </w:pPr>
      <w:r w:rsidRPr="009B7649">
        <w:rPr>
          <w:rStyle w:val="Heading1Char"/>
        </w:rPr>
        <w:t>Phone</w:t>
      </w:r>
      <w:r>
        <w:t xml:space="preserve"> </w:t>
      </w:r>
      <w:r w:rsidRPr="009B7649">
        <w:rPr>
          <w:rStyle w:val="Heading1Char"/>
        </w:rPr>
        <w:t>:</w:t>
      </w:r>
      <w:r>
        <w:t xml:space="preserve"> </w:t>
      </w:r>
      <w:r w:rsidRPr="00DE3E97">
        <w:rPr>
          <w:rStyle w:val="FooterChar"/>
        </w:rPr>
        <w:t>07713433837</w:t>
      </w:r>
      <w:r w:rsidR="00DE3E97">
        <w:rPr>
          <w:rStyle w:val="FooterChar"/>
        </w:rPr>
        <w:t xml:space="preserve"> , 077</w:t>
      </w:r>
      <w:r w:rsidR="00A26383">
        <w:rPr>
          <w:rStyle w:val="FooterChar"/>
        </w:rPr>
        <w:t>12220264</w:t>
      </w:r>
    </w:p>
    <w:sdt>
      <w:sdtPr>
        <w:id w:val="1728489637"/>
        <w:placeholder>
          <w:docPart w:val="14D097C68BE3BD46858105F563A3B028"/>
        </w:placeholder>
        <w:temporary/>
        <w:showingPlcHdr/>
        <w15:appearance w15:val="hidden"/>
      </w:sdtPr>
      <w:sdtEndPr/>
      <w:sdtContent>
        <w:p w14:paraId="285AE44F" w14:textId="77777777" w:rsidR="008D375D" w:rsidRDefault="00C421BF">
          <w:pPr>
            <w:pStyle w:val="Heading1"/>
          </w:pPr>
          <w:r>
            <w:t>Experience</w:t>
          </w:r>
        </w:p>
      </w:sdtContent>
    </w:sdt>
    <w:p w14:paraId="41F57242" w14:textId="77777777" w:rsidR="009B7649" w:rsidRDefault="009B7649" w:rsidP="00DE3E97">
      <w:pPr>
        <w:pStyle w:val="Footer"/>
      </w:pPr>
      <w:r>
        <w:t xml:space="preserve">Flight and cargo documents translator at the Iraqi airways agency </w:t>
      </w:r>
      <w:r w:rsidR="000741AF">
        <w:t>/ Baghdad</w:t>
      </w:r>
    </w:p>
    <w:p w14:paraId="002D135D" w14:textId="77777777" w:rsidR="008D375D" w:rsidRDefault="009B7649" w:rsidP="00DE3E97">
      <w:pPr>
        <w:pStyle w:val="Footer"/>
      </w:pPr>
      <w:r>
        <w:t>Documents and researche</w:t>
      </w:r>
      <w:r w:rsidR="000741AF">
        <w:t xml:space="preserve">s translator at Al-Arabia bureau / Baghdad </w:t>
      </w:r>
    </w:p>
    <w:sdt>
      <w:sdtPr>
        <w:id w:val="720946933"/>
        <w:placeholder>
          <w:docPart w:val="40EA557648BC2646B0BC1DE0AD1995CE"/>
        </w:placeholder>
        <w:temporary/>
        <w:showingPlcHdr/>
        <w15:appearance w15:val="hidden"/>
      </w:sdtPr>
      <w:sdtEndPr/>
      <w:sdtContent>
        <w:p w14:paraId="5C4C91E7" w14:textId="77777777" w:rsidR="008D375D" w:rsidRDefault="00C421BF">
          <w:pPr>
            <w:pStyle w:val="Heading1"/>
          </w:pPr>
          <w:r>
            <w:t>Education</w:t>
          </w:r>
        </w:p>
      </w:sdtContent>
    </w:sdt>
    <w:p w14:paraId="008630D3" w14:textId="77777777" w:rsidR="008D375D" w:rsidRDefault="000741AF" w:rsidP="00DE3E97">
      <w:pPr>
        <w:pStyle w:val="Footer"/>
      </w:pPr>
      <w:r>
        <w:t xml:space="preserve">BA in English translation at Al-MAMOON university college </w:t>
      </w:r>
    </w:p>
    <w:sdt>
      <w:sdtPr>
        <w:id w:val="520597245"/>
        <w:placeholder>
          <w:docPart w:val="765D7167DF45794DB3A909B24F1B8E81"/>
        </w:placeholder>
        <w:temporary/>
        <w:showingPlcHdr/>
        <w15:appearance w15:val="hidden"/>
      </w:sdtPr>
      <w:sdtEndPr/>
      <w:sdtContent>
        <w:p w14:paraId="370BD1B7" w14:textId="77777777" w:rsidR="008D375D" w:rsidRDefault="00C421BF">
          <w:pPr>
            <w:pStyle w:val="Heading1"/>
          </w:pPr>
          <w:r>
            <w:t>Awards and Acknowledgements</w:t>
          </w:r>
        </w:p>
      </w:sdtContent>
    </w:sdt>
    <w:p w14:paraId="5B7922C3" w14:textId="77777777" w:rsidR="008D375D" w:rsidRDefault="000741AF" w:rsidP="00DE3E97">
      <w:pPr>
        <w:pStyle w:val="Footer"/>
      </w:pPr>
      <w:r>
        <w:t xml:space="preserve">Member of Iraqi </w:t>
      </w:r>
      <w:proofErr w:type="gramStart"/>
      <w:r>
        <w:t>translators</w:t>
      </w:r>
      <w:proofErr w:type="gramEnd"/>
      <w:r>
        <w:t xml:space="preserve"> association </w:t>
      </w:r>
    </w:p>
    <w:p w14:paraId="51376A81" w14:textId="77777777" w:rsidR="000741AF" w:rsidRDefault="000741AF" w:rsidP="00DE3E97">
      <w:pPr>
        <w:pStyle w:val="Footer"/>
      </w:pPr>
      <w:r>
        <w:t xml:space="preserve">Worked for a short period as a supervisor at Al-GHAD schools </w:t>
      </w:r>
    </w:p>
    <w:p w14:paraId="55FDC4A2" w14:textId="77777777" w:rsidR="000741AF" w:rsidRDefault="000741AF" w:rsidP="000741AF">
      <w:pPr>
        <w:pStyle w:val="Heading1"/>
      </w:pPr>
      <w:r>
        <w:t xml:space="preserve">skills </w:t>
      </w:r>
    </w:p>
    <w:p w14:paraId="036D58AA" w14:textId="77777777" w:rsidR="000741AF" w:rsidRDefault="000741AF" w:rsidP="00DE3E97">
      <w:pPr>
        <w:pStyle w:val="Footer"/>
      </w:pPr>
      <w:r>
        <w:t>English language speaking and writing level 4</w:t>
      </w:r>
    </w:p>
    <w:p w14:paraId="14EF351F" w14:textId="77777777" w:rsidR="000741AF" w:rsidRDefault="000741AF" w:rsidP="00DE3E97">
      <w:pPr>
        <w:pStyle w:val="Footer"/>
      </w:pPr>
      <w:r>
        <w:t xml:space="preserve">Microsoft office </w:t>
      </w:r>
    </w:p>
    <w:p w14:paraId="37D5A50D" w14:textId="77777777" w:rsidR="000741AF" w:rsidRDefault="000741AF" w:rsidP="00DE3E97">
      <w:pPr>
        <w:pStyle w:val="Footer"/>
      </w:pPr>
      <w:r>
        <w:lastRenderedPageBreak/>
        <w:t xml:space="preserve">Photoshop </w:t>
      </w:r>
    </w:p>
    <w:p w14:paraId="1A29C5CE" w14:textId="77777777" w:rsidR="000741AF" w:rsidRDefault="000741AF" w:rsidP="000741AF">
      <w:pPr>
        <w:pStyle w:val="Heading1"/>
      </w:pPr>
      <w:r>
        <w:t xml:space="preserve">hobbies </w:t>
      </w:r>
    </w:p>
    <w:p w14:paraId="4F9640C2" w14:textId="77777777" w:rsidR="000741AF" w:rsidRDefault="000741AF" w:rsidP="00DE3E97">
      <w:pPr>
        <w:pStyle w:val="Footer"/>
      </w:pPr>
      <w:r>
        <w:t>Drawing</w:t>
      </w:r>
    </w:p>
    <w:p w14:paraId="523F32E9" w14:textId="77777777" w:rsidR="000741AF" w:rsidRDefault="000741AF" w:rsidP="00DE3E97">
      <w:pPr>
        <w:pStyle w:val="Footer"/>
      </w:pPr>
      <w:r>
        <w:t>Reading</w:t>
      </w:r>
    </w:p>
    <w:p w14:paraId="5D90E5B7" w14:textId="77777777" w:rsidR="000741AF" w:rsidRPr="000741AF" w:rsidRDefault="000741AF" w:rsidP="00DE3E97">
      <w:pPr>
        <w:pStyle w:val="Footer"/>
      </w:pPr>
      <w:r>
        <w:t xml:space="preserve">Playing piano </w:t>
      </w:r>
    </w:p>
    <w:sectPr w:rsidR="000741AF" w:rsidRPr="000741AF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B9E2FF" w14:textId="77777777" w:rsidR="00B423A8" w:rsidRDefault="00B423A8">
      <w:r>
        <w:separator/>
      </w:r>
    </w:p>
  </w:endnote>
  <w:endnote w:type="continuationSeparator" w:id="0">
    <w:p w14:paraId="75EAA046" w14:textId="77777777" w:rsidR="00B423A8" w:rsidRDefault="00B42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BB4AF" w14:textId="77777777" w:rsidR="008D375D" w:rsidRDefault="00C421B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57D9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3B5A8" w14:textId="77777777" w:rsidR="00B423A8" w:rsidRDefault="00B423A8">
      <w:r>
        <w:separator/>
      </w:r>
    </w:p>
  </w:footnote>
  <w:footnote w:type="continuationSeparator" w:id="0">
    <w:p w14:paraId="4FE32B60" w14:textId="77777777" w:rsidR="00B423A8" w:rsidRDefault="00B423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97E95" w14:textId="77777777" w:rsidR="008D375D" w:rsidRDefault="00C421BF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E739FD9" wp14:editId="04C7FC70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DDC4BBD" id="Frame_x0020_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FD12E" w14:textId="77777777" w:rsidR="008D375D" w:rsidRDefault="00C421BF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72BF56F" wp14:editId="3C73654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008F30" w14:textId="77777777" w:rsidR="008D375D" w:rsidRDefault="008D375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072BF56F" id="Group_x0020_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_x0020_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_x0020_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2008F30" w14:textId="77777777" w:rsidR="008D375D" w:rsidRDefault="008D375D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49"/>
    <w:rsid w:val="000741AF"/>
    <w:rsid w:val="00157D91"/>
    <w:rsid w:val="00573F61"/>
    <w:rsid w:val="006352CD"/>
    <w:rsid w:val="0065340F"/>
    <w:rsid w:val="008D375D"/>
    <w:rsid w:val="009B7649"/>
    <w:rsid w:val="00A26383"/>
    <w:rsid w:val="00B423A8"/>
    <w:rsid w:val="00BC7369"/>
    <w:rsid w:val="00C421BF"/>
    <w:rsid w:val="00DE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04D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teela/Library/Containers/com.microsoft.Word/Data/Library/Caches/1033/TM10002074/Bold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D097C68BE3BD46858105F563A3B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8A0A7-422D-0249-9109-13CD02AA3D5E}"/>
      </w:docPartPr>
      <w:docPartBody>
        <w:p w:rsidR="00977642" w:rsidRDefault="004B1F21">
          <w:pPr>
            <w:pStyle w:val="14D097C68BE3BD46858105F563A3B028"/>
          </w:pPr>
          <w:r>
            <w:t>Experience</w:t>
          </w:r>
        </w:p>
      </w:docPartBody>
    </w:docPart>
    <w:docPart>
      <w:docPartPr>
        <w:name w:val="40EA557648BC2646B0BC1DE0AD199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BB8FE-68A3-BA48-8BE2-534A683FB702}"/>
      </w:docPartPr>
      <w:docPartBody>
        <w:p w:rsidR="00977642" w:rsidRDefault="004B1F21">
          <w:pPr>
            <w:pStyle w:val="40EA557648BC2646B0BC1DE0AD1995CE"/>
          </w:pPr>
          <w:r>
            <w:t>Education</w:t>
          </w:r>
        </w:p>
      </w:docPartBody>
    </w:docPart>
    <w:docPart>
      <w:docPartPr>
        <w:name w:val="765D7167DF45794DB3A909B24F1B8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D344A-CE0E-2F41-B82A-73E7F45FE790}"/>
      </w:docPartPr>
      <w:docPartBody>
        <w:p w:rsidR="00977642" w:rsidRDefault="004B1F21">
          <w:pPr>
            <w:pStyle w:val="765D7167DF45794DB3A909B24F1B8E81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21"/>
    <w:rsid w:val="004B1F21"/>
    <w:rsid w:val="00977642"/>
    <w:rsid w:val="00B7026B"/>
    <w:rsid w:val="00BC2BA6"/>
    <w:rsid w:val="00E3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8E8401BB2B3A4ABB42F99A320DAC26">
    <w:name w:val="9B8E8401BB2B3A4ABB42F99A320DAC26"/>
  </w:style>
  <w:style w:type="paragraph" w:customStyle="1" w:styleId="CA91285E2DD73341ACD9AF8C4822081D">
    <w:name w:val="CA91285E2DD73341ACD9AF8C4822081D"/>
  </w:style>
  <w:style w:type="paragraph" w:customStyle="1" w:styleId="8A10CB8CA4796541A00AA428199DF4BD">
    <w:name w:val="8A10CB8CA4796541A00AA428199DF4BD"/>
  </w:style>
  <w:style w:type="paragraph" w:customStyle="1" w:styleId="C0BBF485559F224D9D177F8712BFA889">
    <w:name w:val="C0BBF485559F224D9D177F8712BFA889"/>
  </w:style>
  <w:style w:type="paragraph" w:customStyle="1" w:styleId="14D097C68BE3BD46858105F563A3B028">
    <w:name w:val="14D097C68BE3BD46858105F563A3B028"/>
  </w:style>
  <w:style w:type="paragraph" w:customStyle="1" w:styleId="3C3AC7F046B9A74FB05C411E948A2B94">
    <w:name w:val="3C3AC7F046B9A74FB05C411E948A2B94"/>
  </w:style>
  <w:style w:type="paragraph" w:customStyle="1" w:styleId="334404BCA1BA194FB9C051E21A2B824C">
    <w:name w:val="334404BCA1BA194FB9C051E21A2B824C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DD00CF4EA535B940B9232C764D438F58">
    <w:name w:val="DD00CF4EA535B940B9232C764D438F58"/>
  </w:style>
  <w:style w:type="paragraph" w:customStyle="1" w:styleId="40EA557648BC2646B0BC1DE0AD1995CE">
    <w:name w:val="40EA557648BC2646B0BC1DE0AD1995CE"/>
  </w:style>
  <w:style w:type="paragraph" w:customStyle="1" w:styleId="1390A70109008242B232E86A46125ECF">
    <w:name w:val="1390A70109008242B232E86A46125ECF"/>
  </w:style>
  <w:style w:type="paragraph" w:customStyle="1" w:styleId="765D7167DF45794DB3A909B24F1B8E81">
    <w:name w:val="765D7167DF45794DB3A909B24F1B8E81"/>
  </w:style>
  <w:style w:type="paragraph" w:customStyle="1" w:styleId="CB632136301A474EBA1DBB2C90F3DAC4">
    <w:name w:val="CB632136301A474EBA1DBB2C90F3DA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4C2D3-B812-3248-8E73-FAF30EAB5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30</TotalTime>
  <Pages>2</Pages>
  <Words>97</Words>
  <Characters>554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2017-11-28T14:08:00Z</dcterms:created>
  <dcterms:modified xsi:type="dcterms:W3CDTF">2018-01-08T11:40:00Z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