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66" w:tblpY="66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4E7993" w:rsidRPr="00CF1A49" w:rsidTr="004E7993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4E7993" w:rsidRPr="00652BF1" w:rsidRDefault="004E7993" w:rsidP="004E7993">
            <w:pPr>
              <w:pStyle w:val="Title"/>
              <w:rPr>
                <w:sz w:val="56"/>
              </w:rPr>
            </w:pPr>
            <w:r>
              <w:rPr>
                <w:sz w:val="56"/>
              </w:rPr>
              <w:t>yaseen amer alrubaye</w:t>
            </w:r>
          </w:p>
          <w:p w:rsidR="004E7993" w:rsidRPr="003400C6" w:rsidRDefault="004E7993" w:rsidP="004E7993">
            <w:pPr>
              <w:pStyle w:val="ContactInfo"/>
              <w:contextualSpacing w:val="0"/>
              <w:rPr>
                <w:sz w:val="28"/>
                <w:szCs w:val="28"/>
              </w:rPr>
            </w:pPr>
            <w:r w:rsidRPr="003400C6">
              <w:rPr>
                <w:sz w:val="28"/>
                <w:szCs w:val="28"/>
              </w:rPr>
              <w:t>+9647710900099</w:t>
            </w:r>
          </w:p>
          <w:p w:rsidR="004E7993" w:rsidRPr="003400C6" w:rsidRDefault="004E7993" w:rsidP="004E7993">
            <w:pPr>
              <w:pStyle w:val="ContactInfoEmphasis"/>
              <w:contextualSpacing w:val="0"/>
              <w:rPr>
                <w:rStyle w:val="Hyperlink"/>
                <w:sz w:val="28"/>
                <w:szCs w:val="28"/>
              </w:rPr>
            </w:pPr>
            <w:hyperlink r:id="rId7" w:history="1">
              <w:r w:rsidRPr="003400C6">
                <w:rPr>
                  <w:rStyle w:val="Hyperlink"/>
                  <w:sz w:val="28"/>
                  <w:szCs w:val="28"/>
                </w:rPr>
                <w:t>yaseenamer31@gmail.com</w:t>
              </w:r>
            </w:hyperlink>
          </w:p>
          <w:p w:rsidR="004E7993" w:rsidRPr="003400C6" w:rsidRDefault="004E7993" w:rsidP="004E7993">
            <w:pPr>
              <w:pStyle w:val="ContactInfoEmphasis"/>
              <w:contextualSpacing w:val="0"/>
            </w:pPr>
            <w:r w:rsidRPr="003400C6">
              <w:rPr>
                <w:rStyle w:val="Hyperlink"/>
                <w:color w:val="FF0000"/>
                <w:sz w:val="28"/>
                <w:szCs w:val="28"/>
                <w:u w:val="none"/>
              </w:rPr>
              <w:t>birthday: 10/1/1994</w:t>
            </w:r>
            <w:r w:rsidRPr="003400C6">
              <w:rPr>
                <w:color w:val="FF0000"/>
              </w:rPr>
              <w:t xml:space="preserve">  </w:t>
            </w:r>
          </w:p>
        </w:tc>
      </w:tr>
      <w:tr w:rsidR="004E7993" w:rsidRPr="00CF1A49" w:rsidTr="004E7993">
        <w:tc>
          <w:tcPr>
            <w:tcW w:w="9360" w:type="dxa"/>
            <w:tcMar>
              <w:top w:w="432" w:type="dxa"/>
            </w:tcMar>
          </w:tcPr>
          <w:p w:rsidR="004E7993" w:rsidRPr="00CF1A49" w:rsidRDefault="004E7993" w:rsidP="004E7993">
            <w:pPr>
              <w:contextualSpacing w:val="0"/>
            </w:pPr>
          </w:p>
        </w:tc>
      </w:tr>
    </w:tbl>
    <w:p w:rsidR="003400C6" w:rsidRDefault="003400C6"/>
    <w:p w:rsidR="004E01EB" w:rsidRPr="00CF1A49" w:rsidRDefault="003400C6" w:rsidP="004E01EB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B60651" wp14:editId="521D15D6">
            <wp:simplePos x="0" y="0"/>
            <wp:positionH relativeFrom="margin">
              <wp:posOffset>5153025</wp:posOffset>
            </wp:positionH>
            <wp:positionV relativeFrom="margin">
              <wp:posOffset>-476250</wp:posOffset>
            </wp:positionV>
            <wp:extent cx="1543050" cy="1594486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fv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alias w:val="Experience:"/>
          <w:tag w:val="Experience:"/>
          <w:id w:val="-1983300934"/>
          <w:placeholder>
            <w:docPart w:val="4D00F01034934B2F8A8E4D0A6096EC4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352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588"/>
      </w:tblGrid>
      <w:tr w:rsidR="001D0BF1" w:rsidRPr="00CF1A49" w:rsidTr="004E7993">
        <w:trPr>
          <w:trHeight w:val="178"/>
        </w:trPr>
        <w:tc>
          <w:tcPr>
            <w:tcW w:w="6588" w:type="dxa"/>
          </w:tcPr>
          <w:p w:rsidR="001E3120" w:rsidRPr="00CF1A49" w:rsidRDefault="001E3120" w:rsidP="00494E19">
            <w:pPr>
              <w:pStyle w:val="Heading2"/>
              <w:outlineLvl w:val="1"/>
            </w:pPr>
          </w:p>
        </w:tc>
      </w:tr>
      <w:tr w:rsidR="00F61DF9" w:rsidRPr="00CF1A49" w:rsidTr="004E7993">
        <w:trPr>
          <w:trHeight w:val="380"/>
        </w:trPr>
        <w:tc>
          <w:tcPr>
            <w:tcW w:w="6588" w:type="dxa"/>
            <w:tcMar>
              <w:top w:w="216" w:type="dxa"/>
            </w:tcMar>
          </w:tcPr>
          <w:p w:rsidR="001276FE" w:rsidRDefault="0024583E" w:rsidP="002971C4">
            <w:pPr>
              <w:pStyle w:val="Heading3"/>
              <w:contextualSpacing w:val="0"/>
            </w:pPr>
            <w:r>
              <w:t>Assistant/printing supervisor</w:t>
            </w:r>
            <w:r w:rsidR="002971C4">
              <w:t xml:space="preserve"> </w:t>
            </w:r>
            <w:r w:rsidR="002971C4">
              <w:t>2012-2015</w:t>
            </w:r>
          </w:p>
          <w:p w:rsidR="00F61DF9" w:rsidRPr="004E7993" w:rsidRDefault="00F61DF9" w:rsidP="004E7993">
            <w:pPr>
              <w:pStyle w:val="Heading2"/>
              <w:outlineLvl w:val="1"/>
            </w:pPr>
            <w:r w:rsidRPr="004E7993">
              <w:t xml:space="preserve"> </w:t>
            </w:r>
            <w:r w:rsidR="004E7993">
              <w:rPr>
                <w:rStyle w:val="SubtleReference"/>
                <w:b/>
                <w:smallCaps w:val="0"/>
                <w:color w:val="1D824C" w:themeColor="accent1"/>
              </w:rPr>
              <w:t xml:space="preserve">alwan for media services </w:t>
            </w:r>
          </w:p>
          <w:p w:rsidR="00F61DF9" w:rsidRDefault="00F61DF9" w:rsidP="00494E19"/>
        </w:tc>
      </w:tr>
      <w:tr w:rsidR="00494E19" w:rsidRPr="00CF1A49" w:rsidTr="004E7993">
        <w:trPr>
          <w:trHeight w:val="380"/>
        </w:trPr>
        <w:tc>
          <w:tcPr>
            <w:tcW w:w="6588" w:type="dxa"/>
            <w:tcMar>
              <w:top w:w="216" w:type="dxa"/>
            </w:tcMar>
          </w:tcPr>
          <w:p w:rsidR="002971C4" w:rsidRDefault="002971C4" w:rsidP="002971C4">
            <w:pPr>
              <w:pStyle w:val="Heading3"/>
              <w:contextualSpacing w:val="0"/>
              <w:outlineLvl w:val="2"/>
            </w:pPr>
            <w:r>
              <w:t>LECTURER OCT</w:t>
            </w:r>
            <w:r>
              <w:t xml:space="preserve"> 2016</w:t>
            </w:r>
            <w:r w:rsidR="004E7993">
              <w:t>-jul 2018</w:t>
            </w:r>
          </w:p>
          <w:p w:rsidR="002971C4" w:rsidRDefault="002971C4" w:rsidP="004E7993">
            <w:pPr>
              <w:pStyle w:val="Heading2"/>
              <w:outlineLvl w:val="1"/>
            </w:pPr>
            <w:r>
              <w:t xml:space="preserve"> jordan media INSTITUTE (Amman, JORDAN</w:t>
            </w:r>
            <w:r w:rsidR="004E7993">
              <w:t xml:space="preserve">) </w:t>
            </w:r>
          </w:p>
          <w:p w:rsidR="002971C4" w:rsidRDefault="002971C4" w:rsidP="002971C4">
            <w:pPr>
              <w:pStyle w:val="Heading2"/>
              <w:outlineLvl w:val="1"/>
            </w:pPr>
          </w:p>
          <w:p w:rsidR="002971C4" w:rsidRDefault="002971C4" w:rsidP="002971C4">
            <w:pPr>
              <w:pStyle w:val="Heading2"/>
              <w:outlineLvl w:val="1"/>
            </w:pPr>
          </w:p>
        </w:tc>
        <w:bookmarkStart w:id="0" w:name="_GoBack"/>
        <w:bookmarkEnd w:id="0"/>
      </w:tr>
    </w:tbl>
    <w:sdt>
      <w:sdtPr>
        <w:alias w:val="Education:"/>
        <w:tag w:val="Education:"/>
        <w:id w:val="-1908763273"/>
        <w:placeholder>
          <w:docPart w:val="A37C80316E3D44C5BF12823010EA30B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253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09"/>
      </w:tblGrid>
      <w:tr w:rsidR="001D0BF1" w:rsidRPr="00CF1A49" w:rsidTr="004E7993">
        <w:trPr>
          <w:trHeight w:val="2731"/>
        </w:trPr>
        <w:tc>
          <w:tcPr>
            <w:tcW w:w="9809" w:type="dxa"/>
          </w:tcPr>
          <w:p w:rsidR="001D0BF1" w:rsidRPr="00CF1A49" w:rsidRDefault="002971C4" w:rsidP="001276FE">
            <w:pPr>
              <w:pStyle w:val="Heading3"/>
              <w:contextualSpacing w:val="0"/>
              <w:outlineLvl w:val="2"/>
            </w:pPr>
            <w:r>
              <w:t xml:space="preserve">nov 2011 - </w:t>
            </w:r>
            <w:r w:rsidR="00494E19">
              <w:t xml:space="preserve">june </w:t>
            </w:r>
            <w:r w:rsidR="008C15E6">
              <w:t>2015</w:t>
            </w:r>
          </w:p>
          <w:p w:rsidR="001276FE" w:rsidRDefault="00494E19" w:rsidP="008C15E6">
            <w:pPr>
              <w:pStyle w:val="Heading2"/>
              <w:contextualSpacing w:val="0"/>
              <w:outlineLvl w:val="1"/>
            </w:pPr>
            <w:r>
              <w:t>Bachelor’s DEGREE</w:t>
            </w:r>
            <w:r w:rsidR="001276FE">
              <w:t xml:space="preserve"> in </w:t>
            </w:r>
            <w:r w:rsidR="008C15E6">
              <w:t>political science</w:t>
            </w:r>
            <w:r w:rsidR="001D0BF1" w:rsidRPr="00CF1A49">
              <w:t xml:space="preserve"> </w:t>
            </w:r>
          </w:p>
          <w:p w:rsidR="001D0BF1" w:rsidRPr="002971C4" w:rsidRDefault="008C15E6" w:rsidP="002971C4">
            <w:pPr>
              <w:pStyle w:val="Heading3"/>
              <w:rPr>
                <w:b w:val="0"/>
                <w:bCs/>
              </w:rPr>
            </w:pPr>
            <w:r w:rsidRPr="002971C4">
              <w:rPr>
                <w:rStyle w:val="SubtleReference"/>
                <w:b/>
                <w:bCs/>
              </w:rPr>
              <w:t xml:space="preserve"> university of baghdad</w:t>
            </w:r>
          </w:p>
          <w:p w:rsidR="002971C4" w:rsidRDefault="002971C4" w:rsidP="008C15E6">
            <w:pPr>
              <w:pStyle w:val="Heading2"/>
              <w:outlineLvl w:val="1"/>
            </w:pPr>
          </w:p>
          <w:p w:rsidR="002971C4" w:rsidRDefault="002971C4" w:rsidP="002971C4">
            <w:pPr>
              <w:pStyle w:val="Heading3"/>
            </w:pPr>
            <w:r>
              <w:t>oct 2016 – aug 2018</w:t>
            </w:r>
          </w:p>
          <w:p w:rsidR="007538DC" w:rsidRDefault="002971C4" w:rsidP="008C15E6">
            <w:pPr>
              <w:pStyle w:val="Heading2"/>
              <w:outlineLvl w:val="1"/>
            </w:pPr>
            <w:r>
              <w:t>master in</w:t>
            </w:r>
            <w:r w:rsidR="008C15E6">
              <w:t xml:space="preserve"> political science </w:t>
            </w:r>
          </w:p>
          <w:p w:rsidR="002971C4" w:rsidRDefault="008C15E6" w:rsidP="002971C4">
            <w:pPr>
              <w:pStyle w:val="Heading3"/>
              <w:outlineLvl w:val="2"/>
            </w:pPr>
            <w:r>
              <w:t xml:space="preserve">Middle East University, jordan </w:t>
            </w:r>
          </w:p>
          <w:p w:rsidR="002971C4" w:rsidRDefault="002971C4" w:rsidP="002971C4">
            <w:pPr>
              <w:pStyle w:val="Heading3"/>
              <w:outlineLvl w:val="2"/>
            </w:pPr>
          </w:p>
          <w:p w:rsidR="002971C4" w:rsidRDefault="002971C4" w:rsidP="002971C4">
            <w:pPr>
              <w:pStyle w:val="Heading2"/>
              <w:outlineLvl w:val="1"/>
            </w:pPr>
            <w:r>
              <w:t>Certifaicate in teaching method</w:t>
            </w:r>
            <w:r w:rsidR="004E7993">
              <w:t>s</w:t>
            </w:r>
            <w:r>
              <w:t xml:space="preserve"> </w:t>
            </w:r>
          </w:p>
          <w:p w:rsidR="002971C4" w:rsidRPr="00CF1A49" w:rsidRDefault="002971C4" w:rsidP="002971C4">
            <w:pPr>
              <w:pStyle w:val="Heading3"/>
              <w:outlineLvl w:val="2"/>
              <w:rPr>
                <w:rFonts w:hint="cs"/>
                <w:rtl/>
              </w:rPr>
            </w:pPr>
            <w:r>
              <w:t xml:space="preserve">center of countinuing education </w:t>
            </w:r>
          </w:p>
        </w:tc>
      </w:tr>
      <w:tr w:rsidR="00F61DF9" w:rsidRPr="00CF1A49" w:rsidTr="004E7993">
        <w:trPr>
          <w:trHeight w:val="10"/>
        </w:trPr>
        <w:tc>
          <w:tcPr>
            <w:tcW w:w="9809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57D273D55F524C049CEA3C2C257F610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pPr w:leftFromText="180" w:rightFromText="180" w:vertAnchor="text" w:horzAnchor="page" w:tblpX="2172" w:tblpY="9"/>
        <w:tblW w:w="52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62"/>
        <w:gridCol w:w="4847"/>
      </w:tblGrid>
      <w:tr w:rsidR="004E7993" w:rsidRPr="006E1507" w:rsidTr="004E7993">
        <w:trPr>
          <w:trHeight w:val="1858"/>
        </w:trPr>
        <w:tc>
          <w:tcPr>
            <w:tcW w:w="4962" w:type="dxa"/>
          </w:tcPr>
          <w:p w:rsidR="004E7993" w:rsidRPr="006E1507" w:rsidRDefault="004E7993" w:rsidP="004E7993">
            <w:pPr>
              <w:pStyle w:val="ListBullet"/>
              <w:contextualSpacing w:val="0"/>
            </w:pPr>
            <w:r>
              <w:t xml:space="preserve">I hold a Networking certificate given to me by Cisco Networking Academy </w:t>
            </w:r>
          </w:p>
          <w:p w:rsidR="004E7993" w:rsidRPr="006E1507" w:rsidRDefault="004E7993" w:rsidP="004E7993">
            <w:pPr>
              <w:pStyle w:val="ListBullet"/>
              <w:contextualSpacing w:val="0"/>
            </w:pPr>
            <w:r>
              <w:t xml:space="preserve">I’m able to work on all Microsoft Office Programs </w:t>
            </w:r>
          </w:p>
        </w:tc>
        <w:tc>
          <w:tcPr>
            <w:tcW w:w="4847" w:type="dxa"/>
            <w:tcMar>
              <w:left w:w="360" w:type="dxa"/>
            </w:tcMar>
          </w:tcPr>
          <w:p w:rsidR="004E7993" w:rsidRPr="006E1507" w:rsidRDefault="004E7993" w:rsidP="004E7993">
            <w:pPr>
              <w:pStyle w:val="ListBullet"/>
              <w:contextualSpacing w:val="0"/>
            </w:pPr>
            <w:r>
              <w:t>I speak 2 Languages (English and Arabic)</w:t>
            </w:r>
          </w:p>
          <w:p w:rsidR="004E7993" w:rsidRDefault="004E7993" w:rsidP="004E799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4E7993" w:rsidRPr="006E1507" w:rsidRDefault="004E7993" w:rsidP="004E7993">
            <w:pPr>
              <w:pStyle w:val="ListBullet"/>
              <w:contextualSpacing w:val="0"/>
            </w:pPr>
            <w:r>
              <w:t xml:space="preserve">Swiftness and Accuracy in work </w:t>
            </w:r>
          </w:p>
          <w:p w:rsidR="004E7993" w:rsidRPr="006E1507" w:rsidRDefault="004E7993" w:rsidP="004E799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1276FE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B33" w:rsidRDefault="00EF7B33" w:rsidP="0068194B">
      <w:r>
        <w:separator/>
      </w:r>
    </w:p>
    <w:p w:rsidR="00EF7B33" w:rsidRDefault="00EF7B33"/>
    <w:p w:rsidR="00EF7B33" w:rsidRDefault="00EF7B33"/>
  </w:endnote>
  <w:endnote w:type="continuationSeparator" w:id="0">
    <w:p w:rsidR="00EF7B33" w:rsidRDefault="00EF7B33" w:rsidP="0068194B">
      <w:r>
        <w:continuationSeparator/>
      </w:r>
    </w:p>
    <w:p w:rsidR="00EF7B33" w:rsidRDefault="00EF7B33"/>
    <w:p w:rsidR="00EF7B33" w:rsidRDefault="00EF7B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9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B33" w:rsidRDefault="00EF7B33" w:rsidP="0068194B">
      <w:r>
        <w:separator/>
      </w:r>
    </w:p>
    <w:p w:rsidR="00EF7B33" w:rsidRDefault="00EF7B33"/>
    <w:p w:rsidR="00EF7B33" w:rsidRDefault="00EF7B33"/>
  </w:footnote>
  <w:footnote w:type="continuationSeparator" w:id="0">
    <w:p w:rsidR="00EF7B33" w:rsidRDefault="00EF7B33" w:rsidP="0068194B">
      <w:r>
        <w:continuationSeparator/>
      </w:r>
    </w:p>
    <w:p w:rsidR="00EF7B33" w:rsidRDefault="00EF7B33"/>
    <w:p w:rsidR="00EF7B33" w:rsidRDefault="00EF7B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903E2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F1"/>
    <w:rsid w:val="000001EF"/>
    <w:rsid w:val="00007322"/>
    <w:rsid w:val="00007728"/>
    <w:rsid w:val="00024584"/>
    <w:rsid w:val="00024730"/>
    <w:rsid w:val="0003391F"/>
    <w:rsid w:val="00055E95"/>
    <w:rsid w:val="0007021F"/>
    <w:rsid w:val="000B2BA5"/>
    <w:rsid w:val="000F2F8C"/>
    <w:rsid w:val="0010006E"/>
    <w:rsid w:val="001045A8"/>
    <w:rsid w:val="00114A91"/>
    <w:rsid w:val="001276F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FBC"/>
    <w:rsid w:val="00236D54"/>
    <w:rsid w:val="00241D8C"/>
    <w:rsid w:val="00241FDB"/>
    <w:rsid w:val="0024583E"/>
    <w:rsid w:val="0024720C"/>
    <w:rsid w:val="002617AE"/>
    <w:rsid w:val="002638D0"/>
    <w:rsid w:val="002647D3"/>
    <w:rsid w:val="002663B1"/>
    <w:rsid w:val="00275EAE"/>
    <w:rsid w:val="00294998"/>
    <w:rsid w:val="002971C4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00C6"/>
    <w:rsid w:val="003544E1"/>
    <w:rsid w:val="00366398"/>
    <w:rsid w:val="003A0632"/>
    <w:rsid w:val="003A30E5"/>
    <w:rsid w:val="003A6ADF"/>
    <w:rsid w:val="003B5928"/>
    <w:rsid w:val="003D380F"/>
    <w:rsid w:val="003E160D"/>
    <w:rsid w:val="003E6AB8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4E19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993"/>
    <w:rsid w:val="00510392"/>
    <w:rsid w:val="00513E2A"/>
    <w:rsid w:val="00566A35"/>
    <w:rsid w:val="0056701E"/>
    <w:rsid w:val="005740D7"/>
    <w:rsid w:val="005764C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2BF1"/>
    <w:rsid w:val="006618E9"/>
    <w:rsid w:val="00666B24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15E6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692E"/>
    <w:rsid w:val="00AB32F8"/>
    <w:rsid w:val="00AB610B"/>
    <w:rsid w:val="00AD360E"/>
    <w:rsid w:val="00AD40FB"/>
    <w:rsid w:val="00AD7338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674B"/>
    <w:rsid w:val="00B81760"/>
    <w:rsid w:val="00B8494C"/>
    <w:rsid w:val="00BA1546"/>
    <w:rsid w:val="00BB4E51"/>
    <w:rsid w:val="00BD431F"/>
    <w:rsid w:val="00BE423E"/>
    <w:rsid w:val="00BF61AC"/>
    <w:rsid w:val="00C03611"/>
    <w:rsid w:val="00C47FA6"/>
    <w:rsid w:val="00C57FC6"/>
    <w:rsid w:val="00C66A7D"/>
    <w:rsid w:val="00C779DA"/>
    <w:rsid w:val="00C814F7"/>
    <w:rsid w:val="00CA4B4D"/>
    <w:rsid w:val="00CB35C3"/>
    <w:rsid w:val="00CC7B85"/>
    <w:rsid w:val="00CD323D"/>
    <w:rsid w:val="00CE4030"/>
    <w:rsid w:val="00CE64B3"/>
    <w:rsid w:val="00CF1A49"/>
    <w:rsid w:val="00D0466B"/>
    <w:rsid w:val="00D0630C"/>
    <w:rsid w:val="00D243A9"/>
    <w:rsid w:val="00D305E5"/>
    <w:rsid w:val="00D309C2"/>
    <w:rsid w:val="00D37CD3"/>
    <w:rsid w:val="00D6352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B33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2F318-82AE-4261-A509-3DF75EE8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aseenamer31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00F01034934B2F8A8E4D0A6096E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D1DCC-2CBC-492B-BEF9-BE37C5077057}"/>
      </w:docPartPr>
      <w:docPartBody>
        <w:p w:rsidR="00DC1EB8" w:rsidRDefault="00DC1EB8">
          <w:pPr>
            <w:pStyle w:val="4D00F01034934B2F8A8E4D0A6096EC40"/>
          </w:pPr>
          <w:r w:rsidRPr="00CF1A49">
            <w:t>Experience</w:t>
          </w:r>
        </w:p>
      </w:docPartBody>
    </w:docPart>
    <w:docPart>
      <w:docPartPr>
        <w:name w:val="A37C80316E3D44C5BF12823010EA3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80A1D-0343-407C-9874-BA55C54B3EFC}"/>
      </w:docPartPr>
      <w:docPartBody>
        <w:p w:rsidR="00DC1EB8" w:rsidRDefault="00DC1EB8">
          <w:pPr>
            <w:pStyle w:val="A37C80316E3D44C5BF12823010EA30BE"/>
          </w:pPr>
          <w:r w:rsidRPr="00CF1A49">
            <w:t>Education</w:t>
          </w:r>
        </w:p>
      </w:docPartBody>
    </w:docPart>
    <w:docPart>
      <w:docPartPr>
        <w:name w:val="57D273D55F524C049CEA3C2C257F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89437-E9BB-4F71-8BE7-30AA51809638}"/>
      </w:docPartPr>
      <w:docPartBody>
        <w:p w:rsidR="00DC1EB8" w:rsidRDefault="00DC1EB8">
          <w:pPr>
            <w:pStyle w:val="57D273D55F524C049CEA3C2C257F610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8E"/>
    <w:rsid w:val="003E4536"/>
    <w:rsid w:val="003F60E9"/>
    <w:rsid w:val="004F7BA5"/>
    <w:rsid w:val="00703B8C"/>
    <w:rsid w:val="008B2DA4"/>
    <w:rsid w:val="00990C9E"/>
    <w:rsid w:val="00A91A8E"/>
    <w:rsid w:val="00C34626"/>
    <w:rsid w:val="00DC1EB8"/>
    <w:rsid w:val="00E238E3"/>
    <w:rsid w:val="00E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6BA5AC3207428B963905D6F3280BC2">
    <w:name w:val="C96BA5AC3207428B963905D6F3280BC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B1B92C22DB44B0D9337B123D0C7D294">
    <w:name w:val="DB1B92C22DB44B0D9337B123D0C7D294"/>
  </w:style>
  <w:style w:type="paragraph" w:customStyle="1" w:styleId="D5560C9AA0EF43E8A4BD594CD5BFEF21">
    <w:name w:val="D5560C9AA0EF43E8A4BD594CD5BFEF21"/>
  </w:style>
  <w:style w:type="paragraph" w:customStyle="1" w:styleId="1ABF2F2BD0E14FBEA3387F90CAAFD59B">
    <w:name w:val="1ABF2F2BD0E14FBEA3387F90CAAFD59B"/>
  </w:style>
  <w:style w:type="paragraph" w:customStyle="1" w:styleId="646402D5591A45BF9F4BDE08214B594C">
    <w:name w:val="646402D5591A45BF9F4BDE08214B594C"/>
  </w:style>
  <w:style w:type="paragraph" w:customStyle="1" w:styleId="B735E7F30B72440AA959880BECCDE715">
    <w:name w:val="B735E7F30B72440AA959880BECCDE715"/>
  </w:style>
  <w:style w:type="paragraph" w:customStyle="1" w:styleId="841810BBFF1D471083C432B8EBBFF376">
    <w:name w:val="841810BBFF1D471083C432B8EBBFF376"/>
  </w:style>
  <w:style w:type="paragraph" w:customStyle="1" w:styleId="BA047E85E3E3475B8F13340C953B3432">
    <w:name w:val="BA047E85E3E3475B8F13340C953B3432"/>
  </w:style>
  <w:style w:type="paragraph" w:customStyle="1" w:styleId="CE3E0B6F947C49B998F1EEC22590784C">
    <w:name w:val="CE3E0B6F947C49B998F1EEC22590784C"/>
  </w:style>
  <w:style w:type="paragraph" w:customStyle="1" w:styleId="712979561A7647FAA583F00215B699E7">
    <w:name w:val="712979561A7647FAA583F00215B699E7"/>
  </w:style>
  <w:style w:type="paragraph" w:customStyle="1" w:styleId="CF3EA7FE4D56410E8BCFB687134BDAE2">
    <w:name w:val="CF3EA7FE4D56410E8BCFB687134BDAE2"/>
  </w:style>
  <w:style w:type="paragraph" w:customStyle="1" w:styleId="4D00F01034934B2F8A8E4D0A6096EC40">
    <w:name w:val="4D00F01034934B2F8A8E4D0A6096EC40"/>
  </w:style>
  <w:style w:type="paragraph" w:customStyle="1" w:styleId="CB1D217FF9F24E23A2C9B8EF16E0FB46">
    <w:name w:val="CB1D217FF9F24E23A2C9B8EF16E0FB46"/>
  </w:style>
  <w:style w:type="paragraph" w:customStyle="1" w:styleId="EBBE24F6E8B74E17B5EED363211241E9">
    <w:name w:val="EBBE24F6E8B74E17B5EED363211241E9"/>
  </w:style>
  <w:style w:type="paragraph" w:customStyle="1" w:styleId="4043A64933EF445988551D7DC7428A5C">
    <w:name w:val="4043A64933EF445988551D7DC7428A5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FC71D75F40743C488EC132FF10B728F">
    <w:name w:val="8FC71D75F40743C488EC132FF10B728F"/>
  </w:style>
  <w:style w:type="paragraph" w:customStyle="1" w:styleId="D82542DF26E24015A5345450A2396E18">
    <w:name w:val="D82542DF26E24015A5345450A2396E18"/>
  </w:style>
  <w:style w:type="paragraph" w:customStyle="1" w:styleId="45EE919541A14449A749AEA68FF64922">
    <w:name w:val="45EE919541A14449A749AEA68FF64922"/>
  </w:style>
  <w:style w:type="paragraph" w:customStyle="1" w:styleId="1C920C2DBBD24BCDA9ABD7ACA6BA23A0">
    <w:name w:val="1C920C2DBBD24BCDA9ABD7ACA6BA23A0"/>
  </w:style>
  <w:style w:type="paragraph" w:customStyle="1" w:styleId="735DF6267B3D451DA6A40A4CBFCC6FBE">
    <w:name w:val="735DF6267B3D451DA6A40A4CBFCC6FBE"/>
  </w:style>
  <w:style w:type="paragraph" w:customStyle="1" w:styleId="9B1607D4184C465BA99C862CF7C1050E">
    <w:name w:val="9B1607D4184C465BA99C862CF7C1050E"/>
  </w:style>
  <w:style w:type="paragraph" w:customStyle="1" w:styleId="9812A965BA694BAB8D40FFB9D2960FA3">
    <w:name w:val="9812A965BA694BAB8D40FFB9D2960FA3"/>
  </w:style>
  <w:style w:type="paragraph" w:customStyle="1" w:styleId="A37C80316E3D44C5BF12823010EA30BE">
    <w:name w:val="A37C80316E3D44C5BF12823010EA30BE"/>
  </w:style>
  <w:style w:type="paragraph" w:customStyle="1" w:styleId="14BC03018F044607ACFC85228DCFDFD3">
    <w:name w:val="14BC03018F044607ACFC85228DCFDFD3"/>
  </w:style>
  <w:style w:type="paragraph" w:customStyle="1" w:styleId="D5764017676E4B6C8EF4B713F4CEA171">
    <w:name w:val="D5764017676E4B6C8EF4B713F4CEA171"/>
  </w:style>
  <w:style w:type="paragraph" w:customStyle="1" w:styleId="1E0670126DAE4851937FB583DC41A437">
    <w:name w:val="1E0670126DAE4851937FB583DC41A437"/>
  </w:style>
  <w:style w:type="paragraph" w:customStyle="1" w:styleId="2A05D15077424D41BC837D4DC53A0EE1">
    <w:name w:val="2A05D15077424D41BC837D4DC53A0EE1"/>
  </w:style>
  <w:style w:type="paragraph" w:customStyle="1" w:styleId="A95A46205EE9493A96DE9F30FEB14D3C">
    <w:name w:val="A95A46205EE9493A96DE9F30FEB14D3C"/>
  </w:style>
  <w:style w:type="paragraph" w:customStyle="1" w:styleId="99D416AA582F4043A48A42CA1276BB76">
    <w:name w:val="99D416AA582F4043A48A42CA1276BB76"/>
  </w:style>
  <w:style w:type="paragraph" w:customStyle="1" w:styleId="45BB32E59378479A8FC6241496DAAC9E">
    <w:name w:val="45BB32E59378479A8FC6241496DAAC9E"/>
  </w:style>
  <w:style w:type="paragraph" w:customStyle="1" w:styleId="7BE15245E0ED48BF8F8CD06DF35DF683">
    <w:name w:val="7BE15245E0ED48BF8F8CD06DF35DF683"/>
  </w:style>
  <w:style w:type="paragraph" w:customStyle="1" w:styleId="8AE50F43594E4176979D6F79C0A27250">
    <w:name w:val="8AE50F43594E4176979D6F79C0A27250"/>
  </w:style>
  <w:style w:type="paragraph" w:customStyle="1" w:styleId="E34D4C5DA02E4AAB93AA694C644BCF73">
    <w:name w:val="E34D4C5DA02E4AAB93AA694C644BCF73"/>
  </w:style>
  <w:style w:type="paragraph" w:customStyle="1" w:styleId="57D273D55F524C049CEA3C2C257F6103">
    <w:name w:val="57D273D55F524C049CEA3C2C257F6103"/>
  </w:style>
  <w:style w:type="paragraph" w:customStyle="1" w:styleId="5F65E3BC7D664F329A8577B4636F15F5">
    <w:name w:val="5F65E3BC7D664F329A8577B4636F15F5"/>
  </w:style>
  <w:style w:type="paragraph" w:customStyle="1" w:styleId="D98FADF7A7F54097B6B5BF871903252F">
    <w:name w:val="D98FADF7A7F54097B6B5BF871903252F"/>
  </w:style>
  <w:style w:type="paragraph" w:customStyle="1" w:styleId="86A2E9D6F5C54D30BFC35734C8149009">
    <w:name w:val="86A2E9D6F5C54D30BFC35734C8149009"/>
  </w:style>
  <w:style w:type="paragraph" w:customStyle="1" w:styleId="438167AB84C24833A825179855CFCFBA">
    <w:name w:val="438167AB84C24833A825179855CFCFBA"/>
  </w:style>
  <w:style w:type="paragraph" w:customStyle="1" w:styleId="1B552B815A9A40398FBA7707CE25C692">
    <w:name w:val="1B552B815A9A40398FBA7707CE25C692"/>
  </w:style>
  <w:style w:type="paragraph" w:customStyle="1" w:styleId="F9DCB8EAF5694C8D9A211D576B029D71">
    <w:name w:val="F9DCB8EAF5694C8D9A211D576B029D71"/>
  </w:style>
  <w:style w:type="paragraph" w:customStyle="1" w:styleId="7316B4D81A8A426BAA788095096F38FF">
    <w:name w:val="7316B4D81A8A426BAA788095096F38FF"/>
  </w:style>
  <w:style w:type="paragraph" w:customStyle="1" w:styleId="01F566419B754A1B979FFA4F6FE02A59">
    <w:name w:val="01F566419B754A1B979FFA4F6FE02A59"/>
    <w:rsid w:val="00A91A8E"/>
  </w:style>
  <w:style w:type="paragraph" w:customStyle="1" w:styleId="121EC61319CC42D2B07181504FCCFD11">
    <w:name w:val="121EC61319CC42D2B07181504FCCFD11"/>
    <w:rsid w:val="0070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rahmanamer280@gmail.com</cp:lastModifiedBy>
  <cp:revision>7</cp:revision>
  <dcterms:created xsi:type="dcterms:W3CDTF">2018-12-18T12:39:00Z</dcterms:created>
  <dcterms:modified xsi:type="dcterms:W3CDTF">2019-04-23T16:01:00Z</dcterms:modified>
  <cp:category/>
</cp:coreProperties>
</file>