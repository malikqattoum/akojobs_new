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191D9B" w:rsidTr="00C420C8">
        <w:tc>
          <w:tcPr>
            <w:tcW w:w="3023" w:type="dxa"/>
          </w:tcPr>
          <w:p w:rsidR="00C420C8" w:rsidRPr="00191D9B" w:rsidRDefault="00F34FAD" w:rsidP="0005537F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Asmaa</w:t>
            </w:r>
            <w:r w:rsidR="00690523" w:rsidRPr="00191D9B">
              <w:rPr>
                <w:rFonts w:ascii="Calibri" w:hAnsi="Calibri" w:cs="Calibri"/>
              </w:rPr>
              <w:t xml:space="preserve"> Sabri</w:t>
            </w:r>
          </w:p>
          <w:p w:rsidR="00C420C8" w:rsidRPr="00191D9B" w:rsidRDefault="00C420C8" w:rsidP="005246B9">
            <w:pPr>
              <w:pStyle w:val="Graphic"/>
              <w:rPr>
                <w:rFonts w:ascii="Calibri" w:hAnsi="Calibri" w:cs="Calibri"/>
              </w:rPr>
            </w:pPr>
            <w:r w:rsidRPr="00191D9B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ED91140" wp14:editId="5877995E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E3402" w:rsidRPr="00191D9B" w:rsidRDefault="00F34FAD" w:rsidP="00F34FAD">
            <w:pPr>
              <w:rPr>
                <w:rFonts w:ascii="Calibri" w:hAnsi="Calibri" w:cs="Calibri"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sz w:val="24"/>
                <w:szCs w:val="24"/>
                <w:lang w:val="pt-PT"/>
              </w:rPr>
              <w:t>Asmaa.sabri1993</w:t>
            </w:r>
            <w:r w:rsidR="00690523" w:rsidRPr="00191D9B">
              <w:rPr>
                <w:rFonts w:ascii="Calibri" w:hAnsi="Calibri" w:cs="Calibri"/>
                <w:sz w:val="24"/>
                <w:szCs w:val="24"/>
                <w:lang w:val="pt-PT"/>
              </w:rPr>
              <w:t>@g</w:t>
            </w:r>
            <w:r w:rsidR="00CE3402" w:rsidRPr="00191D9B">
              <w:rPr>
                <w:rFonts w:ascii="Calibri" w:hAnsi="Calibri" w:cs="Calibri"/>
                <w:sz w:val="24"/>
                <w:szCs w:val="24"/>
                <w:lang w:val="pt-PT"/>
              </w:rPr>
              <w:t>mail.com</w:t>
            </w:r>
          </w:p>
          <w:p w:rsidR="00C420C8" w:rsidRPr="00191D9B" w:rsidRDefault="00C420C8" w:rsidP="00441EB9">
            <w:pPr>
              <w:pStyle w:val="Heading3"/>
              <w:rPr>
                <w:rFonts w:ascii="Calibri" w:hAnsi="Calibri" w:cs="Calibri"/>
              </w:rPr>
            </w:pPr>
          </w:p>
          <w:p w:rsidR="00C420C8" w:rsidRPr="00191D9B" w:rsidRDefault="00C420C8" w:rsidP="005246B9">
            <w:pPr>
              <w:pStyle w:val="Graphic"/>
              <w:rPr>
                <w:rFonts w:ascii="Calibri" w:hAnsi="Calibri" w:cs="Calibri"/>
              </w:rPr>
            </w:pPr>
            <w:r w:rsidRPr="00191D9B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F43922C" wp14:editId="5E4B98D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191D9B" w:rsidRDefault="00F34FAD" w:rsidP="00441EB9">
            <w:pPr>
              <w:pStyle w:val="Heading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</w:rPr>
              <w:t>07500806022</w:t>
            </w:r>
          </w:p>
          <w:p w:rsidR="00C420C8" w:rsidRPr="00191D9B" w:rsidRDefault="00C420C8" w:rsidP="005246B9">
            <w:pPr>
              <w:pStyle w:val="Graphic"/>
              <w:rPr>
                <w:rFonts w:ascii="Calibri" w:hAnsi="Calibri" w:cs="Calibri"/>
              </w:rPr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191D9B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E3402" w:rsidRPr="00191D9B" w:rsidRDefault="00CE3402" w:rsidP="00CE3402">
                  <w:pPr>
                    <w:pBdr>
                      <w:bottom w:val="single" w:sz="6" w:space="1" w:color="auto"/>
                    </w:pBdr>
                    <w:rPr>
                      <w:rFonts w:ascii="Calibri" w:hAnsi="Calibri" w:cs="Calibri"/>
                      <w:sz w:val="24"/>
                      <w:szCs w:val="24"/>
                      <w:lang w:val="pt-PT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  <w:lang w:val="pt-PT"/>
                    </w:rPr>
                    <w:t>Address</w:t>
                  </w:r>
                </w:p>
                <w:p w:rsidR="00CE3402" w:rsidRPr="00191D9B" w:rsidRDefault="00690523" w:rsidP="00CE3402">
                  <w:pPr>
                    <w:pBdr>
                      <w:bottom w:val="single" w:sz="6" w:space="1" w:color="auto"/>
                    </w:pBdr>
                    <w:rPr>
                      <w:rFonts w:ascii="Calibri" w:hAnsi="Calibri" w:cs="Calibri"/>
                      <w:sz w:val="24"/>
                      <w:szCs w:val="24"/>
                      <w:lang w:val="pt-PT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  <w:lang w:val="pt-PT"/>
                    </w:rPr>
                    <w:t>Baghdad – Hay Al Jamiaa</w:t>
                  </w:r>
                </w:p>
                <w:p w:rsidR="00CE3402" w:rsidRPr="00191D9B" w:rsidRDefault="00CE3402" w:rsidP="00CE3402">
                  <w:pPr>
                    <w:rPr>
                      <w:rFonts w:ascii="Calibri" w:hAnsi="Calibri" w:cs="Calibri"/>
                      <w:sz w:val="24"/>
                      <w:szCs w:val="24"/>
                      <w:lang w:val="pt-PT"/>
                    </w:rPr>
                  </w:pPr>
                </w:p>
                <w:p w:rsidR="00C420C8" w:rsidRPr="00191D9B" w:rsidRDefault="007352BC" w:rsidP="0005537F">
                  <w:pPr>
                    <w:pStyle w:val="Heading3"/>
                    <w:jc w:val="left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alias w:val="Objective:"/>
                      <w:tag w:val="Objective:"/>
                      <w:id w:val="319159961"/>
                      <w:placeholder>
                        <w:docPart w:val="C8E62641134449EEB10E2CAC7BC55E17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191D9B">
                        <w:rPr>
                          <w:rFonts w:ascii="Calibri" w:hAnsi="Calibri" w:cs="Calibri"/>
                          <w:caps w:val="0"/>
                          <w:color w:val="37B6AE" w:themeColor="accent1"/>
                          <w:sz w:val="32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sdtContent>
                  </w:sdt>
                </w:p>
                <w:p w:rsidR="00C420C8" w:rsidRPr="00191D9B" w:rsidRDefault="00C420C8" w:rsidP="0005537F">
                  <w:pPr>
                    <w:pStyle w:val="GraphicLine"/>
                    <w:jc w:val="both"/>
                    <w:rPr>
                      <w:rFonts w:ascii="Calibri" w:hAnsi="Calibri" w:cs="Calibri"/>
                    </w:rPr>
                  </w:pPr>
                  <w:r w:rsidRPr="00191D9B">
                    <w:rPr>
                      <w:rFonts w:ascii="Calibri" w:hAnsi="Calibri" w:cs="Calibri"/>
                    </w:rPr>
                    <mc:AlternateContent>
                      <mc:Choice Requires="wps">
                        <w:drawing>
                          <wp:inline distT="0" distB="0" distL="0" distR="0" wp14:anchorId="15328D47" wp14:editId="4F62A03A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5537F" w:rsidRPr="00191D9B" w:rsidRDefault="0005537F" w:rsidP="0005537F">
                  <w:pPr>
                    <w:rPr>
                      <w:rFonts w:ascii="Calibri" w:hAnsi="Calibri" w:cs="Calibri"/>
                    </w:rPr>
                  </w:pPr>
                </w:p>
                <w:p w:rsidR="00C420C8" w:rsidRPr="00191D9B" w:rsidRDefault="0005537F" w:rsidP="00191D9B">
                  <w:pPr>
                    <w:jc w:val="both"/>
                    <w:rPr>
                      <w:rFonts w:ascii="Calibri" w:hAnsi="Calibri" w:cs="Calibri"/>
                    </w:rPr>
                  </w:pPr>
                  <w:proofErr w:type="gramStart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During  my</w:t>
                  </w:r>
                  <w:proofErr w:type="gramEnd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study period in the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institute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 I did many outreach visits to care  shelters as(orphanage house ,women shelter , juvenile rehabilitation  house in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Anbar and Baghdad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and elderlies’ house in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Anbar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in the purpose of getting information about the cases how to deal with them according to their cases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to figure out how to help them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lastRenderedPageBreak/>
                    <w:t xml:space="preserve">and I participated in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some activities to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support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those families by providing a basic food parcels , social cases study , WASH …etc.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</w:tc>
            </w:tr>
            <w:tr w:rsidR="00C420C8" w:rsidRPr="00191D9B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191D9B" w:rsidRDefault="007352BC" w:rsidP="0005537F">
                  <w:pPr>
                    <w:pStyle w:val="Heading3"/>
                    <w:jc w:val="left"/>
                    <w:rPr>
                      <w:rFonts w:ascii="Calibri" w:hAnsi="Calibri" w:cs="Calibri"/>
                      <w:bCs/>
                      <w:caps w:val="0"/>
                      <w:color w:val="37B6AE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sdt>
                    <w:sdtPr>
                      <w:rPr>
                        <w:rFonts w:ascii="Calibri" w:hAnsi="Calibri" w:cs="Calibri"/>
                        <w:bCs/>
                        <w:caps w:val="0"/>
                        <w:color w:val="37B6AE" w:themeColor="accent1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Skills:"/>
                      <w:tag w:val="Skills:"/>
                      <w:id w:val="1490835561"/>
                      <w:placeholder>
                        <w:docPart w:val="11DDA01EB33A4C92A7AD9D2DAEC4196E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191D9B">
                        <w:rPr>
                          <w:rFonts w:ascii="Calibri" w:hAnsi="Calibri" w:cs="Calibri"/>
                          <w:bCs/>
                          <w:caps w:val="0"/>
                          <w:color w:val="37B6AE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sdtContent>
                  </w:sdt>
                </w:p>
                <w:p w:rsidR="00C420C8" w:rsidRPr="00191D9B" w:rsidRDefault="00C420C8" w:rsidP="0005537F">
                  <w:pPr>
                    <w:pStyle w:val="GraphicLine"/>
                    <w:jc w:val="left"/>
                    <w:rPr>
                      <w:rFonts w:ascii="Calibri" w:hAnsi="Calibri" w:cs="Calibri"/>
                      <w:bCs/>
                      <w:color w:val="37B6AE" w:themeColor="accent1"/>
                      <w:sz w:val="28"/>
                      <w:szCs w:val="26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91D9B">
                    <w:rPr>
                      <w:rFonts w:ascii="Calibri" w:hAnsi="Calibri" w:cs="Calibri"/>
                      <w:bCs/>
                      <w:color w:val="37B6AE" w:themeColor="accent1"/>
                      <w:sz w:val="28"/>
                      <w:szCs w:val="26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c:AlternateContent>
                      <mc:Choice Requires="wps">
                        <w:drawing>
                          <wp:inline distT="0" distB="0" distL="0" distR="0" wp14:anchorId="15A9BD32" wp14:editId="2BCBDEC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5537F" w:rsidRPr="00191D9B" w:rsidRDefault="0005537F" w:rsidP="0005537F">
                  <w:pPr>
                    <w:tabs>
                      <w:tab w:val="left" w:pos="3105"/>
                    </w:tabs>
                    <w:rPr>
                      <w:rFonts w:ascii="Calibri" w:hAnsi="Calibri" w:cs="Calibri"/>
                      <w:b/>
                      <w:bCs/>
                      <w:color w:val="FFC000" w:themeColor="accent4"/>
                      <w:sz w:val="36"/>
                      <w:szCs w:val="3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softEdge">
                        <w14:bevelT w14:w="25400" w14:h="38100" w14:prst="circle"/>
                      </w14:props3d>
                    </w:rPr>
                  </w:pPr>
                  <w:r w:rsidRPr="00191D9B">
                    <w:rPr>
                      <w:rFonts w:ascii="Calibri" w:hAnsi="Calibri" w:cs="Calibri"/>
                      <w:b/>
                      <w:bCs/>
                      <w:color w:val="FFC000" w:themeColor="accent4"/>
                      <w:sz w:val="36"/>
                      <w:szCs w:val="3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softEdge">
                        <w14:bevelT w14:w="25400" w14:h="38100" w14:prst="circle"/>
                      </w14:props3d>
                    </w:rPr>
                    <w:t xml:space="preserve">Computer skills </w:t>
                  </w:r>
                </w:p>
                <w:p w:rsidR="0005537F" w:rsidRPr="00191D9B" w:rsidRDefault="0005537F" w:rsidP="00191D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105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MS office Word</w:t>
                  </w:r>
                  <w:r w:rsidR="00DB2B80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PowerPoint and excel is good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level</w:t>
                  </w:r>
                </w:p>
                <w:p w:rsidR="0005537F" w:rsidRPr="00191D9B" w:rsidRDefault="0005537F" w:rsidP="00DB2B80">
                  <w:pPr>
                    <w:pStyle w:val="ListParagraph"/>
                    <w:tabs>
                      <w:tab w:val="left" w:pos="3105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05537F" w:rsidRPr="00191D9B" w:rsidRDefault="0005537F" w:rsidP="00191D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3105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Internet and emails is good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level</w:t>
                  </w:r>
                </w:p>
                <w:p w:rsidR="0005537F" w:rsidRPr="00191D9B" w:rsidRDefault="0005537F" w:rsidP="0005537F">
                  <w:pPr>
                    <w:tabs>
                      <w:tab w:val="left" w:pos="3105"/>
                    </w:tabs>
                    <w:rPr>
                      <w:rFonts w:ascii="Calibri" w:hAnsi="Calibri" w:cs="Calibri"/>
                      <w:b/>
                      <w:bCs/>
                      <w:color w:val="FFC000" w:themeColor="accent4"/>
                      <w:sz w:val="36"/>
                      <w:szCs w:val="3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softEdge">
                        <w14:bevelT w14:w="25400" w14:h="38100" w14:prst="circle"/>
                      </w14:props3d>
                    </w:rPr>
                  </w:pPr>
                  <w:r w:rsidRPr="00191D9B">
                    <w:rPr>
                      <w:rFonts w:ascii="Calibri" w:hAnsi="Calibri" w:cs="Calibri"/>
                      <w:b/>
                      <w:bCs/>
                      <w:color w:val="FFC000" w:themeColor="accent4"/>
                      <w:sz w:val="36"/>
                      <w:szCs w:val="30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softEdge">
                        <w14:bevelT w14:w="25400" w14:h="38100" w14:prst="circle"/>
                      </w14:props3d>
                    </w:rPr>
                    <w:t>language capacity</w:t>
                  </w:r>
                </w:p>
                <w:p w:rsidR="0005537F" w:rsidRPr="00191D9B" w:rsidRDefault="0005537F" w:rsidP="0005537F">
                  <w:pPr>
                    <w:tabs>
                      <w:tab w:val="left" w:pos="2715"/>
                      <w:tab w:val="left" w:pos="5475"/>
                    </w:tabs>
                    <w:rPr>
                      <w:rFonts w:ascii="Calibri" w:hAnsi="Calibri" w:cs="Calibri"/>
                      <w:b/>
                      <w:bCs/>
                      <w:sz w:val="24"/>
                      <w:szCs w:val="24"/>
                    </w:rPr>
                  </w:pPr>
                </w:p>
                <w:p w:rsidR="0005537F" w:rsidRPr="00191D9B" w:rsidRDefault="0005537F" w:rsidP="0005537F">
                  <w:pPr>
                    <w:pStyle w:val="ListParagraph"/>
                    <w:tabs>
                      <w:tab w:val="left" w:pos="2715"/>
                      <w:tab w:val="left" w:pos="5475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ab/>
                  </w:r>
                </w:p>
                <w:p w:rsidR="0005537F" w:rsidRPr="00191D9B" w:rsidRDefault="0005537F" w:rsidP="0005537F">
                  <w:pPr>
                    <w:pStyle w:val="ListParagraph"/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b/>
                      <w:bCs/>
                      <w:sz w:val="32"/>
                      <w:szCs w:val="28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English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05537F" w:rsidRPr="00191D9B" w:rsidRDefault="0005537F" w:rsidP="00191D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Reading :-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very good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05537F" w:rsidRPr="00191D9B" w:rsidRDefault="0005537F" w:rsidP="00191D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Writing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: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good</w:t>
                  </w:r>
                </w:p>
                <w:p w:rsidR="00C420C8" w:rsidRPr="00191D9B" w:rsidRDefault="0005537F" w:rsidP="00191D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Speaking </w:t>
                  </w:r>
                  <w:r w:rsidR="00191D9B" w:rsidRPr="00191D9B">
                    <w:rPr>
                      <w:rFonts w:ascii="Calibri" w:hAnsi="Calibri" w:cs="Calibri"/>
                      <w:sz w:val="24"/>
                      <w:szCs w:val="24"/>
                    </w:rPr>
                    <w:t>: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good</w:t>
                  </w:r>
                </w:p>
                <w:p w:rsidR="0005537F" w:rsidRPr="00191D9B" w:rsidRDefault="0005537F" w:rsidP="0005537F">
                  <w:p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</w:rPr>
                  </w:pPr>
                </w:p>
                <w:p w:rsidR="0005537F" w:rsidRPr="00191D9B" w:rsidRDefault="0005537F" w:rsidP="0005537F">
                  <w:pPr>
                    <w:pStyle w:val="ListParagraph"/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b/>
                      <w:bCs/>
                      <w:sz w:val="32"/>
                      <w:szCs w:val="28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 w:rsidRPr="00191D9B">
                    <w:rPr>
                      <w:rFonts w:ascii="Calibri" w:hAnsi="Calibri" w:cs="Calibri"/>
                      <w:b/>
                      <w:bCs/>
                      <w:sz w:val="32"/>
                      <w:szCs w:val="28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Arabic </w:t>
                  </w:r>
                </w:p>
                <w:p w:rsidR="0005537F" w:rsidRPr="00191D9B" w:rsidRDefault="0005537F" w:rsidP="0005537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Reading :- excellent </w:t>
                  </w:r>
                </w:p>
                <w:p w:rsidR="0005537F" w:rsidRPr="00191D9B" w:rsidRDefault="0005537F" w:rsidP="0005537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Writing very good</w:t>
                  </w:r>
                </w:p>
                <w:p w:rsidR="0005537F" w:rsidRPr="00191D9B" w:rsidRDefault="0005537F" w:rsidP="0005537F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Speaking very good</w:t>
                  </w:r>
                </w:p>
                <w:p w:rsidR="0005537F" w:rsidRPr="00191D9B" w:rsidRDefault="0005537F" w:rsidP="0005537F">
                  <w:pPr>
                    <w:tabs>
                      <w:tab w:val="left" w:pos="2715"/>
                      <w:tab w:val="left" w:pos="5550"/>
                    </w:tabs>
                    <w:jc w:val="left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C420C8" w:rsidRPr="00191D9B" w:rsidRDefault="00C420C8" w:rsidP="003856C9">
            <w:pPr>
              <w:rPr>
                <w:rFonts w:ascii="Calibri" w:hAnsi="Calibri" w:cs="Calibri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191D9B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191D9B" w:rsidRDefault="00191D9B" w:rsidP="00191D9B">
                  <w:pPr>
                    <w:pStyle w:val="Heading1"/>
                    <w:rPr>
                      <w:rFonts w:ascii="Calibri" w:hAnsi="Calibri" w:cs="Calibri"/>
                      <w:b/>
                      <w:caps w:val="0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 w:rsidRPr="00191D9B">
                    <w:rPr>
                      <w:rFonts w:ascii="Calibri" w:hAnsi="Calibri" w:cs="Calibri"/>
                      <w:b/>
                      <w:caps w:val="0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lastRenderedPageBreak/>
                    <w:t xml:space="preserve">Education </w:t>
                  </w:r>
                </w:p>
                <w:p w:rsidR="00C420C8" w:rsidRPr="00191D9B" w:rsidRDefault="00F34FAD" w:rsidP="00F34FAD">
                  <w:pPr>
                    <w:pStyle w:val="Heading4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Electrical enginreer</w:t>
                  </w:r>
                </w:p>
                <w:p w:rsidR="00DB2B80" w:rsidRPr="00191D9B" w:rsidRDefault="00F34FAD" w:rsidP="002B3890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Anbar</w:t>
                  </w:r>
                </w:p>
                <w:p w:rsidR="00C420C8" w:rsidRPr="00191D9B" w:rsidRDefault="00764525" w:rsidP="00764525">
                  <w:pPr>
                    <w:pStyle w:val="Heading5"/>
                    <w:rPr>
                      <w:rFonts w:ascii="Calibri" w:hAnsi="Calibri" w:cs="Calibri"/>
                      <w:color w:val="FF0000"/>
                    </w:rPr>
                  </w:pPr>
                  <w:r>
                    <w:rPr>
                      <w:rFonts w:ascii="Calibri" w:hAnsi="Calibri" w:cs="Calibri"/>
                      <w:color w:val="FF0000"/>
                    </w:rPr>
                    <w:t>2016</w:t>
                  </w:r>
                  <w:r w:rsidR="00C420C8" w:rsidRPr="00191D9B">
                    <w:rPr>
                      <w:rFonts w:ascii="Calibri" w:hAnsi="Calibri" w:cs="Calibri"/>
                      <w:color w:val="FF0000"/>
                    </w:rPr>
                    <w:t xml:space="preserve"> – </w:t>
                  </w:r>
                  <w:r>
                    <w:rPr>
                      <w:rFonts w:ascii="Calibri" w:hAnsi="Calibri" w:cs="Calibri"/>
                      <w:color w:val="FF0000"/>
                    </w:rPr>
                    <w:t>2017</w:t>
                  </w:r>
                </w:p>
                <w:p w:rsidR="00C420C8" w:rsidRPr="006C43C2" w:rsidRDefault="00C420C8" w:rsidP="006C43C2">
                  <w:pPr>
                    <w:jc w:val="left"/>
                    <w:rPr>
                      <w:rFonts w:ascii="Calibri" w:hAnsi="Calibri" w:cs="Calibri"/>
                    </w:rPr>
                  </w:pPr>
                </w:p>
              </w:tc>
            </w:tr>
            <w:tr w:rsidR="00C420C8" w:rsidRPr="00191D9B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6C43C2" w:rsidRPr="00191D9B" w:rsidRDefault="006C5F0A" w:rsidP="006C43C2">
                  <w:pPr>
                    <w:pStyle w:val="Heading1"/>
                    <w:rPr>
                      <w:rFonts w:ascii="Calibri" w:hAnsi="Calibri" w:cs="Calibri"/>
                      <w:b/>
                      <w:caps w:val="0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Calibri" w:hAnsi="Calibri" w:cs="Calibri"/>
                      <w:b/>
                      <w:caps w:val="0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Experiences</w:t>
                  </w:r>
                </w:p>
                <w:p w:rsidR="00C420C8" w:rsidRPr="00191D9B" w:rsidRDefault="00C420C8" w:rsidP="008F6337">
                  <w:pPr>
                    <w:pStyle w:val="Heading2"/>
                    <w:rPr>
                      <w:rFonts w:ascii="Calibri" w:hAnsi="Calibri" w:cs="Calibri"/>
                      <w:caps w:val="0"/>
                      <w:sz w:val="36"/>
                      <w:szCs w:val="32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</w:p>
                <w:p w:rsidR="005462CC" w:rsidRDefault="006C5F0A" w:rsidP="005462CC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Local NGO – IILP</w:t>
                  </w:r>
                </w:p>
                <w:p w:rsidR="006C5F0A" w:rsidRDefault="006C5F0A" w:rsidP="005462CC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Baghdad</w:t>
                  </w:r>
                </w:p>
                <w:p w:rsidR="006C5F0A" w:rsidRPr="00191D9B" w:rsidRDefault="006C5F0A" w:rsidP="005462CC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Data entry</w:t>
                  </w:r>
                </w:p>
                <w:p w:rsidR="005462CC" w:rsidRPr="00191D9B" w:rsidRDefault="006C5F0A" w:rsidP="006C5F0A">
                  <w:pPr>
                    <w:pStyle w:val="Heading5"/>
                    <w:rPr>
                      <w:rFonts w:ascii="Calibri" w:hAnsi="Calibri" w:cs="Calibri"/>
                      <w:color w:val="FF0000"/>
                    </w:rPr>
                  </w:pPr>
                  <w:r>
                    <w:rPr>
                      <w:rFonts w:ascii="Calibri" w:hAnsi="Calibri" w:cs="Calibri"/>
                      <w:color w:val="FF0000"/>
                    </w:rPr>
                    <w:t>2016</w:t>
                  </w:r>
                  <w:r w:rsidR="005462CC" w:rsidRPr="00191D9B">
                    <w:rPr>
                      <w:rFonts w:ascii="Calibri" w:hAnsi="Calibri" w:cs="Calibri"/>
                      <w:color w:val="FF0000"/>
                    </w:rPr>
                    <w:t xml:space="preserve"> – </w:t>
                  </w:r>
                  <w:r>
                    <w:rPr>
                      <w:rFonts w:ascii="Calibri" w:hAnsi="Calibri" w:cs="Calibri"/>
                      <w:color w:val="FF0000"/>
                    </w:rPr>
                    <w:t>2017</w:t>
                  </w:r>
                </w:p>
                <w:p w:rsidR="005462CC" w:rsidRPr="00191D9B" w:rsidRDefault="005462CC" w:rsidP="005462CC">
                  <w:p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5462CC" w:rsidRPr="00191D9B" w:rsidRDefault="005462CC" w:rsidP="006C5F0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I worked as a </w:t>
                  </w:r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>data entry assistant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with </w:t>
                  </w:r>
                  <w:proofErr w:type="spellStart"/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>iilp</w:t>
                  </w:r>
                  <w:proofErr w:type="spellEnd"/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 xml:space="preserve"> local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ngo</w:t>
                  </w:r>
                  <w:proofErr w:type="spellEnd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and I was responsible of </w:t>
                  </w:r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>collecting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 xml:space="preserve">data and entering them for the poor IDPs in Al </w:t>
                  </w:r>
                  <w:proofErr w:type="spellStart"/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>Doora</w:t>
                  </w:r>
                  <w:proofErr w:type="spellEnd"/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 xml:space="preserve"> area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 xml:space="preserve">for 3 </w:t>
                  </w:r>
                  <w:proofErr w:type="gramStart"/>
                  <w:r w:rsidR="006C5F0A">
                    <w:rPr>
                      <w:rFonts w:ascii="Calibri" w:hAnsi="Calibri" w:cs="Calibri"/>
                      <w:sz w:val="24"/>
                      <w:szCs w:val="24"/>
                    </w:rPr>
                    <w:t>months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.</w:t>
                  </w:r>
                  <w:proofErr w:type="gramEnd"/>
                </w:p>
                <w:p w:rsidR="00DB2B80" w:rsidRDefault="00DB2B80" w:rsidP="005462CC">
                  <w:pPr>
                    <w:pStyle w:val="ListParagraph"/>
                    <w:ind w:left="1080"/>
                    <w:jc w:val="left"/>
                    <w:rPr>
                      <w:rFonts w:ascii="Calibri" w:hAnsi="Calibri" w:cs="Calibri"/>
                    </w:rPr>
                  </w:pPr>
                </w:p>
                <w:p w:rsidR="006C5F0A" w:rsidRDefault="006C5F0A" w:rsidP="005462CC">
                  <w:pPr>
                    <w:pStyle w:val="ListParagraph"/>
                    <w:ind w:left="1080"/>
                    <w:jc w:val="left"/>
                    <w:rPr>
                      <w:rFonts w:ascii="Calibri" w:hAnsi="Calibri" w:cs="Calibri"/>
                    </w:rPr>
                  </w:pPr>
                </w:p>
                <w:p w:rsidR="00FD7D39" w:rsidRDefault="00FD7D39" w:rsidP="005462CC">
                  <w:pPr>
                    <w:pStyle w:val="ListParagraph"/>
                    <w:ind w:left="1080"/>
                    <w:jc w:val="left"/>
                    <w:rPr>
                      <w:rFonts w:ascii="Calibri" w:hAnsi="Calibri" w:cs="Calibri"/>
                    </w:rPr>
                  </w:pPr>
                </w:p>
                <w:p w:rsidR="00FD7D39" w:rsidRDefault="00FD7D39" w:rsidP="005462CC">
                  <w:pPr>
                    <w:pStyle w:val="ListParagraph"/>
                    <w:ind w:left="1080"/>
                    <w:jc w:val="left"/>
                    <w:rPr>
                      <w:rFonts w:ascii="Calibri" w:hAnsi="Calibri" w:cs="Calibri"/>
                    </w:rPr>
                  </w:pPr>
                </w:p>
                <w:p w:rsidR="006C5F0A" w:rsidRDefault="006C5F0A" w:rsidP="003E7F64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lastRenderedPageBreak/>
                    <w:t xml:space="preserve">Local NGO – </w:t>
                  </w:r>
                  <w:r w:rsidR="003E7F64">
                    <w:rPr>
                      <w:rFonts w:ascii="Calibri" w:hAnsi="Calibri" w:cs="Calibri"/>
                    </w:rPr>
                    <w:t>Al Mahaba and Al Salam</w:t>
                  </w:r>
                </w:p>
                <w:p w:rsidR="006C5F0A" w:rsidRDefault="003E7F64" w:rsidP="006C5F0A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Anbar</w:t>
                  </w:r>
                </w:p>
                <w:p w:rsidR="006C5F0A" w:rsidRPr="00191D9B" w:rsidRDefault="003E7F64" w:rsidP="006C5F0A">
                  <w:pPr>
                    <w:pStyle w:val="Heading4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Enumorator</w:t>
                  </w:r>
                </w:p>
                <w:p w:rsidR="006C5F0A" w:rsidRPr="00191D9B" w:rsidRDefault="006C5F0A" w:rsidP="003E7F64">
                  <w:pPr>
                    <w:pStyle w:val="Heading5"/>
                    <w:rPr>
                      <w:rFonts w:ascii="Calibri" w:hAnsi="Calibri" w:cs="Calibri"/>
                      <w:color w:val="FF0000"/>
                    </w:rPr>
                  </w:pPr>
                  <w:r>
                    <w:rPr>
                      <w:rFonts w:ascii="Calibri" w:hAnsi="Calibri" w:cs="Calibri"/>
                      <w:color w:val="FF0000"/>
                    </w:rPr>
                    <w:t>201</w:t>
                  </w:r>
                  <w:r w:rsidR="003E7F64">
                    <w:rPr>
                      <w:rFonts w:ascii="Calibri" w:hAnsi="Calibri" w:cs="Calibri"/>
                      <w:color w:val="FF0000"/>
                    </w:rPr>
                    <w:t>7</w:t>
                  </w:r>
                  <w:r w:rsidRPr="00191D9B">
                    <w:rPr>
                      <w:rFonts w:ascii="Calibri" w:hAnsi="Calibri" w:cs="Calibri"/>
                      <w:color w:val="FF0000"/>
                    </w:rPr>
                    <w:t xml:space="preserve"> – </w:t>
                  </w:r>
                  <w:r>
                    <w:rPr>
                      <w:rFonts w:ascii="Calibri" w:hAnsi="Calibri" w:cs="Calibri"/>
                      <w:color w:val="FF0000"/>
                    </w:rPr>
                    <w:t>201</w:t>
                  </w:r>
                  <w:r w:rsidR="003E7F64">
                    <w:rPr>
                      <w:rFonts w:ascii="Calibri" w:hAnsi="Calibri" w:cs="Calibri"/>
                      <w:color w:val="FF0000"/>
                    </w:rPr>
                    <w:t>8</w:t>
                  </w:r>
                </w:p>
                <w:p w:rsidR="006C5F0A" w:rsidRPr="00191D9B" w:rsidRDefault="006C5F0A" w:rsidP="006C5F0A">
                  <w:p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:rsidR="006C5F0A" w:rsidRPr="00191D9B" w:rsidRDefault="006C5F0A" w:rsidP="003E7F64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I worked as a </w:t>
                  </w:r>
                  <w:proofErr w:type="gramStart"/>
                  <w:r w:rsidR="003E7F64">
                    <w:rPr>
                      <w:rFonts w:ascii="Calibri" w:hAnsi="Calibri" w:cs="Calibri"/>
                      <w:sz w:val="24"/>
                      <w:szCs w:val="24"/>
                    </w:rPr>
                    <w:t xml:space="preserve">enumerator 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with</w:t>
                  </w:r>
                  <w:proofErr w:type="gramEnd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3E7F64">
                    <w:rPr>
                      <w:rFonts w:ascii="Calibri" w:hAnsi="Calibri" w:cs="Calibri"/>
                      <w:sz w:val="24"/>
                      <w:szCs w:val="24"/>
                    </w:rPr>
                    <w:t xml:space="preserve">MAS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local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ngo</w:t>
                  </w:r>
                  <w:proofErr w:type="spellEnd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and I was responsible of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collecting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3E7F64">
                    <w:rPr>
                      <w:rFonts w:ascii="Calibri" w:hAnsi="Calibri" w:cs="Calibri"/>
                      <w:sz w:val="24"/>
                      <w:szCs w:val="24"/>
                    </w:rPr>
                    <w:t>info in west Anbar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3E7F64">
                    <w:rPr>
                      <w:rFonts w:ascii="Calibri" w:hAnsi="Calibri" w:cs="Calibri"/>
                      <w:sz w:val="24"/>
                      <w:szCs w:val="24"/>
                    </w:rPr>
                    <w:t>about the vulnerable people and affected by bad drinking water to distribute hygiene kits.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alibri" w:hAnsi="Calibri" w:cs="Calibri"/>
                      <w:sz w:val="24"/>
                      <w:szCs w:val="24"/>
                    </w:rPr>
                    <w:t>for</w:t>
                  </w:r>
                  <w:proofErr w:type="gramEnd"/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3 months</w:t>
                  </w: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.</w:t>
                  </w:r>
                </w:p>
                <w:p w:rsidR="006C5F0A" w:rsidRPr="00191D9B" w:rsidRDefault="006C5F0A" w:rsidP="005462CC">
                  <w:pPr>
                    <w:pStyle w:val="ListParagraph"/>
                    <w:ind w:left="1080"/>
                    <w:jc w:val="left"/>
                    <w:rPr>
                      <w:rFonts w:ascii="Calibri" w:hAnsi="Calibri" w:cs="Calibri"/>
                    </w:rPr>
                  </w:pPr>
                </w:p>
              </w:tc>
            </w:tr>
            <w:tr w:rsidR="00C420C8" w:rsidRPr="00191D9B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191D9B" w:rsidRDefault="007352BC" w:rsidP="00DB2B80">
                  <w:pPr>
                    <w:pStyle w:val="Heading2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BE01526170E41F39641B9DC2EC24A43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191D9B">
                        <w:rPr>
                          <w:rFonts w:ascii="Calibri" w:hAnsi="Calibri" w:cs="Calibri"/>
                          <w:caps w:val="0"/>
                          <w:sz w:val="32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Volunteer Experience or Leadership</w:t>
                      </w:r>
                    </w:sdtContent>
                  </w:sdt>
                </w:p>
                <w:p w:rsidR="00CA3A79" w:rsidRDefault="0005537F" w:rsidP="00F34FAD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I took a </w:t>
                  </w:r>
                  <w:proofErr w:type="gramStart"/>
                  <w:r w:rsidRPr="00CA3A79">
                    <w:rPr>
                      <w:rFonts w:ascii="Calibri" w:hAnsi="Calibri" w:cs="Calibri"/>
                      <w:sz w:val="24"/>
                      <w:szCs w:val="24"/>
                    </w:rPr>
                    <w:t>summer  training</w:t>
                  </w:r>
                  <w:proofErr w:type="gramEnd"/>
                  <w:r w:rsidRP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 in the </w:t>
                  </w:r>
                  <w:r w:rsidR="00F34FAD">
                    <w:rPr>
                      <w:rFonts w:ascii="Calibri" w:hAnsi="Calibri" w:cs="Calibri"/>
                      <w:sz w:val="24"/>
                      <w:szCs w:val="24"/>
                    </w:rPr>
                    <w:t xml:space="preserve">Al </w:t>
                  </w:r>
                  <w:proofErr w:type="spellStart"/>
                  <w:r w:rsidR="00F34FAD">
                    <w:rPr>
                      <w:rFonts w:ascii="Calibri" w:hAnsi="Calibri" w:cs="Calibri"/>
                      <w:sz w:val="24"/>
                      <w:szCs w:val="24"/>
                    </w:rPr>
                    <w:t>Doora</w:t>
                  </w:r>
                  <w:proofErr w:type="spellEnd"/>
                  <w:r w:rsidR="00F34FAD">
                    <w:rPr>
                      <w:rFonts w:ascii="Calibri" w:hAnsi="Calibri" w:cs="Calibri"/>
                      <w:sz w:val="24"/>
                      <w:szCs w:val="24"/>
                    </w:rPr>
                    <w:t xml:space="preserve"> oil </w:t>
                  </w:r>
                  <w:r w:rsidR="00F34FAD">
                    <w:rPr>
                      <w:rFonts w:ascii="Calibri" w:hAnsi="Calibri" w:cs="Calibri"/>
                      <w:sz w:val="24"/>
                      <w:szCs w:val="24"/>
                      <w:lang w:bidi="ar-QA"/>
                    </w:rPr>
                    <w:t xml:space="preserve">refinery </w:t>
                  </w:r>
                  <w:r w:rsidR="00CA3A79" w:rsidRP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institute 2 months </w:t>
                  </w:r>
                  <w:r w:rsidR="00F34FAD">
                    <w:rPr>
                      <w:rFonts w:ascii="Calibri" w:hAnsi="Calibri" w:cs="Calibri"/>
                      <w:sz w:val="24"/>
                      <w:szCs w:val="24"/>
                    </w:rPr>
                    <w:t>to learn the mechanism of factory operation</w:t>
                  </w:r>
                  <w:bookmarkStart w:id="0" w:name="_GoBack"/>
                  <w:bookmarkEnd w:id="0"/>
                  <w:r w:rsidR="00CA3A79" w:rsidRP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. </w:t>
                  </w:r>
                  <w:r w:rsidRP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DB2B80" w:rsidRPr="00CA3A79" w:rsidRDefault="00DB2B80" w:rsidP="00DB2B80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CA3A79">
                    <w:rPr>
                      <w:rFonts w:ascii="Calibri" w:hAnsi="Calibri" w:cs="Calibri"/>
                      <w:sz w:val="24"/>
                      <w:szCs w:val="24"/>
                    </w:rPr>
                    <w:t>Participating in professiona</w:t>
                  </w:r>
                  <w:r w:rsid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l trainings and certification with international </w:t>
                  </w:r>
                  <w:proofErr w:type="spellStart"/>
                  <w:r w:rsidR="00CA3A79">
                    <w:rPr>
                      <w:rFonts w:ascii="Calibri" w:hAnsi="Calibri" w:cs="Calibri"/>
                      <w:sz w:val="24"/>
                      <w:szCs w:val="24"/>
                    </w:rPr>
                    <w:t>ngo</w:t>
                  </w:r>
                  <w:proofErr w:type="spellEnd"/>
                  <w:r w:rsid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 IMC about the GBV</w:t>
                  </w:r>
                </w:p>
                <w:p w:rsidR="00DB2B80" w:rsidRPr="00191D9B" w:rsidRDefault="00CA3A79" w:rsidP="00CA3A79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I took  a </w:t>
                  </w:r>
                  <w:r w:rsidR="00DB2B80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training about (capacity building training of </w:t>
                  </w:r>
                  <w:proofErr w:type="spellStart"/>
                  <w:r w:rsidR="00DB2B80" w:rsidRPr="00191D9B">
                    <w:rPr>
                      <w:rFonts w:ascii="Calibri" w:hAnsi="Calibri" w:cs="Calibri"/>
                      <w:sz w:val="24"/>
                      <w:szCs w:val="24"/>
                    </w:rPr>
                    <w:t>gbv</w:t>
                  </w:r>
                  <w:proofErr w:type="spellEnd"/>
                  <w:r w:rsidR="00DB2B80"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and case management ) by UNFPA </w:t>
                  </w:r>
                </w:p>
                <w:p w:rsidR="00DB2B80" w:rsidRPr="00191D9B" w:rsidRDefault="00DB2B80" w:rsidP="00DB2B80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I participating in the TOT training which it held by HANDICAP</w:t>
                  </w:r>
                  <w:r w:rsidR="00CA3A79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>ngo</w:t>
                  </w:r>
                  <w:proofErr w:type="spellEnd"/>
                  <w:r w:rsidRPr="00191D9B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DB2B80" w:rsidRPr="00191D9B" w:rsidRDefault="00DB2B80" w:rsidP="00A2310A">
                  <w:pPr>
                    <w:pStyle w:val="ListParagraph"/>
                    <w:ind w:left="1080"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C420C8" w:rsidRPr="00191D9B" w:rsidRDefault="00C420C8" w:rsidP="003856C9">
            <w:pPr>
              <w:rPr>
                <w:rFonts w:ascii="Calibri" w:hAnsi="Calibri" w:cs="Calibri"/>
              </w:rPr>
            </w:pPr>
          </w:p>
        </w:tc>
      </w:tr>
    </w:tbl>
    <w:p w:rsidR="003F5FDB" w:rsidRPr="00191D9B" w:rsidRDefault="00DB2B80" w:rsidP="00DB2B80">
      <w:pPr>
        <w:pStyle w:val="NoSpacing"/>
        <w:jc w:val="left"/>
        <w:rPr>
          <w:rFonts w:ascii="Calibri" w:hAnsi="Calibri" w:cs="Calibri"/>
          <w:color w:val="37B6AE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D9B">
        <w:rPr>
          <w:rFonts w:ascii="Calibri" w:hAnsi="Calibri" w:cs="Calibri"/>
          <w:color w:val="37B6AE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References:- </w:t>
      </w:r>
    </w:p>
    <w:p w:rsidR="00DB2B80" w:rsidRPr="00191D9B" w:rsidRDefault="00DB2B80" w:rsidP="00841714">
      <w:pPr>
        <w:pStyle w:val="NoSpacing"/>
        <w:rPr>
          <w:rFonts w:ascii="Calibri" w:hAnsi="Calibri" w:cs="Calibri"/>
        </w:rPr>
      </w:pPr>
    </w:p>
    <w:p w:rsidR="00DB2B80" w:rsidRPr="00191D9B" w:rsidRDefault="00DB2B80" w:rsidP="00DB2B80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91D9B">
        <w:rPr>
          <w:rFonts w:ascii="Calibri" w:hAnsi="Calibri" w:cs="Calibri"/>
          <w:color w:val="FF0000"/>
          <w:sz w:val="24"/>
          <w:szCs w:val="24"/>
        </w:rPr>
        <w:t>Mr</w:t>
      </w:r>
      <w:proofErr w:type="spellEnd"/>
      <w:r w:rsidRPr="00191D9B">
        <w:rPr>
          <w:rFonts w:ascii="Calibri" w:hAnsi="Calibri" w:cs="Calibri"/>
          <w:color w:val="FF0000"/>
          <w:sz w:val="24"/>
          <w:szCs w:val="24"/>
        </w:rPr>
        <w:t>/Ms.</w:t>
      </w:r>
      <w:r w:rsidR="00D2700E">
        <w:rPr>
          <w:rFonts w:ascii="Calibri" w:hAnsi="Calibri" w:cs="Calibri"/>
          <w:color w:val="FF0000"/>
          <w:sz w:val="24"/>
          <w:szCs w:val="24"/>
        </w:rPr>
        <w:t xml:space="preserve"> – Mr. Omar </w:t>
      </w:r>
      <w:proofErr w:type="spellStart"/>
      <w:r w:rsidR="00D2700E">
        <w:rPr>
          <w:rFonts w:ascii="Calibri" w:hAnsi="Calibri" w:cs="Calibri"/>
          <w:color w:val="FF0000"/>
          <w:sz w:val="24"/>
          <w:szCs w:val="24"/>
        </w:rPr>
        <w:t>Hagab</w:t>
      </w:r>
      <w:proofErr w:type="spellEnd"/>
    </w:p>
    <w:p w:rsidR="00DB2B80" w:rsidRPr="00191D9B" w:rsidRDefault="00DB2B80" w:rsidP="00DB2B80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Phone number </w:t>
      </w:r>
      <w:r w:rsidR="00D2700E">
        <w:rPr>
          <w:rFonts w:ascii="Calibri" w:hAnsi="Calibri" w:cs="Calibri"/>
          <w:color w:val="FF0000"/>
          <w:sz w:val="24"/>
          <w:szCs w:val="24"/>
        </w:rPr>
        <w:t>07709387209</w:t>
      </w:r>
    </w:p>
    <w:p w:rsidR="00DB2B80" w:rsidRPr="00191D9B" w:rsidRDefault="00DB2B80" w:rsidP="00DB2B80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Email </w:t>
      </w:r>
      <w:r w:rsidR="00D2700E">
        <w:rPr>
          <w:rFonts w:ascii="Calibri" w:hAnsi="Calibri" w:cs="Calibri"/>
          <w:color w:val="FF0000"/>
          <w:sz w:val="24"/>
          <w:szCs w:val="24"/>
        </w:rPr>
        <w:t>: o.h.alhialy@gmail.com</w:t>
      </w:r>
    </w:p>
    <w:p w:rsidR="00DB2B80" w:rsidRPr="00191D9B" w:rsidRDefault="00DB2B80" w:rsidP="00DB2B80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The position </w:t>
      </w:r>
      <w:r w:rsidR="00D2700E">
        <w:rPr>
          <w:rFonts w:ascii="Calibri" w:hAnsi="Calibri" w:cs="Calibri"/>
          <w:color w:val="FF0000"/>
          <w:sz w:val="24"/>
          <w:szCs w:val="24"/>
        </w:rPr>
        <w:t>: program manager</w:t>
      </w:r>
    </w:p>
    <w:p w:rsidR="00DB2B80" w:rsidRPr="00191D9B" w:rsidRDefault="00DB2B80" w:rsidP="00DB2B80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>The org/com</w:t>
      </w:r>
      <w:r w:rsidR="00D2700E">
        <w:rPr>
          <w:rFonts w:ascii="Calibri" w:hAnsi="Calibri" w:cs="Calibri"/>
          <w:color w:val="FF0000"/>
          <w:sz w:val="24"/>
          <w:szCs w:val="24"/>
        </w:rPr>
        <w:t xml:space="preserve"> – Caritas </w:t>
      </w:r>
      <w:r w:rsidR="00A3153A">
        <w:rPr>
          <w:rFonts w:ascii="Calibri" w:hAnsi="Calibri" w:cs="Calibri"/>
          <w:color w:val="FF0000"/>
          <w:sz w:val="24"/>
          <w:szCs w:val="24"/>
        </w:rPr>
        <w:t xml:space="preserve"> Ingo</w:t>
      </w:r>
    </w:p>
    <w:p w:rsidR="00BF4648" w:rsidRPr="00191D9B" w:rsidRDefault="00BF4648" w:rsidP="00BF4648">
      <w:pPr>
        <w:pStyle w:val="NoSpacing"/>
        <w:jc w:val="left"/>
        <w:rPr>
          <w:rFonts w:ascii="Calibri" w:hAnsi="Calibri" w:cs="Calibri"/>
          <w:color w:val="FF0000"/>
          <w:sz w:val="24"/>
          <w:szCs w:val="24"/>
        </w:rPr>
      </w:pPr>
    </w:p>
    <w:p w:rsidR="00BF4648" w:rsidRPr="00191D9B" w:rsidRDefault="00BF4648" w:rsidP="00BF4648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191D9B">
        <w:rPr>
          <w:rFonts w:ascii="Calibri" w:hAnsi="Calibri" w:cs="Calibri"/>
          <w:color w:val="FF0000"/>
          <w:sz w:val="24"/>
          <w:szCs w:val="24"/>
        </w:rPr>
        <w:t>Mr</w:t>
      </w:r>
      <w:proofErr w:type="spellEnd"/>
      <w:r w:rsidRPr="00191D9B">
        <w:rPr>
          <w:rFonts w:ascii="Calibri" w:hAnsi="Calibri" w:cs="Calibri"/>
          <w:color w:val="FF0000"/>
          <w:sz w:val="24"/>
          <w:szCs w:val="24"/>
        </w:rPr>
        <w:t>/Ms.</w:t>
      </w:r>
      <w:r w:rsidR="00D2700E">
        <w:rPr>
          <w:rFonts w:ascii="Calibri" w:hAnsi="Calibri" w:cs="Calibri"/>
          <w:color w:val="FF0000"/>
          <w:sz w:val="24"/>
          <w:szCs w:val="24"/>
        </w:rPr>
        <w:t xml:space="preserve"> – </w:t>
      </w:r>
      <w:proofErr w:type="spellStart"/>
      <w:r w:rsidR="00D2700E">
        <w:rPr>
          <w:rFonts w:ascii="Calibri" w:hAnsi="Calibri" w:cs="Calibri"/>
          <w:color w:val="FF0000"/>
          <w:sz w:val="24"/>
          <w:szCs w:val="24"/>
        </w:rPr>
        <w:t>Mr.s</w:t>
      </w:r>
      <w:proofErr w:type="spellEnd"/>
      <w:r w:rsidR="00D2700E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2700E">
        <w:rPr>
          <w:rFonts w:ascii="Calibri" w:hAnsi="Calibri" w:cs="Calibri"/>
          <w:color w:val="FF0000"/>
          <w:sz w:val="24"/>
          <w:szCs w:val="24"/>
        </w:rPr>
        <w:t>Shyama</w:t>
      </w:r>
      <w:proofErr w:type="spellEnd"/>
      <w:r w:rsidR="00D2700E">
        <w:rPr>
          <w:rFonts w:ascii="Calibri" w:hAnsi="Calibri" w:cs="Calibri"/>
          <w:color w:val="FF0000"/>
          <w:sz w:val="24"/>
          <w:szCs w:val="24"/>
        </w:rPr>
        <w:t xml:space="preserve"> Al </w:t>
      </w:r>
      <w:proofErr w:type="spellStart"/>
      <w:r w:rsidR="00D2700E">
        <w:rPr>
          <w:rFonts w:ascii="Calibri" w:hAnsi="Calibri" w:cs="Calibri"/>
          <w:color w:val="FF0000"/>
          <w:sz w:val="24"/>
          <w:szCs w:val="24"/>
        </w:rPr>
        <w:t>Marsomi</w:t>
      </w:r>
      <w:proofErr w:type="spellEnd"/>
    </w:p>
    <w:p w:rsidR="00BF4648" w:rsidRPr="00191D9B" w:rsidRDefault="00BF4648" w:rsidP="00BF4648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Phone number </w:t>
      </w:r>
      <w:r w:rsidR="00D2700E">
        <w:rPr>
          <w:rFonts w:ascii="Calibri" w:hAnsi="Calibri" w:cs="Calibri"/>
          <w:color w:val="FF0000"/>
          <w:sz w:val="24"/>
          <w:szCs w:val="24"/>
        </w:rPr>
        <w:t>:- 07706287379</w:t>
      </w:r>
    </w:p>
    <w:p w:rsidR="00BF4648" w:rsidRPr="00191D9B" w:rsidRDefault="00BF4648" w:rsidP="00BF4648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Email </w:t>
      </w:r>
    </w:p>
    <w:p w:rsidR="00BF4648" w:rsidRPr="00191D9B" w:rsidRDefault="00BF4648" w:rsidP="00BF4648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 xml:space="preserve">The position </w:t>
      </w:r>
      <w:r w:rsidR="00A3153A">
        <w:rPr>
          <w:rFonts w:ascii="Calibri" w:hAnsi="Calibri" w:cs="Calibri"/>
          <w:color w:val="FF0000"/>
          <w:sz w:val="24"/>
          <w:szCs w:val="24"/>
        </w:rPr>
        <w:t>Case manager</w:t>
      </w:r>
    </w:p>
    <w:p w:rsidR="00BF4648" w:rsidRPr="00191D9B" w:rsidRDefault="00BF4648" w:rsidP="00BF4648">
      <w:pPr>
        <w:pStyle w:val="NoSpacing"/>
        <w:numPr>
          <w:ilvl w:val="0"/>
          <w:numId w:val="15"/>
        </w:numPr>
        <w:jc w:val="left"/>
        <w:rPr>
          <w:rFonts w:ascii="Calibri" w:hAnsi="Calibri" w:cs="Calibri"/>
          <w:color w:val="FF0000"/>
          <w:sz w:val="24"/>
          <w:szCs w:val="24"/>
        </w:rPr>
      </w:pPr>
      <w:r w:rsidRPr="00191D9B">
        <w:rPr>
          <w:rFonts w:ascii="Calibri" w:hAnsi="Calibri" w:cs="Calibri"/>
          <w:color w:val="FF0000"/>
          <w:sz w:val="24"/>
          <w:szCs w:val="24"/>
        </w:rPr>
        <w:t>The org/com</w:t>
      </w:r>
      <w:r w:rsidR="00A3153A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A3153A">
        <w:rPr>
          <w:rFonts w:ascii="Calibri" w:hAnsi="Calibri" w:cs="Calibri"/>
          <w:color w:val="FF0000"/>
          <w:sz w:val="24"/>
          <w:szCs w:val="24"/>
        </w:rPr>
        <w:t>Mesalla</w:t>
      </w:r>
      <w:proofErr w:type="spellEnd"/>
      <w:r w:rsidR="00A3153A">
        <w:rPr>
          <w:rFonts w:ascii="Calibri" w:hAnsi="Calibri" w:cs="Calibri"/>
          <w:color w:val="FF0000"/>
          <w:sz w:val="24"/>
          <w:szCs w:val="24"/>
        </w:rPr>
        <w:t xml:space="preserve"> Ngo</w:t>
      </w:r>
    </w:p>
    <w:p w:rsidR="00BF4648" w:rsidRPr="00191D9B" w:rsidRDefault="00BF4648" w:rsidP="00BF4648">
      <w:pPr>
        <w:pStyle w:val="NoSpacing"/>
        <w:jc w:val="left"/>
        <w:rPr>
          <w:rFonts w:ascii="Calibri" w:hAnsi="Calibri" w:cs="Calibri"/>
          <w:color w:val="FF0000"/>
          <w:sz w:val="24"/>
          <w:szCs w:val="24"/>
        </w:rPr>
      </w:pPr>
    </w:p>
    <w:p w:rsidR="00BF4648" w:rsidRPr="00191D9B" w:rsidRDefault="00BF4648" w:rsidP="00BF4648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p w:rsidR="00690523" w:rsidRPr="00191D9B" w:rsidRDefault="00690523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sectPr w:rsidR="00690523" w:rsidRPr="00191D9B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2BC" w:rsidRDefault="007352BC" w:rsidP="003856C9">
      <w:pPr>
        <w:spacing w:after="0" w:line="240" w:lineRule="auto"/>
      </w:pPr>
      <w:r>
        <w:separator/>
      </w:r>
    </w:p>
  </w:endnote>
  <w:endnote w:type="continuationSeparator" w:id="0">
    <w:p w:rsidR="007352BC" w:rsidRDefault="007352B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34FAD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2BC" w:rsidRDefault="007352BC" w:rsidP="003856C9">
      <w:pPr>
        <w:spacing w:after="0" w:line="240" w:lineRule="auto"/>
      </w:pPr>
      <w:r>
        <w:separator/>
      </w:r>
    </w:p>
  </w:footnote>
  <w:footnote w:type="continuationSeparator" w:id="0">
    <w:p w:rsidR="007352BC" w:rsidRDefault="007352B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5D1232"/>
    <w:multiLevelType w:val="hybridMultilevel"/>
    <w:tmpl w:val="A154BF66"/>
    <w:lvl w:ilvl="0" w:tplc="F30CA01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04BB7"/>
    <w:multiLevelType w:val="hybridMultilevel"/>
    <w:tmpl w:val="FD404764"/>
    <w:lvl w:ilvl="0" w:tplc="5948A2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736CA9"/>
    <w:multiLevelType w:val="hybridMultilevel"/>
    <w:tmpl w:val="60CAAA3C"/>
    <w:lvl w:ilvl="0" w:tplc="C4A44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504BF"/>
    <w:multiLevelType w:val="hybridMultilevel"/>
    <w:tmpl w:val="A91C4286"/>
    <w:lvl w:ilvl="0" w:tplc="F30CA01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A1BC2"/>
    <w:multiLevelType w:val="hybridMultilevel"/>
    <w:tmpl w:val="A344CFD4"/>
    <w:lvl w:ilvl="0" w:tplc="5948A2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3MDQyNTMxNDAyMDVU0lEKTi0uzszPAykwrAUAsp6w9ywAAAA="/>
  </w:docVars>
  <w:rsids>
    <w:rsidRoot w:val="0005537F"/>
    <w:rsid w:val="00052BE1"/>
    <w:rsid w:val="0005537F"/>
    <w:rsid w:val="0007412A"/>
    <w:rsid w:val="000F7CA2"/>
    <w:rsid w:val="0010199E"/>
    <w:rsid w:val="0010257B"/>
    <w:rsid w:val="00103CC0"/>
    <w:rsid w:val="001166C2"/>
    <w:rsid w:val="001503AC"/>
    <w:rsid w:val="001765FE"/>
    <w:rsid w:val="00191D9B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7F64"/>
    <w:rsid w:val="003F0749"/>
    <w:rsid w:val="003F4D31"/>
    <w:rsid w:val="003F5FDB"/>
    <w:rsid w:val="0043426C"/>
    <w:rsid w:val="00441EB9"/>
    <w:rsid w:val="00463463"/>
    <w:rsid w:val="00473EF8"/>
    <w:rsid w:val="004760E5"/>
    <w:rsid w:val="00490817"/>
    <w:rsid w:val="004C63D9"/>
    <w:rsid w:val="004D22BB"/>
    <w:rsid w:val="005152F2"/>
    <w:rsid w:val="005246B9"/>
    <w:rsid w:val="00534E4E"/>
    <w:rsid w:val="005462CC"/>
    <w:rsid w:val="00551D35"/>
    <w:rsid w:val="005562D4"/>
    <w:rsid w:val="00557019"/>
    <w:rsid w:val="005674AC"/>
    <w:rsid w:val="00580925"/>
    <w:rsid w:val="005A1E51"/>
    <w:rsid w:val="005A7E57"/>
    <w:rsid w:val="00616FF4"/>
    <w:rsid w:val="00690523"/>
    <w:rsid w:val="006A3CE7"/>
    <w:rsid w:val="006C43C2"/>
    <w:rsid w:val="006C5F0A"/>
    <w:rsid w:val="007352BC"/>
    <w:rsid w:val="00743379"/>
    <w:rsid w:val="00747550"/>
    <w:rsid w:val="00764525"/>
    <w:rsid w:val="007803B7"/>
    <w:rsid w:val="007A7C08"/>
    <w:rsid w:val="007B2F5C"/>
    <w:rsid w:val="007C5F05"/>
    <w:rsid w:val="007D4F35"/>
    <w:rsid w:val="00825ED8"/>
    <w:rsid w:val="00832043"/>
    <w:rsid w:val="00832F81"/>
    <w:rsid w:val="00841714"/>
    <w:rsid w:val="008501C7"/>
    <w:rsid w:val="008959C7"/>
    <w:rsid w:val="008C7CA2"/>
    <w:rsid w:val="008F6337"/>
    <w:rsid w:val="00914DAF"/>
    <w:rsid w:val="0093286E"/>
    <w:rsid w:val="009D1627"/>
    <w:rsid w:val="00A2310A"/>
    <w:rsid w:val="00A3153A"/>
    <w:rsid w:val="00A42F91"/>
    <w:rsid w:val="00AD309B"/>
    <w:rsid w:val="00AF1258"/>
    <w:rsid w:val="00B01E52"/>
    <w:rsid w:val="00B550FC"/>
    <w:rsid w:val="00B85871"/>
    <w:rsid w:val="00B93310"/>
    <w:rsid w:val="00BB3B21"/>
    <w:rsid w:val="00BC1F18"/>
    <w:rsid w:val="00BD2E58"/>
    <w:rsid w:val="00BF4648"/>
    <w:rsid w:val="00BF6BAB"/>
    <w:rsid w:val="00C007A5"/>
    <w:rsid w:val="00C420C8"/>
    <w:rsid w:val="00C4403A"/>
    <w:rsid w:val="00C60F8A"/>
    <w:rsid w:val="00CA3A79"/>
    <w:rsid w:val="00CE3402"/>
    <w:rsid w:val="00CE6306"/>
    <w:rsid w:val="00D11C4D"/>
    <w:rsid w:val="00D2700E"/>
    <w:rsid w:val="00D5067A"/>
    <w:rsid w:val="00DB2B80"/>
    <w:rsid w:val="00DC0F74"/>
    <w:rsid w:val="00DC79BB"/>
    <w:rsid w:val="00DE1A59"/>
    <w:rsid w:val="00DF0A0F"/>
    <w:rsid w:val="00E34D58"/>
    <w:rsid w:val="00E941EF"/>
    <w:rsid w:val="00EB1C1B"/>
    <w:rsid w:val="00F077AE"/>
    <w:rsid w:val="00F14687"/>
    <w:rsid w:val="00F33C99"/>
    <w:rsid w:val="00F34FAD"/>
    <w:rsid w:val="00F56435"/>
    <w:rsid w:val="00F91A9C"/>
    <w:rsid w:val="00F927F0"/>
    <w:rsid w:val="00FA07AA"/>
    <w:rsid w:val="00FB0A17"/>
    <w:rsid w:val="00FB6A8F"/>
    <w:rsid w:val="00FD7D3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oma01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E62641134449EEB10E2CAC7BC55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332C-2D29-4A28-A0BD-352C1FE0102D}"/>
      </w:docPartPr>
      <w:docPartBody>
        <w:p w:rsidR="005B1C3F" w:rsidRDefault="00A46081">
          <w:pPr>
            <w:pStyle w:val="C8E62641134449EEB10E2CAC7BC55E17"/>
          </w:pPr>
          <w:r>
            <w:t>Objective</w:t>
          </w:r>
        </w:p>
      </w:docPartBody>
    </w:docPart>
    <w:docPart>
      <w:docPartPr>
        <w:name w:val="11DDA01EB33A4C92A7AD9D2DAEC4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95F5-0C64-4C44-97CE-389D26F5D7DD}"/>
      </w:docPartPr>
      <w:docPartBody>
        <w:p w:rsidR="005B1C3F" w:rsidRDefault="00A46081">
          <w:pPr>
            <w:pStyle w:val="11DDA01EB33A4C92A7AD9D2DAEC4196E"/>
          </w:pPr>
          <w:r>
            <w:t>Skills</w:t>
          </w:r>
        </w:p>
      </w:docPartBody>
    </w:docPart>
    <w:docPart>
      <w:docPartPr>
        <w:name w:val="BBE01526170E41F39641B9DC2EC24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1AA9A-14AC-4E75-A225-09C0DAF1E9A8}"/>
      </w:docPartPr>
      <w:docPartBody>
        <w:p w:rsidR="005B1C3F" w:rsidRDefault="00A46081">
          <w:pPr>
            <w:pStyle w:val="BBE01526170E41F39641B9DC2EC24A43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05"/>
    <w:rsid w:val="00154D09"/>
    <w:rsid w:val="002A383A"/>
    <w:rsid w:val="00440296"/>
    <w:rsid w:val="00533F04"/>
    <w:rsid w:val="005B1C3F"/>
    <w:rsid w:val="006E6811"/>
    <w:rsid w:val="008117ED"/>
    <w:rsid w:val="00A22005"/>
    <w:rsid w:val="00A46081"/>
    <w:rsid w:val="00B9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1C2DD8D3E437F977559EC192971E0">
    <w:name w:val="AA41C2DD8D3E437F977559EC192971E0"/>
  </w:style>
  <w:style w:type="paragraph" w:customStyle="1" w:styleId="F0A88AB9C32D46EDA800286F7C51D63D">
    <w:name w:val="F0A88AB9C32D46EDA800286F7C51D63D"/>
  </w:style>
  <w:style w:type="paragraph" w:customStyle="1" w:styleId="722576DFB7EA4423AB2EBD5872A709DD">
    <w:name w:val="722576DFB7EA4423AB2EBD5872A709DD"/>
  </w:style>
  <w:style w:type="paragraph" w:customStyle="1" w:styleId="B59FFAEB9D4D44E38C797A31944BA38A">
    <w:name w:val="B59FFAEB9D4D44E38C797A31944BA38A"/>
  </w:style>
  <w:style w:type="paragraph" w:customStyle="1" w:styleId="1C0EEBA732DF4814BE8DA05F52F907B8">
    <w:name w:val="1C0EEBA732DF4814BE8DA05F52F907B8"/>
  </w:style>
  <w:style w:type="paragraph" w:customStyle="1" w:styleId="C8E62641134449EEB10E2CAC7BC55E17">
    <w:name w:val="C8E62641134449EEB10E2CAC7BC55E17"/>
  </w:style>
  <w:style w:type="paragraph" w:customStyle="1" w:styleId="B6D9A7906B7242F6B03CF96990D94DA2">
    <w:name w:val="B6D9A7906B7242F6B03CF96990D94DA2"/>
  </w:style>
  <w:style w:type="paragraph" w:customStyle="1" w:styleId="11DDA01EB33A4C92A7AD9D2DAEC4196E">
    <w:name w:val="11DDA01EB33A4C92A7AD9D2DAEC4196E"/>
  </w:style>
  <w:style w:type="paragraph" w:customStyle="1" w:styleId="D0F92581C7AB41639BD04F8DBE5C1534">
    <w:name w:val="D0F92581C7AB41639BD04F8DBE5C1534"/>
  </w:style>
  <w:style w:type="paragraph" w:customStyle="1" w:styleId="8A33434E9E694D39ACD0097998F320A0">
    <w:name w:val="8A33434E9E694D39ACD0097998F320A0"/>
  </w:style>
  <w:style w:type="paragraph" w:customStyle="1" w:styleId="0E4EA171084A4630B20F631C394B291A">
    <w:name w:val="0E4EA171084A4630B20F631C394B291A"/>
  </w:style>
  <w:style w:type="paragraph" w:customStyle="1" w:styleId="72FA962AC1B74FBB823C1BC91024E637">
    <w:name w:val="72FA962AC1B74FBB823C1BC91024E637"/>
  </w:style>
  <w:style w:type="paragraph" w:customStyle="1" w:styleId="2585960AB0974BAEAD3166398B26EC18">
    <w:name w:val="2585960AB0974BAEAD3166398B26EC18"/>
  </w:style>
  <w:style w:type="paragraph" w:customStyle="1" w:styleId="1788250B88D443C1AB3B3FAC8ABE1194">
    <w:name w:val="1788250B88D443C1AB3B3FAC8ABE1194"/>
  </w:style>
  <w:style w:type="paragraph" w:customStyle="1" w:styleId="BAEFE6A5662A4AC8A2D3E78E5767C9C9">
    <w:name w:val="BAEFE6A5662A4AC8A2D3E78E5767C9C9"/>
  </w:style>
  <w:style w:type="paragraph" w:customStyle="1" w:styleId="EF764EF268834739AB2270449866FC01">
    <w:name w:val="EF764EF268834739AB2270449866FC01"/>
  </w:style>
  <w:style w:type="paragraph" w:customStyle="1" w:styleId="CB4C8FE1EEFE4E14997E15FE16C0D03C">
    <w:name w:val="CB4C8FE1EEFE4E14997E15FE16C0D03C"/>
  </w:style>
  <w:style w:type="paragraph" w:customStyle="1" w:styleId="53797760F5024F50A717276B27AD9AF4">
    <w:name w:val="53797760F5024F50A717276B27AD9AF4"/>
  </w:style>
  <w:style w:type="paragraph" w:customStyle="1" w:styleId="595D92465E674302896D8D70FEE9732F">
    <w:name w:val="595D92465E674302896D8D70FEE9732F"/>
  </w:style>
  <w:style w:type="paragraph" w:customStyle="1" w:styleId="F81C03B1E123461181B89010B6FDE1D4">
    <w:name w:val="F81C03B1E123461181B89010B6FDE1D4"/>
  </w:style>
  <w:style w:type="paragraph" w:customStyle="1" w:styleId="4683BB3844C34995BA77F883BD4CCC04">
    <w:name w:val="4683BB3844C34995BA77F883BD4CCC04"/>
  </w:style>
  <w:style w:type="paragraph" w:customStyle="1" w:styleId="C60B2FDF6E6144C9B2FEB970DB7D2328">
    <w:name w:val="C60B2FDF6E6144C9B2FEB970DB7D2328"/>
  </w:style>
  <w:style w:type="paragraph" w:customStyle="1" w:styleId="BBE01526170E41F39641B9DC2EC24A43">
    <w:name w:val="BBE01526170E41F39641B9DC2EC24A43"/>
  </w:style>
  <w:style w:type="paragraph" w:customStyle="1" w:styleId="A126368CBAE046B399575C393C3E5D40">
    <w:name w:val="A126368CBAE046B399575C393C3E5D40"/>
  </w:style>
  <w:style w:type="paragraph" w:customStyle="1" w:styleId="AF309815DE80475CAF575BCA766A00C9">
    <w:name w:val="AF309815DE80475CAF575BCA766A00C9"/>
    <w:rsid w:val="00A22005"/>
  </w:style>
  <w:style w:type="paragraph" w:customStyle="1" w:styleId="1AD04CE349C94E9583F7A24A11897E9C">
    <w:name w:val="1AD04CE349C94E9583F7A24A11897E9C"/>
    <w:rsid w:val="00A22005"/>
  </w:style>
  <w:style w:type="paragraph" w:customStyle="1" w:styleId="29C66379C8404E56A0055285F8FE439D">
    <w:name w:val="29C66379C8404E56A0055285F8FE439D"/>
    <w:rsid w:val="00A22005"/>
  </w:style>
  <w:style w:type="paragraph" w:customStyle="1" w:styleId="5F50A61D0BBA4B60AA5C9BBAB24B8ECD">
    <w:name w:val="5F50A61D0BBA4B60AA5C9BBAB24B8ECD"/>
    <w:rsid w:val="00A22005"/>
  </w:style>
  <w:style w:type="paragraph" w:customStyle="1" w:styleId="50C5F1B7680B4482BE6A2A359DF19656">
    <w:name w:val="50C5F1B7680B4482BE6A2A359DF19656"/>
    <w:rsid w:val="00A22005"/>
  </w:style>
  <w:style w:type="paragraph" w:customStyle="1" w:styleId="484B5FDF424A4ED7A5D5BC9B09494280">
    <w:name w:val="484B5FDF424A4ED7A5D5BC9B09494280"/>
    <w:rsid w:val="00A22005"/>
  </w:style>
  <w:style w:type="paragraph" w:customStyle="1" w:styleId="E30D3842E1AD4F7BA901C4A863EDA575">
    <w:name w:val="E30D3842E1AD4F7BA901C4A863EDA575"/>
    <w:rsid w:val="00533F04"/>
    <w:pPr>
      <w:spacing w:after="200" w:line="276" w:lineRule="auto"/>
    </w:pPr>
  </w:style>
  <w:style w:type="paragraph" w:customStyle="1" w:styleId="79D0A485EB6F4B67936F5CCA1DA91700">
    <w:name w:val="79D0A485EB6F4B67936F5CCA1DA91700"/>
    <w:rsid w:val="00533F0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1C2DD8D3E437F977559EC192971E0">
    <w:name w:val="AA41C2DD8D3E437F977559EC192971E0"/>
  </w:style>
  <w:style w:type="paragraph" w:customStyle="1" w:styleId="F0A88AB9C32D46EDA800286F7C51D63D">
    <w:name w:val="F0A88AB9C32D46EDA800286F7C51D63D"/>
  </w:style>
  <w:style w:type="paragraph" w:customStyle="1" w:styleId="722576DFB7EA4423AB2EBD5872A709DD">
    <w:name w:val="722576DFB7EA4423AB2EBD5872A709DD"/>
  </w:style>
  <w:style w:type="paragraph" w:customStyle="1" w:styleId="B59FFAEB9D4D44E38C797A31944BA38A">
    <w:name w:val="B59FFAEB9D4D44E38C797A31944BA38A"/>
  </w:style>
  <w:style w:type="paragraph" w:customStyle="1" w:styleId="1C0EEBA732DF4814BE8DA05F52F907B8">
    <w:name w:val="1C0EEBA732DF4814BE8DA05F52F907B8"/>
  </w:style>
  <w:style w:type="paragraph" w:customStyle="1" w:styleId="C8E62641134449EEB10E2CAC7BC55E17">
    <w:name w:val="C8E62641134449EEB10E2CAC7BC55E17"/>
  </w:style>
  <w:style w:type="paragraph" w:customStyle="1" w:styleId="B6D9A7906B7242F6B03CF96990D94DA2">
    <w:name w:val="B6D9A7906B7242F6B03CF96990D94DA2"/>
  </w:style>
  <w:style w:type="paragraph" w:customStyle="1" w:styleId="11DDA01EB33A4C92A7AD9D2DAEC4196E">
    <w:name w:val="11DDA01EB33A4C92A7AD9D2DAEC4196E"/>
  </w:style>
  <w:style w:type="paragraph" w:customStyle="1" w:styleId="D0F92581C7AB41639BD04F8DBE5C1534">
    <w:name w:val="D0F92581C7AB41639BD04F8DBE5C1534"/>
  </w:style>
  <w:style w:type="paragraph" w:customStyle="1" w:styleId="8A33434E9E694D39ACD0097998F320A0">
    <w:name w:val="8A33434E9E694D39ACD0097998F320A0"/>
  </w:style>
  <w:style w:type="paragraph" w:customStyle="1" w:styleId="0E4EA171084A4630B20F631C394B291A">
    <w:name w:val="0E4EA171084A4630B20F631C394B291A"/>
  </w:style>
  <w:style w:type="paragraph" w:customStyle="1" w:styleId="72FA962AC1B74FBB823C1BC91024E637">
    <w:name w:val="72FA962AC1B74FBB823C1BC91024E637"/>
  </w:style>
  <w:style w:type="paragraph" w:customStyle="1" w:styleId="2585960AB0974BAEAD3166398B26EC18">
    <w:name w:val="2585960AB0974BAEAD3166398B26EC18"/>
  </w:style>
  <w:style w:type="paragraph" w:customStyle="1" w:styleId="1788250B88D443C1AB3B3FAC8ABE1194">
    <w:name w:val="1788250B88D443C1AB3B3FAC8ABE1194"/>
  </w:style>
  <w:style w:type="paragraph" w:customStyle="1" w:styleId="BAEFE6A5662A4AC8A2D3E78E5767C9C9">
    <w:name w:val="BAEFE6A5662A4AC8A2D3E78E5767C9C9"/>
  </w:style>
  <w:style w:type="paragraph" w:customStyle="1" w:styleId="EF764EF268834739AB2270449866FC01">
    <w:name w:val="EF764EF268834739AB2270449866FC01"/>
  </w:style>
  <w:style w:type="paragraph" w:customStyle="1" w:styleId="CB4C8FE1EEFE4E14997E15FE16C0D03C">
    <w:name w:val="CB4C8FE1EEFE4E14997E15FE16C0D03C"/>
  </w:style>
  <w:style w:type="paragraph" w:customStyle="1" w:styleId="53797760F5024F50A717276B27AD9AF4">
    <w:name w:val="53797760F5024F50A717276B27AD9AF4"/>
  </w:style>
  <w:style w:type="paragraph" w:customStyle="1" w:styleId="595D92465E674302896D8D70FEE9732F">
    <w:name w:val="595D92465E674302896D8D70FEE9732F"/>
  </w:style>
  <w:style w:type="paragraph" w:customStyle="1" w:styleId="F81C03B1E123461181B89010B6FDE1D4">
    <w:name w:val="F81C03B1E123461181B89010B6FDE1D4"/>
  </w:style>
  <w:style w:type="paragraph" w:customStyle="1" w:styleId="4683BB3844C34995BA77F883BD4CCC04">
    <w:name w:val="4683BB3844C34995BA77F883BD4CCC04"/>
  </w:style>
  <w:style w:type="paragraph" w:customStyle="1" w:styleId="C60B2FDF6E6144C9B2FEB970DB7D2328">
    <w:name w:val="C60B2FDF6E6144C9B2FEB970DB7D2328"/>
  </w:style>
  <w:style w:type="paragraph" w:customStyle="1" w:styleId="BBE01526170E41F39641B9DC2EC24A43">
    <w:name w:val="BBE01526170E41F39641B9DC2EC24A43"/>
  </w:style>
  <w:style w:type="paragraph" w:customStyle="1" w:styleId="A126368CBAE046B399575C393C3E5D40">
    <w:name w:val="A126368CBAE046B399575C393C3E5D40"/>
  </w:style>
  <w:style w:type="paragraph" w:customStyle="1" w:styleId="AF309815DE80475CAF575BCA766A00C9">
    <w:name w:val="AF309815DE80475CAF575BCA766A00C9"/>
    <w:rsid w:val="00A22005"/>
  </w:style>
  <w:style w:type="paragraph" w:customStyle="1" w:styleId="1AD04CE349C94E9583F7A24A11897E9C">
    <w:name w:val="1AD04CE349C94E9583F7A24A11897E9C"/>
    <w:rsid w:val="00A22005"/>
  </w:style>
  <w:style w:type="paragraph" w:customStyle="1" w:styleId="29C66379C8404E56A0055285F8FE439D">
    <w:name w:val="29C66379C8404E56A0055285F8FE439D"/>
    <w:rsid w:val="00A22005"/>
  </w:style>
  <w:style w:type="paragraph" w:customStyle="1" w:styleId="5F50A61D0BBA4B60AA5C9BBAB24B8ECD">
    <w:name w:val="5F50A61D0BBA4B60AA5C9BBAB24B8ECD"/>
    <w:rsid w:val="00A22005"/>
  </w:style>
  <w:style w:type="paragraph" w:customStyle="1" w:styleId="50C5F1B7680B4482BE6A2A359DF19656">
    <w:name w:val="50C5F1B7680B4482BE6A2A359DF19656"/>
    <w:rsid w:val="00A22005"/>
  </w:style>
  <w:style w:type="paragraph" w:customStyle="1" w:styleId="484B5FDF424A4ED7A5D5BC9B09494280">
    <w:name w:val="484B5FDF424A4ED7A5D5BC9B09494280"/>
    <w:rsid w:val="00A22005"/>
  </w:style>
  <w:style w:type="paragraph" w:customStyle="1" w:styleId="E30D3842E1AD4F7BA901C4A863EDA575">
    <w:name w:val="E30D3842E1AD4F7BA901C4A863EDA575"/>
    <w:rsid w:val="00533F04"/>
    <w:pPr>
      <w:spacing w:after="200" w:line="276" w:lineRule="auto"/>
    </w:pPr>
  </w:style>
  <w:style w:type="paragraph" w:customStyle="1" w:styleId="79D0A485EB6F4B67936F5CCA1DA91700">
    <w:name w:val="79D0A485EB6F4B67936F5CCA1DA91700"/>
    <w:rsid w:val="00533F0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90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</dc:creator>
  <cp:keywords/>
  <dc:description/>
  <cp:lastModifiedBy>Lenovo</cp:lastModifiedBy>
  <cp:revision>16</cp:revision>
  <dcterms:created xsi:type="dcterms:W3CDTF">2018-08-25T20:07:00Z</dcterms:created>
  <dcterms:modified xsi:type="dcterms:W3CDTF">2018-12-10T19:59:00Z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