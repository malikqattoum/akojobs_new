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7B" w:rsidRPr="00981778" w:rsidRDefault="003072FA" w:rsidP="00C300CC">
      <w:pPr>
        <w:pStyle w:val="SectionHeading"/>
        <w:rPr>
          <w:rFonts w:ascii="Cairo" w:hAnsi="Cairo" w:cs="Cairo"/>
          <w:b/>
          <w:bCs/>
        </w:rPr>
      </w:pPr>
      <w:bookmarkStart w:id="0" w:name="_GoBack"/>
      <w:bookmarkEnd w:id="0"/>
      <w:r>
        <w:rPr>
          <w:rFonts w:ascii="Cairo" w:hAnsi="Cairo" w:cs="Cairo"/>
          <w:b/>
          <w:bCs/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margin">
                  <wp:posOffset>133350</wp:posOffset>
                </wp:positionV>
                <wp:extent cx="2409825" cy="2428875"/>
                <wp:effectExtent l="0" t="0" r="0" b="0"/>
                <wp:wrapSquare wrapText="bothSides"/>
                <wp:docPr id="1" name="Group 1" descr="Contact Inf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9825" cy="2428875"/>
                          <a:chOff x="-76323" y="2331060"/>
                          <a:chExt cx="2413687" cy="1540879"/>
                        </a:xfrm>
                      </wpg:grpSpPr>
                      <wps:wsp>
                        <wps:cNvPr id="11" name="Text Box 11"/>
                        <wps:cNvSpPr txBox="1">
                          <a:spLocks/>
                        </wps:cNvSpPr>
                        <wps:spPr>
                          <a:xfrm>
                            <a:off x="-76323" y="2331060"/>
                            <a:ext cx="2288393" cy="637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256" w:rsidRPr="003B0292" w:rsidRDefault="003B0292" w:rsidP="002A2B00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Cairo" w:hAnsi="Cairo" w:cs="Cairo"/>
                                  <w:b/>
                                  <w:bCs/>
                                  <w:sz w:val="8"/>
                                  <w:szCs w:val="6"/>
                                </w:rPr>
                              </w:pPr>
                              <w:r w:rsidRPr="003B0292">
                                <w:rPr>
                                  <w:rFonts w:ascii="Cairo" w:eastAsiaTheme="majorEastAsia" w:hAnsi="Cairo" w:cs="Cairo"/>
                                  <w:color w:val="auto"/>
                                  <w:sz w:val="36"/>
                                  <w:szCs w:val="6"/>
                                </w:rPr>
                                <w:t>Sarah Raad Ibrahem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/>
                        </wps:cNvSpPr>
                        <wps:spPr>
                          <a:xfrm>
                            <a:off x="-76323" y="2778289"/>
                            <a:ext cx="2413687" cy="1093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1464" w:rsidRDefault="006B1464" w:rsidP="006B1464">
                              <w:pPr>
                                <w:spacing w:line="240" w:lineRule="auto"/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</w:pPr>
                            </w:p>
                            <w:p w:rsidR="006B1464" w:rsidRDefault="002A2B00" w:rsidP="006B1464">
                              <w:pPr>
                                <w:spacing w:line="240" w:lineRule="auto"/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</w:pPr>
                              <w:r w:rsidRPr="002A2B00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  <w:t xml:space="preserve">Phone : </w:t>
                              </w:r>
                              <w:r w:rsidR="003B0292" w:rsidRPr="003B0292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  <w:t>07713494029</w:t>
                              </w:r>
                              <w:r w:rsidR="006B1464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</w:p>
                            <w:p w:rsidR="007A027B" w:rsidRPr="002A2B00" w:rsidRDefault="002A2B00" w:rsidP="006B1464">
                              <w:pPr>
                                <w:spacing w:line="240" w:lineRule="auto"/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</w:pPr>
                              <w:r w:rsidRPr="002A2B00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  <w:t>Email :</w:t>
                              </w:r>
                              <w:r w:rsidR="006B1464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hyperlink r:id="rId12" w:history="1">
                                <w:r w:rsidR="003B0292" w:rsidRPr="00DD1F8C">
                                  <w:rPr>
                                    <w:rStyle w:val="Hyperlink"/>
                                    <w:rFonts w:ascii="Cairo" w:hAnsi="Cairo" w:cs="Cairo"/>
                                    <w:b/>
                                    <w:bCs/>
                                  </w:rPr>
                                  <w:t>tk.sarah0@gmail.com</w:t>
                                </w:r>
                              </w:hyperlink>
                              <w:r w:rsidR="006B1464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  <w:lang w:bidi="ar-IQ"/>
                                </w:rPr>
                                <w:t xml:space="preserve">  </w:t>
                              </w:r>
                              <w:r w:rsidR="003E2542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  <w:lang w:bidi="ar-IQ"/>
                                </w:rPr>
                                <w:t>Birth:</w:t>
                              </w:r>
                              <w:r w:rsidR="003B0292" w:rsidRPr="003B0292">
                                <w:rPr>
                                  <w:rFonts w:ascii="Cairo" w:hAnsi="Cairo" w:cs="Cairo"/>
                                  <w:b/>
                                  <w:bCs/>
                                  <w:color w:val="808080" w:themeColor="background1" w:themeShade="80"/>
                                  <w:lang w:bidi="ar-IQ"/>
                                </w:rPr>
                                <w:t>4-8-1994</w:t>
                              </w:r>
                              <w:sdt>
                                <w:sdtPr>
                                  <w:rPr>
                                    <w:rFonts w:ascii="Cairo" w:hAnsi="Cairo" w:cs="Cairo"/>
                                    <w:b/>
                                    <w:bCs/>
                                    <w:color w:val="808080" w:themeColor="background1" w:themeShade="80"/>
                                    <w:lang w:bidi="ar-IQ"/>
                                  </w:rPr>
                                  <w:alias w:val="Address"/>
                                  <w:id w:val="-286738345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6B1464">
                                    <w:rPr>
                                      <w:rFonts w:ascii="Cairo" w:hAnsi="Cairo" w:cs="Cairo"/>
                                      <w:b/>
                                      <w:bCs/>
                                      <w:color w:val="808080" w:themeColor="background1" w:themeShade="80"/>
                                      <w:lang w:bidi="ar-IQ"/>
                                    </w:rPr>
                                    <w:t xml:space="preserve"> </w:t>
                                  </w:r>
                                  <w:r w:rsidR="00B56DDA">
                                    <w:rPr>
                                      <w:rFonts w:ascii="Cairo" w:hAnsi="Cairo" w:cs="Cairo"/>
                                      <w:b/>
                                      <w:bCs/>
                                      <w:color w:val="808080" w:themeColor="background1" w:themeShade="80"/>
                                      <w:lang w:bidi="ar-IQ"/>
                                    </w:rPr>
                                    <w:br/>
                                  </w:r>
                                  <w:r w:rsidRPr="002A2B00">
                                    <w:rPr>
                                      <w:rFonts w:ascii="Cairo" w:hAnsi="Cairo" w:cs="Cairo"/>
                                      <w:b/>
                                      <w:bCs/>
                                      <w:color w:val="808080" w:themeColor="background1" w:themeShade="80"/>
                                      <w:lang w:bidi="ar-IQ"/>
                                    </w:rPr>
                                    <w:t>Address : Baghdad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14.25pt;margin-top:10.5pt;width:189.75pt;height:191.25pt;z-index:251659264;mso-wrap-distance-left:7.2pt;mso-wrap-distance-right:7.2pt;mso-wrap-distance-bottom:3in;mso-position-horizontal-relative:page;mso-position-vertical-relative:margin;mso-width-relative:margin;mso-height-relative:margin" coordorigin="-763,23310" coordsize="24136,154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-763;top:23310;width:22883;height:63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" filled="f" stroked="f" strokeweight=".5pt">
                  <v:textbox inset="0,0,0,0">
                    <w:txbxContent>
                      <w:p w:rsidR="00F80256" w:rsidRPr="003B0292" w:rsidRDefault="003B0292" w:rsidP="002A2B00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rFonts w:ascii="Cairo" w:hAnsi="Cairo" w:cs="Cairo"/>
                            <w:b/>
                            <w:bCs/>
                            <w:sz w:val="8"/>
                            <w:szCs w:val="6"/>
                          </w:rPr>
                        </w:pPr>
                        <w:r w:rsidRPr="003B0292">
                          <w:rPr>
                            <w:rFonts w:ascii="Cairo" w:eastAsiaTheme="majorEastAsia" w:hAnsi="Cairo" w:cs="Cairo"/>
                            <w:color w:val="auto"/>
                            <w:sz w:val="36"/>
                            <w:szCs w:val="6"/>
                          </w:rPr>
                          <w:t>Sarah Raad Ibrahem</w:t>
                        </w:r>
                      </w:p>
                    </w:txbxContent>
                  </v:textbox>
                </v:shape>
                <v:shape id="Text Box 12" o:spid="_x0000_s1028" type="#_x0000_t202" style="position:absolute;left:-763;top:27782;width:24136;height:10937;visibility:visible;mso-wrap-style:square;v-text-anchor:bottom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" filled="f" stroked="f" strokeweight=".5pt">
                  <v:textbox inset="0,0,0,0">
                    <w:txbxContent>
                      <w:p w:rsidR="006B1464" w:rsidRDefault="006B1464" w:rsidP="006B1464">
                        <w:pPr>
                          <w:spacing w:line="240" w:lineRule="auto"/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</w:pPr>
                      </w:p>
                      <w:p w:rsidR="006B1464" w:rsidRDefault="002A2B00" w:rsidP="006B1464">
                        <w:pPr>
                          <w:spacing w:line="240" w:lineRule="auto"/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</w:pPr>
                        <w:r w:rsidRPr="002A2B00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  <w:t xml:space="preserve">Phone : </w:t>
                        </w:r>
                        <w:r w:rsidR="003B0292" w:rsidRPr="003B0292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  <w:t>07713494029</w:t>
                        </w:r>
                        <w:r w:rsidR="006B1464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  <w:t xml:space="preserve"> </w:t>
                        </w:r>
                      </w:p>
                      <w:p w:rsidR="007A027B" w:rsidRPr="002A2B00" w:rsidRDefault="002A2B00" w:rsidP="006B1464">
                        <w:pPr>
                          <w:spacing w:line="240" w:lineRule="auto"/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</w:pPr>
                        <w:r w:rsidRPr="002A2B00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  <w:t>Email :</w:t>
                        </w:r>
                        <w:r w:rsidR="006B1464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</w:rPr>
                          <w:t xml:space="preserve"> </w:t>
                        </w:r>
                        <w:hyperlink r:id="rId13" w:history="1">
                          <w:r w:rsidR="003B0292" w:rsidRPr="00DD1F8C">
                            <w:rPr>
                              <w:rStyle w:val="Hyperlink"/>
                              <w:rFonts w:ascii="Cairo" w:hAnsi="Cairo" w:cs="Cairo"/>
                              <w:b/>
                              <w:bCs/>
                            </w:rPr>
                            <w:t>tk.sarah0@gmail.com</w:t>
                          </w:r>
                        </w:hyperlink>
                        <w:r w:rsidR="006B1464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  <w:lang w:bidi="ar-IQ"/>
                          </w:rPr>
                          <w:t xml:space="preserve">  </w:t>
                        </w:r>
                        <w:r w:rsidR="003E2542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  <w:lang w:bidi="ar-IQ"/>
                          </w:rPr>
                          <w:t>Birth:</w:t>
                        </w:r>
                        <w:r w:rsidR="003B0292" w:rsidRPr="003B0292">
                          <w:rPr>
                            <w:rFonts w:ascii="Cairo" w:hAnsi="Cairo" w:cs="Cairo"/>
                            <w:b/>
                            <w:bCs/>
                            <w:color w:val="808080" w:themeColor="background1" w:themeShade="80"/>
                            <w:lang w:bidi="ar-IQ"/>
                          </w:rPr>
                          <w:t>4-8-1994</w:t>
                        </w:r>
                        <w:sdt>
                          <w:sdtPr>
                            <w:rPr>
                              <w:rFonts w:ascii="Cairo" w:hAnsi="Cairo" w:cs="Cairo"/>
                              <w:b/>
                              <w:bCs/>
                              <w:color w:val="808080" w:themeColor="background1" w:themeShade="80"/>
                              <w:lang w:bidi="ar-IQ"/>
                            </w:rPr>
                            <w:alias w:val="Address"/>
                            <w:id w:val="-286738345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r w:rsidR="006B1464">
                              <w:rPr>
                                <w:rFonts w:ascii="Cairo" w:hAnsi="Cairo" w:cs="Cairo"/>
                                <w:b/>
                                <w:bCs/>
                                <w:color w:val="808080" w:themeColor="background1" w:themeShade="80"/>
                                <w:lang w:bidi="ar-IQ"/>
                              </w:rPr>
                              <w:t xml:space="preserve"> </w:t>
                            </w:r>
                            <w:r w:rsidR="00B56DDA">
                              <w:rPr>
                                <w:rFonts w:ascii="Cairo" w:hAnsi="Cairo" w:cs="Cairo"/>
                                <w:b/>
                                <w:bCs/>
                                <w:color w:val="808080" w:themeColor="background1" w:themeShade="80"/>
                                <w:lang w:bidi="ar-IQ"/>
                              </w:rPr>
                              <w:br/>
                            </w:r>
                            <w:r w:rsidRPr="002A2B00">
                              <w:rPr>
                                <w:rFonts w:ascii="Cairo" w:hAnsi="Cairo" w:cs="Cairo"/>
                                <w:b/>
                                <w:bCs/>
                                <w:color w:val="808080" w:themeColor="background1" w:themeShade="80"/>
                                <w:lang w:bidi="ar-IQ"/>
                              </w:rPr>
                              <w:t>Address : Baghdad</w:t>
                            </w:r>
                          </w:sdtContent>
                        </w:sdt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C300CC" w:rsidRPr="00981778">
        <w:rPr>
          <w:rFonts w:ascii="Cairo" w:hAnsi="Cairo" w:cs="Cairo"/>
          <w:b/>
          <w:bCs/>
        </w:rPr>
        <w:t>skills</w:t>
      </w:r>
    </w:p>
    <w:p w:rsidR="00C300CC" w:rsidRDefault="00C300CC" w:rsidP="00C300CC">
      <w:pPr>
        <w:pStyle w:val="ResumeDate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</w:rPr>
        <w:t>MICROSOFT OFFICE</w:t>
      </w:r>
    </w:p>
    <w:p w:rsidR="006B1464" w:rsidRDefault="006B1464" w:rsidP="00C300CC">
      <w:pPr>
        <w:pStyle w:val="ResumeDate"/>
        <w:rPr>
          <w:rFonts w:ascii="Cairo" w:hAnsi="Cairo" w:cs="Cairo"/>
          <w:b/>
          <w:bCs/>
        </w:rPr>
      </w:pPr>
    </w:p>
    <w:p w:rsidR="00C300CC" w:rsidRDefault="00C300CC" w:rsidP="00C300CC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 w:rsidRPr="00C300CC">
        <w:rPr>
          <w:rFonts w:ascii="Cairo" w:hAnsi="Cairo" w:cs="Cairo"/>
          <w:b/>
          <w:bCs/>
          <w:color w:val="A6A6A6" w:themeColor="background1" w:themeShade="A6"/>
        </w:rPr>
        <w:t>WORD</w:t>
      </w:r>
    </w:p>
    <w:p w:rsidR="006B1464" w:rsidRPr="00C300CC" w:rsidRDefault="006B1464" w:rsidP="00C300CC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>
        <w:rPr>
          <w:rFonts w:ascii="Cairo" w:hAnsi="Cairo" w:cs="Cairo"/>
          <w:b/>
          <w:bCs/>
          <w:color w:val="A6A6A6" w:themeColor="background1" w:themeShade="A6"/>
        </w:rPr>
        <w:t>Excel</w:t>
      </w:r>
    </w:p>
    <w:p w:rsidR="00C300CC" w:rsidRPr="00C300CC" w:rsidRDefault="00C300CC" w:rsidP="00C300CC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 w:rsidRPr="00C300CC">
        <w:rPr>
          <w:rFonts w:ascii="Cairo" w:hAnsi="Cairo" w:cs="Cairo"/>
          <w:b/>
          <w:bCs/>
          <w:color w:val="A6A6A6" w:themeColor="background1" w:themeShade="A6"/>
        </w:rPr>
        <w:t>POWER POINT</w:t>
      </w:r>
    </w:p>
    <w:p w:rsidR="00C300CC" w:rsidRPr="00C300CC" w:rsidRDefault="00C300CC" w:rsidP="00C300CC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 w:rsidRPr="00C300CC">
        <w:rPr>
          <w:rFonts w:ascii="Cairo" w:hAnsi="Cairo" w:cs="Cairo"/>
          <w:b/>
          <w:bCs/>
          <w:color w:val="A6A6A6" w:themeColor="background1" w:themeShade="A6"/>
        </w:rPr>
        <w:t>MICROSOFT PROJECT</w:t>
      </w:r>
    </w:p>
    <w:p w:rsidR="00E0178E" w:rsidRDefault="00E0178E" w:rsidP="00C300CC">
      <w:pPr>
        <w:pStyle w:val="ResumeDate"/>
        <w:rPr>
          <w:rFonts w:ascii="Cairo" w:hAnsi="Cairo" w:cs="Cairo"/>
          <w:b/>
          <w:bCs/>
        </w:rPr>
      </w:pPr>
    </w:p>
    <w:p w:rsidR="003B0292" w:rsidRDefault="003B0292" w:rsidP="003B0292">
      <w:pPr>
        <w:pStyle w:val="ResumeDate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</w:rPr>
        <w:t>MICROSOFT OFFICE</w:t>
      </w:r>
    </w:p>
    <w:p w:rsidR="003B0292" w:rsidRDefault="003B0292" w:rsidP="003B0292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>
        <w:rPr>
          <w:rFonts w:ascii="Cairo" w:hAnsi="Cairo" w:cs="Cairo"/>
          <w:b/>
          <w:bCs/>
          <w:color w:val="A6A6A6" w:themeColor="background1" w:themeShade="A6"/>
        </w:rPr>
        <w:t>C++ , Html</w:t>
      </w:r>
    </w:p>
    <w:p w:rsidR="003B0292" w:rsidRPr="00C300CC" w:rsidRDefault="003B0292" w:rsidP="003B0292">
      <w:pPr>
        <w:pStyle w:val="ResumeDate"/>
        <w:numPr>
          <w:ilvl w:val="0"/>
          <w:numId w:val="21"/>
        </w:numPr>
        <w:rPr>
          <w:rFonts w:ascii="Cairo" w:hAnsi="Cairo" w:cs="Cairo"/>
          <w:b/>
          <w:bCs/>
          <w:color w:val="A6A6A6" w:themeColor="background1" w:themeShade="A6"/>
        </w:rPr>
      </w:pPr>
      <w:r>
        <w:rPr>
          <w:rFonts w:ascii="Cairo" w:hAnsi="Cairo" w:cs="Cairo"/>
          <w:b/>
          <w:bCs/>
          <w:color w:val="A6A6A6" w:themeColor="background1" w:themeShade="A6"/>
        </w:rPr>
        <w:t>java</w:t>
      </w:r>
    </w:p>
    <w:p w:rsidR="003B0292" w:rsidRDefault="003B0292" w:rsidP="00C300CC">
      <w:pPr>
        <w:pStyle w:val="ResumeDate"/>
        <w:rPr>
          <w:rFonts w:ascii="Cairo" w:hAnsi="Cairo" w:cs="Cairo"/>
          <w:b/>
          <w:bCs/>
        </w:rPr>
      </w:pPr>
    </w:p>
    <w:p w:rsidR="00C300CC" w:rsidRDefault="0093274E" w:rsidP="00C300CC">
      <w:pPr>
        <w:pStyle w:val="ResumeDate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</w:rPr>
        <w:t>NETWORK</w:t>
      </w:r>
    </w:p>
    <w:p w:rsidR="00C300CC" w:rsidRDefault="0093274E" w:rsidP="00E0178E">
      <w:pPr>
        <w:pStyle w:val="ResumeDate"/>
        <w:numPr>
          <w:ilvl w:val="0"/>
          <w:numId w:val="20"/>
        </w:numPr>
        <w:rPr>
          <w:rFonts w:ascii="Cairo" w:hAnsi="Cairo" w:cs="Cairo"/>
          <w:b/>
          <w:bCs/>
          <w:color w:val="A6A6A6" w:themeColor="background1" w:themeShade="A6"/>
          <w:sz w:val="20"/>
          <w:szCs w:val="22"/>
        </w:rPr>
      </w:pPr>
      <w:r w:rsidRPr="00E0178E">
        <w:rPr>
          <w:rFonts w:ascii="Cairo" w:hAnsi="Cairo" w:cs="Cairo"/>
          <w:b/>
          <w:bCs/>
          <w:color w:val="A6A6A6" w:themeColor="background1" w:themeShade="A6"/>
          <w:sz w:val="20"/>
          <w:szCs w:val="22"/>
        </w:rPr>
        <w:t>CCNA</w:t>
      </w:r>
      <w:r w:rsidR="006B1464">
        <w:rPr>
          <w:rFonts w:ascii="Cairo" w:hAnsi="Cairo" w:cs="Cairo"/>
          <w:b/>
          <w:bCs/>
          <w:color w:val="A6A6A6" w:themeColor="background1" w:themeShade="A6"/>
          <w:sz w:val="20"/>
          <w:szCs w:val="22"/>
        </w:rPr>
        <w:t xml:space="preserve"> </w:t>
      </w:r>
      <w:r w:rsidR="00E0178E" w:rsidRPr="00E0178E">
        <w:rPr>
          <w:rFonts w:ascii="Cairo" w:hAnsi="Cairo" w:cs="Cairo"/>
          <w:b/>
          <w:bCs/>
          <w:color w:val="A6A6A6" w:themeColor="background1" w:themeShade="A6"/>
          <w:sz w:val="20"/>
          <w:szCs w:val="22"/>
        </w:rPr>
        <w:t>, Network Protocols , Routers and Switches Configurations , Optical Fiber Communications</w:t>
      </w:r>
    </w:p>
    <w:p w:rsidR="003B0292" w:rsidRPr="00E0178E" w:rsidRDefault="003B0292" w:rsidP="003B0292">
      <w:pPr>
        <w:pStyle w:val="ResumeDate"/>
        <w:ind w:left="360"/>
        <w:rPr>
          <w:rFonts w:ascii="Cairo" w:hAnsi="Cairo" w:cs="Cairo"/>
          <w:b/>
          <w:bCs/>
          <w:color w:val="A6A6A6" w:themeColor="background1" w:themeShade="A6"/>
          <w:sz w:val="20"/>
          <w:szCs w:val="22"/>
        </w:rPr>
      </w:pPr>
    </w:p>
    <w:p w:rsidR="00E0178E" w:rsidRDefault="00E0178E">
      <w:pPr>
        <w:pStyle w:val="SectionHeading"/>
        <w:rPr>
          <w:rFonts w:ascii="Cairo" w:hAnsi="Cairo" w:cs="Cairo"/>
          <w:b/>
          <w:bCs/>
        </w:rPr>
      </w:pPr>
    </w:p>
    <w:p w:rsidR="003B0292" w:rsidRDefault="003B0292" w:rsidP="003B0292">
      <w:pPr>
        <w:pStyle w:val="ResumeDate"/>
        <w:rPr>
          <w:rFonts w:ascii="Cairo" w:hAnsi="Cairo" w:cs="Cairo"/>
          <w:b/>
          <w:bCs/>
        </w:rPr>
      </w:pPr>
      <w:r w:rsidRPr="00B64549">
        <w:rPr>
          <w:rFonts w:ascii="Cairo" w:hAnsi="Cairo" w:cs="Cairo"/>
          <w:b/>
          <w:bCs/>
          <w:caps/>
          <w:color w:val="969696" w:themeColor="accent3"/>
          <w:sz w:val="22"/>
        </w:rPr>
        <w:t>Training</w:t>
      </w:r>
    </w:p>
    <w:p w:rsidR="003B0292" w:rsidRPr="00B64549" w:rsidRDefault="006B1464" w:rsidP="003B0292">
      <w:pPr>
        <w:pStyle w:val="ResumeDate"/>
        <w:rPr>
          <w:rFonts w:ascii="Cairo" w:hAnsi="Cairo" w:cs="Cairo"/>
          <w:b/>
          <w:bCs/>
          <w:sz w:val="20"/>
          <w:szCs w:val="22"/>
        </w:rPr>
      </w:pPr>
      <w:r>
        <w:rPr>
          <w:rFonts w:ascii="Cairo" w:hAnsi="Cairo" w:cs="Cairo"/>
          <w:b/>
          <w:bCs/>
          <w:sz w:val="20"/>
          <w:szCs w:val="22"/>
        </w:rPr>
        <w:t xml:space="preserve">Korek Telecom </w:t>
      </w:r>
    </w:p>
    <w:p w:rsidR="003B0292" w:rsidRDefault="003B0292">
      <w:pPr>
        <w:pStyle w:val="SectionHeading"/>
        <w:rPr>
          <w:rFonts w:ascii="Cairo" w:hAnsi="Cairo" w:cs="Cairo"/>
          <w:b/>
          <w:bCs/>
        </w:rPr>
      </w:pPr>
    </w:p>
    <w:p w:rsidR="003B0292" w:rsidRDefault="003B0292">
      <w:pPr>
        <w:pStyle w:val="SectionHeading"/>
        <w:rPr>
          <w:rFonts w:ascii="Cairo" w:hAnsi="Cairo" w:cs="Cairo"/>
          <w:b/>
          <w:bCs/>
        </w:rPr>
      </w:pPr>
    </w:p>
    <w:p w:rsidR="007A027B" w:rsidRPr="00981778" w:rsidRDefault="008D283C">
      <w:pPr>
        <w:pStyle w:val="SectionHeading"/>
        <w:rPr>
          <w:rFonts w:ascii="Cairo" w:hAnsi="Cairo" w:cs="Cairo"/>
          <w:b/>
          <w:bCs/>
        </w:rPr>
      </w:pPr>
      <w:r w:rsidRPr="00981778">
        <w:rPr>
          <w:rFonts w:ascii="Cairo" w:hAnsi="Cairo" w:cs="Cairo"/>
          <w:b/>
          <w:bCs/>
        </w:rPr>
        <w:t>Education</w:t>
      </w:r>
    </w:p>
    <w:sdt>
      <w:sdtPr>
        <w:rPr>
          <w:rFonts w:ascii="Cairo" w:hAnsi="Cairo" w:cs="Cairo"/>
          <w:sz w:val="20"/>
        </w:rPr>
        <w:id w:val="-93781616"/>
      </w:sdtPr>
      <w:sdtEndPr/>
      <w:sdtContent>
        <w:sdt>
          <w:sdtPr>
            <w:rPr>
              <w:rFonts w:ascii="Cairo" w:hAnsi="Cairo" w:cs="Cairo"/>
              <w:b/>
              <w:bCs/>
              <w:sz w:val="20"/>
            </w:rPr>
            <w:id w:val="301266699"/>
          </w:sdtPr>
          <w:sdtEndPr>
            <w:rPr>
              <w:sz w:val="18"/>
            </w:rPr>
          </w:sdtEndPr>
          <w:sdtContent>
            <w:p w:rsidR="007A027B" w:rsidRPr="006B1464" w:rsidRDefault="007A027B" w:rsidP="00A920A6">
              <w:pPr>
                <w:pStyle w:val="ResumeDate"/>
                <w:rPr>
                  <w:rFonts w:ascii="Cairo" w:hAnsi="Cairo" w:cs="Cairo"/>
                  <w:b/>
                  <w:bCs/>
                  <w:color w:val="auto"/>
                </w:rPr>
              </w:pPr>
            </w:p>
            <w:p w:rsidR="007A027B" w:rsidRDefault="00A920A6" w:rsidP="00A920A6">
              <w:pPr>
                <w:pStyle w:val="Subsection"/>
                <w:spacing w:line="240" w:lineRule="auto"/>
                <w:rPr>
                  <w:rFonts w:ascii="Cairo" w:hAnsi="Cairo" w:cs="Cairo"/>
                  <w:sz w:val="20"/>
                  <w:szCs w:val="14"/>
                </w:rPr>
              </w:pPr>
              <w:r w:rsidRPr="006B1464">
                <w:rPr>
                  <w:rFonts w:ascii="Cairo" w:hAnsi="Cairo" w:cs="Cairo"/>
                  <w:color w:val="auto"/>
                  <w:sz w:val="20"/>
                  <w:szCs w:val="14"/>
                </w:rPr>
                <w:t>INFORMATION AND COM</w:t>
              </w:r>
              <w:r w:rsidR="0093274E" w:rsidRPr="006B1464">
                <w:rPr>
                  <w:rFonts w:ascii="Cairo" w:hAnsi="Cairo" w:cs="Cairo"/>
                  <w:color w:val="auto"/>
                  <w:sz w:val="20"/>
                  <w:szCs w:val="14"/>
                </w:rPr>
                <w:t>M</w:t>
              </w:r>
              <w:r w:rsidRPr="006B1464">
                <w:rPr>
                  <w:rFonts w:ascii="Cairo" w:hAnsi="Cairo" w:cs="Cairo"/>
                  <w:color w:val="auto"/>
                  <w:sz w:val="20"/>
                  <w:szCs w:val="14"/>
                </w:rPr>
                <w:t xml:space="preserve">UNICATION </w:t>
              </w:r>
              <w:r w:rsidR="006B1464" w:rsidRPr="006B1464">
                <w:rPr>
                  <w:rFonts w:ascii="Cairo" w:hAnsi="Cairo" w:cs="Cairo"/>
                  <w:color w:val="auto"/>
                  <w:sz w:val="20"/>
                  <w:szCs w:val="22"/>
                </w:rPr>
                <w:t>Engineering</w:t>
              </w:r>
              <w:r w:rsidR="006B1464" w:rsidRPr="006B1464">
                <w:rPr>
                  <w:rFonts w:ascii="Cairo" w:hAnsi="Cairo" w:cs="Cairo"/>
                  <w:sz w:val="20"/>
                  <w:szCs w:val="14"/>
                </w:rPr>
                <w:t xml:space="preserve"> </w:t>
              </w:r>
            </w:p>
            <w:p w:rsidR="00E0178E" w:rsidRDefault="0093274E" w:rsidP="00E0178E">
              <w:pPr>
                <w:pStyle w:val="Subsection"/>
                <w:spacing w:line="240" w:lineRule="auto"/>
                <w:rPr>
                  <w:rFonts w:ascii="Cairo" w:hAnsi="Cairo" w:cs="Cairo"/>
                  <w:sz w:val="20"/>
                  <w:szCs w:val="14"/>
                </w:rPr>
              </w:pPr>
              <w:r>
                <w:rPr>
                  <w:rFonts w:ascii="Cairo" w:hAnsi="Cairo" w:cs="Cairo"/>
                  <w:sz w:val="20"/>
                  <w:szCs w:val="14"/>
                </w:rPr>
                <w:t>BA</w:t>
              </w:r>
              <w:r w:rsidR="00981778">
                <w:rPr>
                  <w:rFonts w:ascii="Cairo" w:hAnsi="Cairo" w:cs="Cairo"/>
                  <w:sz w:val="20"/>
                  <w:szCs w:val="14"/>
                </w:rPr>
                <w:t>GHDAD UNIVERSITY</w:t>
              </w:r>
            </w:p>
          </w:sdtContent>
        </w:sdt>
        <w:p w:rsidR="00E0178E" w:rsidRPr="00F80256" w:rsidRDefault="006B1464" w:rsidP="003E2542">
          <w:pPr>
            <w:pStyle w:val="a7"/>
            <w:rPr>
              <w:rFonts w:ascii="Cairo" w:hAnsi="Cairo" w:cs="Cairo"/>
            </w:rPr>
          </w:pPr>
          <w:r w:rsidRPr="006B1464">
            <w:rPr>
              <w:rFonts w:ascii="Cairo" w:hAnsi="Cairo" w:cs="Cairo"/>
              <w:b/>
              <w:bCs/>
            </w:rPr>
            <w:t>Al-khawarizmi college</w:t>
          </w:r>
          <w:r>
            <w:rPr>
              <w:rFonts w:ascii="Cairo" w:hAnsi="Cairo" w:cs="Cairo"/>
              <w:b/>
              <w:bCs/>
            </w:rPr>
            <w:t xml:space="preserve"> </w:t>
          </w:r>
          <w:r w:rsidRPr="006B1464">
            <w:rPr>
              <w:rFonts w:ascii="Cairo" w:hAnsi="Cairo" w:cs="Cairo"/>
              <w:b/>
              <w:bCs/>
            </w:rPr>
            <w:t>of</w:t>
          </w:r>
          <w:r>
            <w:rPr>
              <w:rFonts w:ascii="Cairo" w:hAnsi="Cairo" w:cs="Cairo"/>
            </w:rPr>
            <w:t xml:space="preserve"> </w:t>
          </w:r>
          <w:r>
            <w:rPr>
              <w:rFonts w:ascii="Cairo" w:hAnsi="Cairo" w:cs="Cairo"/>
              <w:b/>
              <w:bCs/>
            </w:rPr>
            <w:t>engineeri</w:t>
          </w:r>
          <w:r w:rsidRPr="006B1464">
            <w:rPr>
              <w:rFonts w:ascii="Cairo" w:hAnsi="Cairo" w:cs="Cairo"/>
              <w:b/>
              <w:bCs/>
            </w:rPr>
            <w:t>ng</w:t>
          </w:r>
        </w:p>
      </w:sdtContent>
    </w:sdt>
    <w:p w:rsidR="006B1464" w:rsidRDefault="006B1464" w:rsidP="006B1464">
      <w:pPr>
        <w:pStyle w:val="SectionHeading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</w:rPr>
        <w:t>GRADUATION PROJECT</w:t>
      </w:r>
    </w:p>
    <w:p w:rsidR="006B1464" w:rsidRPr="006B1464" w:rsidRDefault="006B1464" w:rsidP="006B1464">
      <w:pPr>
        <w:pStyle w:val="SectionHeading"/>
        <w:rPr>
          <w:rFonts w:ascii="Cairo" w:hAnsi="Cairo" w:cs="Cairo"/>
          <w:b/>
          <w:bCs/>
          <w:color w:val="auto"/>
          <w:rtl/>
          <w:lang w:bidi="ar-IQ"/>
        </w:rPr>
      </w:pPr>
      <w:r>
        <w:rPr>
          <w:rFonts w:ascii="Cairo" w:hAnsi="Cairo" w:cs="Cairo"/>
          <w:b/>
          <w:bCs/>
          <w:color w:val="auto"/>
        </w:rPr>
        <w:t>smart tr</w:t>
      </w:r>
      <w:r w:rsidRPr="006B1464">
        <w:rPr>
          <w:rFonts w:ascii="Cairo" w:hAnsi="Cairo" w:cs="Cairo"/>
          <w:b/>
          <w:bCs/>
          <w:color w:val="auto"/>
        </w:rPr>
        <w:t>a</w:t>
      </w:r>
      <w:r>
        <w:rPr>
          <w:rFonts w:ascii="Cairo" w:hAnsi="Cairo" w:cs="Cairo"/>
          <w:b/>
          <w:bCs/>
          <w:color w:val="auto"/>
        </w:rPr>
        <w:t>ff</w:t>
      </w:r>
      <w:r w:rsidRPr="006B1464">
        <w:rPr>
          <w:rFonts w:ascii="Cairo" w:hAnsi="Cairo" w:cs="Cairo"/>
          <w:b/>
          <w:bCs/>
          <w:color w:val="auto"/>
        </w:rPr>
        <w:t>ic co</w:t>
      </w:r>
      <w:r>
        <w:rPr>
          <w:rFonts w:ascii="Cairo" w:hAnsi="Cairo" w:cs="Cairo"/>
          <w:b/>
          <w:bCs/>
          <w:color w:val="auto"/>
        </w:rPr>
        <w:t xml:space="preserve">ntrol system based on camera </w:t>
      </w:r>
      <w:r>
        <w:rPr>
          <w:rFonts w:ascii="Cairo" w:hAnsi="Cairo" w:cs="Cairo"/>
          <w:b/>
          <w:bCs/>
          <w:color w:val="auto"/>
          <w:lang w:bidi="ar-IQ"/>
        </w:rPr>
        <w:t>in baghdad</w:t>
      </w:r>
    </w:p>
    <w:p w:rsidR="006B1464" w:rsidRDefault="006B1464">
      <w:pPr>
        <w:pStyle w:val="SectionHeading"/>
        <w:rPr>
          <w:rFonts w:ascii="Cairo" w:hAnsi="Cairo" w:cs="Cairo"/>
          <w:b/>
          <w:bCs/>
        </w:rPr>
      </w:pPr>
    </w:p>
    <w:p w:rsidR="006B1464" w:rsidRDefault="006B1464">
      <w:pPr>
        <w:pStyle w:val="SectionHeading"/>
        <w:rPr>
          <w:rFonts w:ascii="Cairo" w:hAnsi="Cairo" w:cs="Cairo"/>
          <w:b/>
          <w:bCs/>
        </w:rPr>
      </w:pPr>
    </w:p>
    <w:p w:rsidR="007A027B" w:rsidRPr="00981778" w:rsidRDefault="00A920A6">
      <w:pPr>
        <w:pStyle w:val="SectionHeading"/>
        <w:rPr>
          <w:rFonts w:ascii="Cairo" w:hAnsi="Cairo" w:cs="Cairo"/>
          <w:b/>
          <w:bCs/>
        </w:rPr>
      </w:pPr>
      <w:r w:rsidRPr="00981778">
        <w:rPr>
          <w:rFonts w:ascii="Cairo" w:hAnsi="Cairo" w:cs="Cairo"/>
          <w:b/>
          <w:bCs/>
        </w:rPr>
        <w:t>languages</w:t>
      </w:r>
    </w:p>
    <w:p w:rsidR="006B1464" w:rsidRDefault="003072FA" w:rsidP="006B1464">
      <w:pPr>
        <w:spacing w:line="240" w:lineRule="auto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6E13E" id="Oval 17" o:spid="_x0000_s1026" style="position:absolute;left:0;text-align:left;margin-left:101.8pt;margin-top:6.05pt;width:8.25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9525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F4DCB" id="Oval 8" o:spid="_x0000_s1026" style="position:absolute;left:0;text-align:left;margin-left:89.4pt;margin-top:6.05pt;width:8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582B8" id="Oval 6" o:spid="_x0000_s1026" style="position:absolute;left:0;text-align:left;margin-left:77.4pt;margin-top:6.05pt;width:8.2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9525" b="952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56D9D" id="Oval 5" o:spid="_x0000_s1026" style="position:absolute;left:0;text-align:left;margin-left:65.4pt;margin-top:6.05pt;width:8.2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76835</wp:posOffset>
                </wp:positionV>
                <wp:extent cx="104775" cy="104775"/>
                <wp:effectExtent l="0" t="0" r="9525" b="952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D7F9B5" id="Oval 4" o:spid="_x0000_s1026" style="position:absolute;left:0;text-align:left;margin-left:53.4pt;margin-top:6.05pt;width:8.2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" fillcolor="#7f7f7f [1612]" strokecolor="white [3212]" strokeweight="2pt">
                <v:path arrowok="t"/>
              </v:oval>
            </w:pict>
          </mc:Fallback>
        </mc:AlternateContent>
      </w:r>
      <w:r w:rsidR="00A920A6" w:rsidRPr="00A920A6">
        <w:rPr>
          <w:rFonts w:ascii="Cairo" w:hAnsi="Cairo" w:cs="Cairo"/>
          <w:b/>
          <w:bCs/>
        </w:rPr>
        <w:t>ARABIC</w:t>
      </w:r>
    </w:p>
    <w:p w:rsidR="007A027B" w:rsidRPr="00A920A6" w:rsidRDefault="003072FA" w:rsidP="006B1464">
      <w:pPr>
        <w:spacing w:line="240" w:lineRule="auto"/>
        <w:rPr>
          <w:rFonts w:ascii="Cairo" w:hAnsi="Cairo" w:cs="Cairo"/>
          <w:b/>
          <w:bCs/>
        </w:rPr>
      </w:pP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9525" b="952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48B7C" id="Oval 10" o:spid="_x0000_s1026" style="position:absolute;left:0;text-align:left;margin-left:106.3pt;margin-top:.75pt;width:8.2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" fillcolor="#d8d8d8 [273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9525" b="952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4426A" id="Oval 15" o:spid="_x0000_s1026" style="position:absolute;left:0;text-align:left;margin-left:81.15pt;margin-top:.75pt;width:8.2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9525" b="952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B75A6" id="Oval 16" o:spid="_x0000_s1026" style="position:absolute;left:0;text-align:left;margin-left:93.55pt;margin-top:.75pt;width:8.25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9525" b="952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978C7" id="Oval 14" o:spid="_x0000_s1026" style="position:absolute;left:0;text-align:left;margin-left:69.15pt;margin-top:.75pt;width:8.2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" fillcolor="#7f7f7f [1612]" strokecolor="white [3212]" strokeweight="2pt">
                <v:path arrowok="t"/>
              </v:oval>
            </w:pict>
          </mc:Fallback>
        </mc:AlternateContent>
      </w:r>
      <w:r>
        <w:rPr>
          <w:rFonts w:ascii="Cairo" w:hAnsi="Cairo" w:cs="Cairo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9525</wp:posOffset>
                </wp:positionV>
                <wp:extent cx="104775" cy="104775"/>
                <wp:effectExtent l="0" t="0" r="9525" b="9525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43E8AC" id="Oval 13" o:spid="_x0000_s1026" style="position:absolute;left:0;text-align:left;margin-left:57.55pt;margin-top:.75pt;width:8.25pt;height: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" fillcolor="#7f7f7f [1612]" strokecolor="white [3212]" strokeweight="2pt">
                <v:path arrowok="t"/>
              </v:oval>
            </w:pict>
          </mc:Fallback>
        </mc:AlternateContent>
      </w:r>
      <w:r w:rsidR="00A920A6" w:rsidRPr="00A920A6">
        <w:rPr>
          <w:rFonts w:ascii="Cairo" w:hAnsi="Cairo" w:cs="Cairo"/>
          <w:b/>
          <w:bCs/>
        </w:rPr>
        <w:t>ENGLISH</w:t>
      </w:r>
    </w:p>
    <w:sectPr w:rsidR="007A027B" w:rsidRPr="00A920A6" w:rsidSect="00F60768">
      <w:headerReference w:type="default" r:id="rId14"/>
      <w:footerReference w:type="default" r:id="rId15"/>
      <w:headerReference w:type="first" r:id="rId16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ABD" w:rsidRDefault="00E24ABD">
      <w:pPr>
        <w:spacing w:after="0" w:line="240" w:lineRule="auto"/>
      </w:pPr>
      <w:r>
        <w:separator/>
      </w:r>
    </w:p>
  </w:endnote>
  <w:endnote w:type="continuationSeparator" w:id="0">
    <w:p w:rsidR="00E24ABD" w:rsidRDefault="00E2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altName w:val="Courier New"/>
    <w:charset w:val="00"/>
    <w:family w:val="auto"/>
    <w:pitch w:val="variable"/>
    <w:sig w:usb0="00000000" w:usb1="00000001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7B" w:rsidRDefault="003072FA">
    <w:pPr>
      <w:pStyle w:val="a4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0" b="0"/>
              <wp:wrapSquare wrapText="right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 w:rsidR="00950F01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950F01">
                            <w:fldChar w:fldCharType="separate"/>
                          </w:r>
                          <w:r w:rsidR="00E0178E">
                            <w:rPr>
                              <w:noProof/>
                            </w:rPr>
                            <w:t>2</w:t>
                          </w:r>
                          <w:r w:rsidR="00950F0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&#13;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 w:rsidR="00950F01">
                      <w:fldChar w:fldCharType="begin"/>
                    </w:r>
                    <w:r>
                      <w:instrText xml:space="preserve"> PAGE </w:instrText>
                    </w:r>
                    <w:r w:rsidR="00950F01">
                      <w:fldChar w:fldCharType="separate"/>
                    </w:r>
                    <w:r w:rsidR="00E0178E">
                      <w:rPr>
                        <w:noProof/>
                      </w:rPr>
                      <w:t>2</w:t>
                    </w:r>
                    <w:r w:rsidR="00950F01"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ABD" w:rsidRDefault="00E24ABD">
      <w:pPr>
        <w:spacing w:after="0" w:line="240" w:lineRule="auto"/>
      </w:pPr>
      <w:r>
        <w:separator/>
      </w:r>
    </w:p>
  </w:footnote>
  <w:footnote w:type="continuationSeparator" w:id="0">
    <w:p w:rsidR="00E24ABD" w:rsidRDefault="00E2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7B" w:rsidRDefault="003072FA">
    <w:pPr>
      <w:pStyle w:val="a3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305" cy="1257300"/>
              <wp:effectExtent l="0" t="0" r="10795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2078D38" id="Straight Connector 2" o:spid="_x0000_s1026" style="position:absolute;left:0;text-align:left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" strokecolor="#b2b2b2 [3205]" strokeweight=".5pt">
              <o:lock v:ext="edit" shapetype="f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7B" w:rsidRDefault="003072FA">
    <w:pPr>
      <w:pStyle w:val="a3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305" cy="1257300"/>
              <wp:effectExtent l="0" t="0" r="10795" b="381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305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E1DEB3F" id="Straight Connector 9" o:spid="_x0000_s1026" style="position:absolute;left:0;text-align:left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" strokecolor="#b2b2b2 [3205]" strokeweight=".5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910A8"/>
    <w:multiLevelType w:val="hybridMultilevel"/>
    <w:tmpl w:val="4614EEC2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73C"/>
    <w:multiLevelType w:val="hybridMultilevel"/>
    <w:tmpl w:val="20BE6F18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AB0"/>
    <w:multiLevelType w:val="hybridMultilevel"/>
    <w:tmpl w:val="0C9E7212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1970"/>
    <w:multiLevelType w:val="hybridMultilevel"/>
    <w:tmpl w:val="B164C5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F5AE7"/>
    <w:multiLevelType w:val="hybridMultilevel"/>
    <w:tmpl w:val="46BAA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806FA"/>
    <w:multiLevelType w:val="hybridMultilevel"/>
    <w:tmpl w:val="C8480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8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1"/>
  </w:num>
  <w:num w:numId="19">
    <w:abstractNumId w:val="2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attachedTemplate r:id="rId1"/>
  <w:revisionView w:inkAnnotations="0"/>
  <w:defaultTabStop w:val="720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6"/>
    <w:rsid w:val="0004326D"/>
    <w:rsid w:val="0005282B"/>
    <w:rsid w:val="000C06A1"/>
    <w:rsid w:val="001B6E7C"/>
    <w:rsid w:val="00263B5F"/>
    <w:rsid w:val="00295AEE"/>
    <w:rsid w:val="002A2B00"/>
    <w:rsid w:val="002E3E14"/>
    <w:rsid w:val="00306535"/>
    <w:rsid w:val="003072FA"/>
    <w:rsid w:val="003B0292"/>
    <w:rsid w:val="003E2542"/>
    <w:rsid w:val="004A5985"/>
    <w:rsid w:val="004F2104"/>
    <w:rsid w:val="006B1464"/>
    <w:rsid w:val="006D7354"/>
    <w:rsid w:val="007A027B"/>
    <w:rsid w:val="007C20FC"/>
    <w:rsid w:val="007D7353"/>
    <w:rsid w:val="008D283C"/>
    <w:rsid w:val="008F62A3"/>
    <w:rsid w:val="0093274E"/>
    <w:rsid w:val="00950F01"/>
    <w:rsid w:val="00981778"/>
    <w:rsid w:val="009D0EE2"/>
    <w:rsid w:val="00A15610"/>
    <w:rsid w:val="00A920A6"/>
    <w:rsid w:val="00B179E5"/>
    <w:rsid w:val="00B56DDA"/>
    <w:rsid w:val="00BA50A3"/>
    <w:rsid w:val="00C300CC"/>
    <w:rsid w:val="00D6589E"/>
    <w:rsid w:val="00E0178E"/>
    <w:rsid w:val="00E24ABD"/>
    <w:rsid w:val="00EF3A55"/>
    <w:rsid w:val="00F60768"/>
    <w:rsid w:val="00F80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;"/>
  <w15:docId w15:val="{A80B67E6-930B-954B-B0DA-799E9BB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768"/>
  </w:style>
  <w:style w:type="paragraph" w:styleId="1">
    <w:name w:val="heading 1"/>
    <w:basedOn w:val="a"/>
    <w:next w:val="a"/>
    <w:link w:val="1Char"/>
    <w:uiPriority w:val="9"/>
    <w:unhideWhenUsed/>
    <w:qFormat/>
    <w:rsid w:val="00F60768"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2">
    <w:name w:val="heading 2"/>
    <w:basedOn w:val="a"/>
    <w:next w:val="a"/>
    <w:link w:val="2Char"/>
    <w:uiPriority w:val="9"/>
    <w:unhideWhenUsed/>
    <w:rsid w:val="00F607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0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768"/>
    <w:pPr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60768"/>
  </w:style>
  <w:style w:type="paragraph" w:styleId="a4">
    <w:name w:val="footer"/>
    <w:basedOn w:val="a"/>
    <w:link w:val="Char0"/>
    <w:uiPriority w:val="99"/>
    <w:unhideWhenUsed/>
    <w:rsid w:val="00F60768"/>
    <w:pPr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60768"/>
  </w:style>
  <w:style w:type="paragraph" w:styleId="a5">
    <w:name w:val="Date"/>
    <w:basedOn w:val="a"/>
    <w:next w:val="a"/>
    <w:link w:val="Char1"/>
    <w:uiPriority w:val="3"/>
    <w:unhideWhenUsed/>
    <w:qFormat/>
    <w:rsid w:val="00F60768"/>
    <w:rPr>
      <w:color w:val="7F7F7F" w:themeColor="text1" w:themeTint="80"/>
      <w:kern w:val="16"/>
    </w:rPr>
  </w:style>
  <w:style w:type="character" w:customStyle="1" w:styleId="Char1">
    <w:name w:val="تاريخ Char"/>
    <w:basedOn w:val="a0"/>
    <w:link w:val="a5"/>
    <w:uiPriority w:val="3"/>
    <w:rsid w:val="00F60768"/>
    <w:rPr>
      <w:color w:val="7F7F7F" w:themeColor="text1" w:themeTint="80"/>
      <w:kern w:val="16"/>
      <w:sz w:val="20"/>
    </w:rPr>
  </w:style>
  <w:style w:type="paragraph" w:styleId="a6">
    <w:name w:val="Closing"/>
    <w:basedOn w:val="a"/>
    <w:link w:val="Char2"/>
    <w:uiPriority w:val="3"/>
    <w:unhideWhenUsed/>
    <w:qFormat/>
    <w:rsid w:val="00F60768"/>
    <w:pPr>
      <w:spacing w:after="40" w:line="240" w:lineRule="auto"/>
    </w:pPr>
    <w:rPr>
      <w:color w:val="000000" w:themeColor="text2" w:themeShade="BF"/>
      <w:kern w:val="16"/>
    </w:rPr>
  </w:style>
  <w:style w:type="character" w:customStyle="1" w:styleId="Char2">
    <w:name w:val="خاتمة Char"/>
    <w:basedOn w:val="a0"/>
    <w:link w:val="a6"/>
    <w:uiPriority w:val="3"/>
    <w:rsid w:val="00F60768"/>
    <w:rPr>
      <w:color w:val="000000" w:themeColor="text2" w:themeShade="BF"/>
      <w:kern w:val="16"/>
      <w:sz w:val="20"/>
    </w:rPr>
  </w:style>
  <w:style w:type="paragraph" w:customStyle="1" w:styleId="Recipient">
    <w:name w:val="Recipient"/>
    <w:basedOn w:val="a"/>
    <w:uiPriority w:val="3"/>
    <w:qFormat/>
    <w:rsid w:val="00F60768"/>
    <w:pPr>
      <w:spacing w:line="240" w:lineRule="auto"/>
      <w:contextualSpacing/>
    </w:pPr>
  </w:style>
  <w:style w:type="paragraph" w:styleId="a7">
    <w:name w:val="List Bullet"/>
    <w:basedOn w:val="a"/>
    <w:uiPriority w:val="1"/>
    <w:unhideWhenUsed/>
    <w:qFormat/>
    <w:rsid w:val="00F60768"/>
    <w:pPr>
      <w:contextualSpacing/>
    </w:pPr>
  </w:style>
  <w:style w:type="character" w:styleId="a8">
    <w:name w:val="Placeholder Text"/>
    <w:basedOn w:val="a0"/>
    <w:uiPriority w:val="99"/>
    <w:semiHidden/>
    <w:rsid w:val="00F60768"/>
    <w:rPr>
      <w:color w:val="808080"/>
    </w:rPr>
  </w:style>
  <w:style w:type="paragraph" w:customStyle="1" w:styleId="Enclosure">
    <w:name w:val="Enclosure"/>
    <w:basedOn w:val="a"/>
    <w:uiPriority w:val="10"/>
    <w:qFormat/>
    <w:rsid w:val="00F60768"/>
    <w:rPr>
      <w:color w:val="7F7F7F" w:themeColor="text1" w:themeTint="80"/>
    </w:rPr>
  </w:style>
  <w:style w:type="paragraph" w:customStyle="1" w:styleId="Name">
    <w:name w:val="Name"/>
    <w:basedOn w:val="a"/>
    <w:uiPriority w:val="2"/>
    <w:qFormat/>
    <w:rsid w:val="00F60768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a"/>
    <w:uiPriority w:val="2"/>
    <w:qFormat/>
    <w:rsid w:val="00F60768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a"/>
    <w:uiPriority w:val="2"/>
    <w:qFormat/>
    <w:rsid w:val="00F60768"/>
    <w:pPr>
      <w:spacing w:after="0"/>
    </w:pPr>
  </w:style>
  <w:style w:type="character" w:customStyle="1" w:styleId="1Char">
    <w:name w:val="العنوان 1 Char"/>
    <w:basedOn w:val="a0"/>
    <w:link w:val="1"/>
    <w:uiPriority w:val="9"/>
    <w:rsid w:val="00F60768"/>
    <w:rPr>
      <w:caps/>
      <w:color w:val="969696" w:themeColor="accent3"/>
      <w:sz w:val="20"/>
    </w:rPr>
  </w:style>
  <w:style w:type="paragraph" w:customStyle="1" w:styleId="ResumeDate">
    <w:name w:val="Resume Date"/>
    <w:basedOn w:val="a"/>
    <w:uiPriority w:val="2"/>
    <w:qFormat/>
    <w:rsid w:val="00F60768"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a"/>
    <w:uiPriority w:val="2"/>
    <w:qFormat/>
    <w:rsid w:val="00F60768"/>
    <w:pPr>
      <w:keepNext/>
      <w:keepLines/>
      <w:spacing w:after="0"/>
    </w:pPr>
    <w:rPr>
      <w:b/>
      <w:bCs/>
      <w:sz w:val="18"/>
    </w:rPr>
  </w:style>
  <w:style w:type="character" w:customStyle="1" w:styleId="2Char">
    <w:name w:val="عنوان 2 Char"/>
    <w:basedOn w:val="a0"/>
    <w:link w:val="2"/>
    <w:uiPriority w:val="9"/>
    <w:rsid w:val="00F60768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a"/>
    <w:link w:val="DescriptionChar"/>
    <w:uiPriority w:val="2"/>
    <w:qFormat/>
    <w:rsid w:val="00F60768"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3Char">
    <w:name w:val="عنوان 3 Char"/>
    <w:basedOn w:val="a0"/>
    <w:link w:val="3"/>
    <w:uiPriority w:val="9"/>
    <w:rsid w:val="00F6076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2Char"/>
    <w:link w:val="Description"/>
    <w:uiPriority w:val="2"/>
    <w:rsid w:val="00F60768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a"/>
    <w:qFormat/>
    <w:rsid w:val="00F60768"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a9">
    <w:name w:val="No Spacing"/>
    <w:link w:val="Char3"/>
    <w:uiPriority w:val="1"/>
    <w:qFormat/>
    <w:rsid w:val="00F60768"/>
    <w:pPr>
      <w:spacing w:after="0" w:line="240" w:lineRule="auto"/>
    </w:pPr>
    <w:rPr>
      <w:color w:val="auto"/>
      <w:sz w:val="22"/>
    </w:rPr>
  </w:style>
  <w:style w:type="character" w:customStyle="1" w:styleId="Char3">
    <w:name w:val="بلا تباعد Char"/>
    <w:basedOn w:val="a0"/>
    <w:link w:val="a9"/>
    <w:uiPriority w:val="1"/>
    <w:rsid w:val="00F60768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a0"/>
    <w:uiPriority w:val="99"/>
    <w:unhideWhenUsed/>
    <w:rsid w:val="003B0292"/>
    <w:rPr>
      <w:color w:val="5F5F5F" w:themeColor="hyperlink"/>
      <w:u w:val="single"/>
    </w:rPr>
  </w:style>
  <w:style w:type="paragraph" w:styleId="aa">
    <w:name w:val="Balloon Text"/>
    <w:basedOn w:val="a"/>
    <w:link w:val="Char4"/>
    <w:uiPriority w:val="99"/>
    <w:semiHidden/>
    <w:unhideWhenUsed/>
    <w:rsid w:val="006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a"/>
    <w:uiPriority w:val="99"/>
    <w:semiHidden/>
    <w:rsid w:val="006B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yperlink" Target="mailto:tk.sarah0@gmail.com" TargetMode="Externa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hyperlink" Target="mailto:tk.sarah0@gmail.com" TargetMode="Externa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oter" Target="footer1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hammed-pc\AppData\Roaming\Microsoft\Templates\Chronological%20resume%20(Simple%20design)(2).dotx" TargetMode="External" 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> 
Address : Baghdad</CompanyAddress>
  <CompanyPhone>0770 747 6541</CompanyPhone>
  <CompanyFax/>
  <CompanyEmail>yusur_alaa96@yahoo.com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1541015</Value>
      <Value>1541016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Use this resume when you want to arrange your information in chronological order. Write your cover letter on the matching template from the Simple design set for a polished and professional look. 
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OfficeOnlineVNext,OfflineBuild</PublishTargets>
    <TimesCloned xmlns="4873beb7-5857-4685-be1f-d57550cc96cc" xsi:nil="true"/>
    <AssetStart xmlns="4873beb7-5857-4685-be1f-d57550cc96cc">2012-03-08T00:28:00+00:00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>1000</RecommendationsModifier>
    <OriginAsset xmlns="4873beb7-5857-4685-be1f-d57550cc96cc" xsi:nil="true"/>
    <TPComponent xmlns="4873beb7-5857-4685-be1f-d57550cc96cc" xsi:nil="true"/>
    <AssetId xmlns="4873beb7-5857-4685-be1f-d57550cc96cc">TP102835060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827856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D2168-91D2-4E20-9781-C0D25663ED8C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85E3BF-7DFF-424D-837E-A573235094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F0FC7261-8C5C-2443-B540-DF7E30B14C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Chronological%20resume%20(Simple%20design)(2).dotx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Zahraa Muhammed</dc:creator>
  <cp:lastModifiedBy>9647713494029</cp:lastModifiedBy>
  <cp:revision>2</cp:revision>
  <cp:lastPrinted>2019-07-07T19:14:00Z</cp:lastPrinted>
  <dcterms:created xsi:type="dcterms:W3CDTF">2019-07-15T20:03:00Z</dcterms:created>
  <dcterms:modified xsi:type="dcterms:W3CDTF">2019-07-15T20:03:00Z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