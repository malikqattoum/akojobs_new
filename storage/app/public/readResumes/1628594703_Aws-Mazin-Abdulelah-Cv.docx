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7A676E">
        <w:trPr>
          <w:trHeight w:hRule="exact" w:val="234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E3BDF" w:rsidRDefault="00351B59" w:rsidP="00BE3BDF">
            <w:pPr>
              <w:pStyle w:val="Heading1"/>
              <w:jc w:val="center"/>
              <w:outlineLvl w:val="0"/>
              <w:rPr>
                <w:b/>
                <w:bCs/>
                <w:sz w:val="56"/>
                <w:szCs w:val="56"/>
              </w:rPr>
            </w:pPr>
            <w:r w:rsidRPr="00BE3BDF">
              <w:rPr>
                <w:b/>
                <w:bCs/>
                <w:sz w:val="56"/>
                <w:szCs w:val="56"/>
              </w:rPr>
              <w:t>Aws Mazin Abdulelah</w:t>
            </w:r>
          </w:p>
          <w:p w:rsidR="007A676E" w:rsidRDefault="00351B59" w:rsidP="00BE3BDF">
            <w:pPr>
              <w:pStyle w:val="ContactInfo"/>
              <w:contextualSpacing w:val="0"/>
              <w:rPr>
                <w:b/>
                <w:bCs/>
                <w:color w:val="0F6FC6" w:themeColor="accent1"/>
                <w:sz w:val="24"/>
                <w:szCs w:val="24"/>
              </w:rPr>
            </w:pPr>
            <w:r w:rsidRPr="00BE3BDF">
              <w:rPr>
                <w:b/>
                <w:bCs/>
                <w:color w:val="0F6FC6" w:themeColor="accent1"/>
                <w:sz w:val="24"/>
                <w:szCs w:val="24"/>
              </w:rPr>
              <w:t xml:space="preserve">Address : Baghdad / Alyarmuk </w:t>
            </w:r>
            <w:r w:rsidR="00692703" w:rsidRPr="00BE3BDF">
              <w:rPr>
                <w:b/>
                <w:bCs/>
                <w:color w:val="0F6FC6" w:themeColor="accent1"/>
                <w:sz w:val="24"/>
                <w:szCs w:val="24"/>
              </w:rPr>
              <w:t xml:space="preserve"> </w:t>
            </w:r>
            <w:r w:rsidR="00BE3BDF">
              <w:rPr>
                <w:b/>
                <w:bCs/>
                <w:color w:val="0F6FC6" w:themeColor="accent1"/>
                <w:sz w:val="24"/>
                <w:szCs w:val="24"/>
              </w:rPr>
              <w:t>-</w:t>
            </w:r>
            <w:r w:rsidR="00692703" w:rsidRPr="00BE3BDF">
              <w:rPr>
                <w:b/>
                <w:bCs/>
                <w:color w:val="0F6FC6" w:themeColor="accent1"/>
                <w:sz w:val="24"/>
                <w:szCs w:val="24"/>
              </w:rPr>
              <w:t xml:space="preserve"> </w:t>
            </w:r>
            <w:r w:rsidR="00BE3BDF">
              <w:rPr>
                <w:b/>
                <w:bCs/>
                <w:color w:val="0F6FC6" w:themeColor="accent1"/>
                <w:sz w:val="24"/>
                <w:szCs w:val="24"/>
              </w:rPr>
              <w:t xml:space="preserve">Phone : 07700255859 – </w:t>
            </w:r>
            <w:r w:rsidR="007A676E">
              <w:rPr>
                <w:b/>
                <w:bCs/>
                <w:color w:val="0F6FC6" w:themeColor="accent1"/>
                <w:sz w:val="24"/>
                <w:szCs w:val="24"/>
              </w:rPr>
              <w:t>07805908070</w:t>
            </w:r>
          </w:p>
          <w:p w:rsidR="00BE3BDF" w:rsidRDefault="00BE3BDF" w:rsidP="00BE3BDF">
            <w:pPr>
              <w:pStyle w:val="ContactInfo"/>
              <w:contextualSpacing w:val="0"/>
              <w:rPr>
                <w:b/>
                <w:bCs/>
                <w:color w:val="0F6FC6" w:themeColor="accent1"/>
                <w:sz w:val="24"/>
                <w:szCs w:val="24"/>
              </w:rPr>
            </w:pPr>
            <w:r>
              <w:rPr>
                <w:b/>
                <w:bCs/>
                <w:color w:val="0F6FC6" w:themeColor="accent1"/>
                <w:sz w:val="24"/>
                <w:szCs w:val="24"/>
              </w:rPr>
              <w:t xml:space="preserve">Email : </w:t>
            </w:r>
            <w:hyperlink r:id="rId8" w:history="1">
              <w:r w:rsidR="00C12E96" w:rsidRPr="001972DD">
                <w:rPr>
                  <w:rStyle w:val="Hyperlink"/>
                  <w:b/>
                  <w:bCs/>
                  <w:sz w:val="24"/>
                  <w:szCs w:val="24"/>
                </w:rPr>
                <w:t>awsmazinalani@gmail.com</w:t>
              </w:r>
            </w:hyperlink>
          </w:p>
          <w:p w:rsidR="00C12E96" w:rsidRDefault="00C12E96" w:rsidP="00BE3BDF">
            <w:pPr>
              <w:pStyle w:val="ContactInfo"/>
              <w:contextualSpacing w:val="0"/>
              <w:rPr>
                <w:b/>
                <w:bCs/>
                <w:color w:val="0F6FC6" w:themeColor="accent1"/>
                <w:sz w:val="24"/>
                <w:szCs w:val="24"/>
              </w:rPr>
            </w:pPr>
            <w:bookmarkStart w:id="0" w:name="_GoBack"/>
            <w:bookmarkEnd w:id="0"/>
          </w:p>
          <w:p w:rsidR="00BE3BDF" w:rsidRPr="00BE3BDF" w:rsidRDefault="00BE3BDF" w:rsidP="00BE3BDF">
            <w:pPr>
              <w:pStyle w:val="ContactInfo"/>
              <w:contextualSpacing w:val="0"/>
              <w:jc w:val="left"/>
              <w:rPr>
                <w:b/>
                <w:bCs/>
                <w:color w:val="0F6FC6" w:themeColor="accent1"/>
                <w:sz w:val="24"/>
                <w:szCs w:val="24"/>
              </w:rPr>
            </w:pPr>
          </w:p>
          <w:p w:rsidR="00692703" w:rsidRPr="00CF1A49" w:rsidRDefault="00692703" w:rsidP="00BE3BDF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:rsidTr="007A676E">
        <w:trPr>
          <w:trHeight w:val="23"/>
        </w:trPr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351B59">
            <w:pPr>
              <w:contextualSpacing w:val="0"/>
            </w:pPr>
          </w:p>
        </w:tc>
      </w:tr>
    </w:tbl>
    <w:p w:rsidR="006A5DD9" w:rsidRPr="00CF1A49" w:rsidRDefault="00313B57" w:rsidP="006A5DD9">
      <w:pPr>
        <w:pStyle w:val="Heading1"/>
        <w:tabs>
          <w:tab w:val="left" w:pos="3285"/>
        </w:tabs>
      </w:pPr>
      <w:sdt>
        <w:sdtPr>
          <w:alias w:val="Experience:"/>
          <w:tag w:val="Experience:"/>
          <w:id w:val="-1983300934"/>
          <w:placeholder>
            <w:docPart w:val="FF32C9C5DAAB4916BB7A43BBB367058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6A5DD9">
        <w:tab/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C13B87">
        <w:trPr>
          <w:trHeight w:val="4824"/>
        </w:trPr>
        <w:tc>
          <w:tcPr>
            <w:tcW w:w="9544" w:type="dxa"/>
          </w:tcPr>
          <w:p w:rsidR="001D0BF1" w:rsidRPr="00CF1A49" w:rsidRDefault="00313B57" w:rsidP="00351B59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F546D96334914A23A428C4E62BB96691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351B59">
              <w:t>10/08/2017</w:t>
            </w:r>
            <w:r w:rsidR="001D0BF1" w:rsidRPr="00CF1A49">
              <w:t xml:space="preserve">– </w:t>
            </w:r>
            <w:r w:rsidR="00351B59">
              <w:t>1/1/2018</w:t>
            </w:r>
          </w:p>
          <w:p w:rsidR="0075390A" w:rsidRDefault="00351B59" w:rsidP="0075390A">
            <w:pPr>
              <w:pStyle w:val="Heading2"/>
              <w:contextualSpacing w:val="0"/>
              <w:outlineLvl w:val="1"/>
              <w:rPr>
                <w:smallCaps/>
                <w:color w:val="595959" w:themeColor="text1" w:themeTint="A6"/>
                <w:lang w:bidi="ar-IQ"/>
              </w:rPr>
            </w:pPr>
            <w:r>
              <w:t xml:space="preserve">sales </w:t>
            </w:r>
            <w:r w:rsidRPr="00351B59">
              <w:t>Employee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Global for </w:t>
            </w:r>
            <w:r w:rsidRPr="00351B59">
              <w:rPr>
                <w:rStyle w:val="SubtleReference"/>
              </w:rPr>
              <w:t>Technology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  <w:lang w:bidi="ar-IQ"/>
              </w:rPr>
              <w:t>/ Huawei</w:t>
            </w:r>
          </w:p>
          <w:p w:rsidR="00C13B87" w:rsidRPr="007A676E" w:rsidRDefault="0075390A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 xml:space="preserve">I worked as a sales </w:t>
            </w:r>
            <w:r w:rsidR="00562F5E"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>employee</w:t>
            </w: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 xml:space="preserve"> at Global for technology </w:t>
            </w:r>
            <w:r w:rsidR="00562F5E"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>(Huawei),</w:t>
            </w: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 xml:space="preserve"> I used Excel to send and </w:t>
            </w:r>
          </w:p>
          <w:p w:rsidR="00C13B87" w:rsidRPr="007A676E" w:rsidRDefault="00C13B87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</w:p>
          <w:p w:rsidR="00C13B87" w:rsidRPr="007A676E" w:rsidRDefault="0075390A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 xml:space="preserve">receive data, make schedules for telephone prices and percentage of </w:t>
            </w:r>
            <w:r w:rsidR="00562F5E"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 xml:space="preserve">sales daily, weekly and </w:t>
            </w:r>
          </w:p>
          <w:p w:rsidR="00C13B87" w:rsidRPr="007A676E" w:rsidRDefault="00C13B87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</w:p>
          <w:p w:rsidR="00C13B87" w:rsidRPr="007A676E" w:rsidRDefault="00562F5E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>monthly</w:t>
            </w: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</w:rPr>
              <w:t xml:space="preserve">, </w:t>
            </w: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 xml:space="preserve">and I was good at dealing with customers and how to convince the customer with </w:t>
            </w:r>
          </w:p>
          <w:p w:rsidR="00C13B87" w:rsidRPr="007A676E" w:rsidRDefault="00C13B87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</w:p>
          <w:p w:rsidR="00C13B87" w:rsidRPr="007A676E" w:rsidRDefault="00562F5E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 xml:space="preserve">the product. This has a high sales rate as a novice employee And make me the center of trust </w:t>
            </w:r>
          </w:p>
          <w:p w:rsidR="00C13B87" w:rsidRPr="007A676E" w:rsidRDefault="00C13B87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</w:pPr>
          </w:p>
          <w:p w:rsidR="00562F5E" w:rsidRPr="007A676E" w:rsidRDefault="00562F5E" w:rsidP="00562F5E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12121"/>
              </w:rPr>
            </w:pP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  <w:lang w:val="en"/>
              </w:rPr>
              <w:t>in the company</w:t>
            </w:r>
            <w:r w:rsidRPr="007A676E">
              <w:rPr>
                <w:rFonts w:asciiTheme="minorHAnsi" w:eastAsia="Times New Roman" w:hAnsiTheme="minorHAnsi" w:cstheme="minorHAnsi"/>
                <w:b/>
                <w:bCs/>
                <w:color w:val="212121"/>
              </w:rPr>
              <w:t>.</w:t>
            </w:r>
          </w:p>
          <w:p w:rsidR="0075390A" w:rsidRPr="0075390A" w:rsidRDefault="0075390A" w:rsidP="00562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inherit" w:eastAsia="Times New Roman" w:hAnsi="inherit" w:cs="Aharoni"/>
                <w:b/>
                <w:bCs/>
                <w:color w:val="212121"/>
                <w:sz w:val="22"/>
                <w:szCs w:val="22"/>
              </w:rPr>
            </w:pPr>
          </w:p>
          <w:p w:rsidR="0075390A" w:rsidRPr="0075390A" w:rsidRDefault="0075390A" w:rsidP="0075390A">
            <w:pPr>
              <w:rPr>
                <w:lang w:bidi="ar-IQ"/>
              </w:rPr>
            </w:pPr>
          </w:p>
        </w:tc>
      </w:tr>
      <w:tr w:rsidR="00F61DF9" w:rsidRPr="00CF1A49" w:rsidTr="0075390A">
        <w:tc>
          <w:tcPr>
            <w:tcW w:w="9544" w:type="dxa"/>
            <w:tcMar>
              <w:top w:w="216" w:type="dxa"/>
            </w:tcMar>
          </w:tcPr>
          <w:p w:rsidR="00F61DF9" w:rsidRDefault="0075390A" w:rsidP="006A5DD9">
            <w:pPr>
              <w:pStyle w:val="Heading3"/>
              <w:contextualSpacing w:val="0"/>
              <w:outlineLvl w:val="2"/>
            </w:pPr>
            <w:r>
              <w:rPr>
                <w:rStyle w:val="SubtleReference"/>
              </w:rPr>
              <w:t xml:space="preserve">Dates from 20/2/2018 </w:t>
            </w:r>
            <w:r>
              <w:rPr>
                <w:rStyle w:val="SubtleReference"/>
                <w:rFonts w:hint="cs"/>
                <w:rtl/>
              </w:rPr>
              <w:t>ــ</w:t>
            </w:r>
            <w:r>
              <w:rPr>
                <w:rStyle w:val="SubtleReference"/>
                <w:lang w:bidi="ar-IQ"/>
              </w:rPr>
              <w:t xml:space="preserve"> 20/4/2018</w:t>
            </w:r>
            <w:r w:rsidR="006A5DD9">
              <w:rPr>
                <w:rStyle w:val="SubtleReference"/>
              </w:rPr>
              <w:t xml:space="preserve"> </w:t>
            </w:r>
          </w:p>
          <w:p w:rsidR="0075390A" w:rsidRDefault="0075390A" w:rsidP="007A676E">
            <w:pPr>
              <w:pStyle w:val="Heading2"/>
              <w:tabs>
                <w:tab w:val="center" w:pos="4380"/>
              </w:tabs>
              <w:contextualSpacing w:val="0"/>
              <w:outlineLvl w:val="1"/>
            </w:pPr>
            <w:r>
              <w:t xml:space="preserve">Data ENTRY, Zain Iq  </w:t>
            </w:r>
            <w:r w:rsidR="007A676E">
              <w:tab/>
            </w:r>
          </w:p>
          <w:p w:rsidR="00C13B87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Arial Narrow" w:eastAsia="Times New Roman" w:hAnsi="Arial Narrow" w:cs="Courier New"/>
                <w:b/>
                <w:bCs/>
                <w:color w:val="212121"/>
                <w:sz w:val="24"/>
                <w:szCs w:val="24"/>
                <w:lang w:val="en"/>
              </w:rPr>
            </w:pPr>
          </w:p>
          <w:p w:rsidR="00C13B87" w:rsidRPr="007A676E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b/>
                <w:bCs/>
                <w:color w:val="212121"/>
                <w:lang w:val="en"/>
              </w:rPr>
            </w:pPr>
            <w:r w:rsidRPr="007A676E">
              <w:rPr>
                <w:rFonts w:eastAsia="Times New Roman" w:cstheme="minorHAnsi"/>
                <w:b/>
                <w:bCs/>
                <w:color w:val="212121"/>
                <w:lang w:val="en"/>
              </w:rPr>
              <w:t xml:space="preserve">I worked at Zain Telecom as a data entry by checking contracts and modifying them if there </w:t>
            </w:r>
          </w:p>
          <w:p w:rsidR="00C13B87" w:rsidRPr="007A676E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b/>
                <w:bCs/>
                <w:color w:val="212121"/>
                <w:lang w:val="en"/>
              </w:rPr>
            </w:pPr>
          </w:p>
          <w:p w:rsidR="00C13B87" w:rsidRPr="007A676E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b/>
                <w:bCs/>
                <w:color w:val="212121"/>
                <w:lang w:val="en"/>
              </w:rPr>
            </w:pPr>
            <w:r w:rsidRPr="007A676E">
              <w:rPr>
                <w:rFonts w:eastAsia="Times New Roman" w:cstheme="minorHAnsi"/>
                <w:b/>
                <w:bCs/>
                <w:color w:val="212121"/>
                <w:lang w:val="en"/>
              </w:rPr>
              <w:t xml:space="preserve">was a mistake or missing documents and I was finishing 1000 contracts a day instead of 600 </w:t>
            </w:r>
          </w:p>
          <w:p w:rsidR="00C13B87" w:rsidRPr="007A676E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b/>
                <w:bCs/>
                <w:color w:val="212121"/>
                <w:lang w:val="en"/>
              </w:rPr>
            </w:pPr>
          </w:p>
          <w:p w:rsidR="00C13B87" w:rsidRPr="007A676E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b/>
                <w:bCs/>
                <w:color w:val="212121"/>
              </w:rPr>
            </w:pPr>
            <w:r w:rsidRPr="007A676E">
              <w:rPr>
                <w:rFonts w:eastAsia="Times New Roman" w:cstheme="minorHAnsi"/>
                <w:b/>
                <w:bCs/>
                <w:color w:val="212121"/>
                <w:lang w:val="en"/>
              </w:rPr>
              <w:t>which is the number I am required to achieve</w:t>
            </w:r>
          </w:p>
          <w:p w:rsidR="00C13B87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Arial Narrow" w:eastAsia="Times New Roman" w:hAnsi="Arial Narrow" w:cs="Courier New"/>
                <w:b/>
                <w:bCs/>
                <w:color w:val="212121"/>
                <w:sz w:val="24"/>
                <w:szCs w:val="24"/>
              </w:rPr>
            </w:pPr>
          </w:p>
          <w:p w:rsidR="007A676E" w:rsidRDefault="007A676E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Arial Narrow" w:eastAsia="Times New Roman" w:hAnsi="Arial Narrow" w:cs="Courier New"/>
                <w:b/>
                <w:bCs/>
                <w:color w:val="212121"/>
                <w:sz w:val="24"/>
                <w:szCs w:val="24"/>
              </w:rPr>
            </w:pPr>
          </w:p>
          <w:p w:rsidR="007A676E" w:rsidRDefault="007A676E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Arial Narrow" w:eastAsia="Times New Roman" w:hAnsi="Arial Narrow" w:cs="Courier New"/>
                <w:b/>
                <w:bCs/>
                <w:color w:val="212121"/>
                <w:sz w:val="24"/>
                <w:szCs w:val="24"/>
              </w:rPr>
            </w:pPr>
          </w:p>
          <w:p w:rsidR="007A676E" w:rsidRDefault="007A676E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Arial Narrow" w:eastAsia="Times New Roman" w:hAnsi="Arial Narrow" w:cs="Courier New"/>
                <w:b/>
                <w:bCs/>
                <w:color w:val="212121"/>
                <w:sz w:val="24"/>
                <w:szCs w:val="24"/>
              </w:rPr>
            </w:pPr>
          </w:p>
          <w:p w:rsidR="00C13B87" w:rsidRPr="00C13B87" w:rsidRDefault="00C13B87" w:rsidP="00C13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Arial Narrow" w:eastAsia="Times New Roman" w:hAnsi="Arial Narrow" w:cs="Courier New"/>
                <w:b/>
                <w:bCs/>
                <w:color w:val="212121"/>
                <w:sz w:val="24"/>
                <w:szCs w:val="24"/>
              </w:rPr>
            </w:pPr>
          </w:p>
          <w:p w:rsidR="00C13B87" w:rsidRDefault="00C13B87" w:rsidP="006A5DD9"/>
          <w:p w:rsidR="00C13B87" w:rsidRDefault="00C13B87" w:rsidP="006A5DD9"/>
        </w:tc>
      </w:tr>
      <w:tr w:rsidR="007A676E" w:rsidRPr="00CF1A49" w:rsidTr="0075390A">
        <w:tc>
          <w:tcPr>
            <w:tcW w:w="9544" w:type="dxa"/>
            <w:tcMar>
              <w:top w:w="216" w:type="dxa"/>
            </w:tcMar>
          </w:tcPr>
          <w:p w:rsidR="007A676E" w:rsidRDefault="007A676E" w:rsidP="007A676E">
            <w:pPr>
              <w:pStyle w:val="Heading3"/>
              <w:outlineLvl w:val="2"/>
              <w:rPr>
                <w:rStyle w:val="SubtleReference"/>
              </w:rPr>
            </w:pPr>
            <w:r>
              <w:rPr>
                <w:rStyle w:val="SubtleReference"/>
              </w:rPr>
              <w:lastRenderedPageBreak/>
              <w:t xml:space="preserve">Dates from 02/09/2018 Till now </w:t>
            </w:r>
          </w:p>
          <w:p w:rsidR="007A676E" w:rsidRPr="007A676E" w:rsidRDefault="007A676E" w:rsidP="007A676E">
            <w:pPr>
              <w:pStyle w:val="Heading2"/>
              <w:tabs>
                <w:tab w:val="center" w:pos="4380"/>
              </w:tabs>
              <w:contextualSpacing w:val="0"/>
              <w:outlineLvl w:val="1"/>
              <w:rPr>
                <w:sz w:val="18"/>
                <w:szCs w:val="18"/>
              </w:rPr>
            </w:pPr>
            <w:r w:rsidRPr="007A676E">
              <w:rPr>
                <w:sz w:val="18"/>
                <w:szCs w:val="18"/>
              </w:rPr>
              <w:t>HR OFFICER, METTCO (</w:t>
            </w:r>
            <w:r w:rsidRPr="007A676E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C0D7F1" w:themeFill="text2" w:themeFillTint="33"/>
              </w:rPr>
              <w:t>Middle East Technique Telecommunications Company</w:t>
            </w:r>
            <w:r>
              <w:rPr>
                <w:sz w:val="18"/>
                <w:szCs w:val="18"/>
              </w:rPr>
              <w:t>)</w:t>
            </w:r>
            <w:r w:rsidRPr="007A676E">
              <w:rPr>
                <w:sz w:val="18"/>
                <w:szCs w:val="18"/>
              </w:rPr>
              <w:tab/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Visit the Retirement and Social Security Service and pay monthly contributions and complete all transactions of the company as soon as possible.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Book tickets after obtaining full approvals.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Responsible for requesting and verifying monthly attendance and absence reports and sending e-mail to department managers in the event of any defect in the presence of staff.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Responsible for the files of all employees in terms of updating the information or creating a new employee's apartment.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Responsible for printing all the books of the department.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Send and follow up a copy of the books that need to be signed by the directors.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Responsible for updating business listings, such as the company's phone numbers list.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Send staff information for the purpose of issuing a massage.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Review the invoices for the section and send them to the Accounts section for payment purposes.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• Next job for new employee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-Printing of the contract and all papers required for appointment.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 xml:space="preserve">-Select a phone number 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-Request from the IT department to create an email for it</w:t>
            </w:r>
          </w:p>
          <w:p w:rsidR="007A676E" w:rsidRPr="007A676E" w:rsidRDefault="007A676E" w:rsidP="007A676E">
            <w:pPr>
              <w:rPr>
                <w:b/>
                <w:bCs/>
              </w:rPr>
            </w:pPr>
            <w:r w:rsidRPr="007A676E">
              <w:rPr>
                <w:b/>
                <w:bCs/>
              </w:rPr>
              <w:t>-Send his information to the Human Resources section in Kuwait for issuance of an introductory bag</w:t>
            </w:r>
          </w:p>
          <w:p w:rsidR="007A676E" w:rsidRPr="007A676E" w:rsidRDefault="007A676E" w:rsidP="007A676E">
            <w:r w:rsidRPr="007A676E">
              <w:rPr>
                <w:b/>
                <w:bCs/>
              </w:rPr>
              <w:t>-Issuance of an account letter entitled to the Bank of Baghdad</w:t>
            </w:r>
          </w:p>
        </w:tc>
      </w:tr>
      <w:tr w:rsidR="0075390A" w:rsidRPr="00CF1A49" w:rsidTr="0075390A">
        <w:tc>
          <w:tcPr>
            <w:tcW w:w="9544" w:type="dxa"/>
            <w:tcMar>
              <w:top w:w="216" w:type="dxa"/>
            </w:tcMar>
          </w:tcPr>
          <w:p w:rsidR="0075390A" w:rsidRDefault="0075390A" w:rsidP="006A5DD9">
            <w:pPr>
              <w:pStyle w:val="Heading3"/>
              <w:outlineLvl w:val="2"/>
              <w:rPr>
                <w:rStyle w:val="SubtleReference"/>
              </w:rPr>
            </w:pPr>
          </w:p>
        </w:tc>
      </w:tr>
    </w:tbl>
    <w:sdt>
      <w:sdtPr>
        <w:rPr>
          <w:b/>
          <w:bCs/>
          <w:color w:val="0F6FC6" w:themeColor="accent1"/>
        </w:rPr>
        <w:alias w:val="Education:"/>
        <w:tag w:val="Education:"/>
        <w:id w:val="-1908763273"/>
        <w:placeholder>
          <w:docPart w:val="4D15B101BA3340DB939CD90D9E4DC14D"/>
        </w:placeholder>
        <w:temporary/>
        <w:showingPlcHdr/>
        <w15:appearance w15:val="hidden"/>
      </w:sdtPr>
      <w:sdtEndPr>
        <w:rPr>
          <w:b w:val="0"/>
          <w:bCs w:val="0"/>
          <w:color w:val="FFFFFF" w:themeColor="background1"/>
        </w:rPr>
      </w:sdtEnd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F06F7">
        <w:tc>
          <w:tcPr>
            <w:tcW w:w="9290" w:type="dxa"/>
          </w:tcPr>
          <w:p w:rsidR="001D0BF1" w:rsidRPr="00BE3BDF" w:rsidRDefault="006A5DD9" w:rsidP="006A5DD9">
            <w:pPr>
              <w:pStyle w:val="Heading3"/>
              <w:contextualSpacing w:val="0"/>
              <w:outlineLvl w:val="2"/>
              <w:rPr>
                <w:b/>
                <w:bCs/>
                <w:sz w:val="28"/>
                <w:szCs w:val="28"/>
              </w:rPr>
            </w:pPr>
            <w:r w:rsidRPr="00BE3BDF">
              <w:rPr>
                <w:b/>
                <w:bCs/>
                <w:sz w:val="28"/>
                <w:szCs w:val="28"/>
              </w:rPr>
              <w:t xml:space="preserve">2005 – 2008 </w:t>
            </w:r>
          </w:p>
          <w:p w:rsidR="007538DC" w:rsidRPr="00BE3BDF" w:rsidRDefault="006A5DD9" w:rsidP="007A676E">
            <w:pPr>
              <w:pStyle w:val="Heading3"/>
              <w:contextualSpacing w:val="0"/>
              <w:rPr>
                <w:b/>
                <w:bCs/>
                <w:color w:val="0F6FC6" w:themeColor="accent1"/>
                <w:sz w:val="24"/>
                <w:szCs w:val="24"/>
              </w:rPr>
            </w:pPr>
            <w:r w:rsidRPr="00BE3BDF">
              <w:rPr>
                <w:b/>
                <w:bCs/>
                <w:color w:val="0F6FC6" w:themeColor="accent1"/>
                <w:sz w:val="24"/>
                <w:szCs w:val="24"/>
              </w:rPr>
              <w:t>Elementary School</w:t>
            </w:r>
          </w:p>
          <w:p w:rsidR="006A5DD9" w:rsidRPr="00BE3BDF" w:rsidRDefault="006A5DD9" w:rsidP="006A5DD9">
            <w:pPr>
              <w:contextualSpacing w:val="0"/>
              <w:rPr>
                <w:b/>
                <w:bCs/>
                <w:color w:val="0F6FC6" w:themeColor="accent1"/>
                <w:sz w:val="28"/>
                <w:szCs w:val="28"/>
              </w:rPr>
            </w:pPr>
            <w:r w:rsidRPr="00BE3BDF">
              <w:rPr>
                <w:b/>
                <w:bCs/>
                <w:sz w:val="28"/>
                <w:szCs w:val="28"/>
              </w:rPr>
              <w:t xml:space="preserve">2008-2012 </w:t>
            </w:r>
          </w:p>
          <w:p w:rsidR="006A5DD9" w:rsidRPr="007A676E" w:rsidRDefault="006A5DD9" w:rsidP="007A676E">
            <w:pPr>
              <w:contextualSpacing w:val="0"/>
              <w:rPr>
                <w:b/>
                <w:bCs/>
                <w:color w:val="0F6FC6" w:themeColor="accent1"/>
                <w:sz w:val="24"/>
                <w:szCs w:val="24"/>
              </w:rPr>
            </w:pPr>
            <w:r w:rsidRPr="00BE3BDF">
              <w:rPr>
                <w:b/>
                <w:bCs/>
                <w:color w:val="0F6FC6" w:themeColor="accent1"/>
                <w:sz w:val="24"/>
                <w:szCs w:val="24"/>
              </w:rPr>
              <w:t xml:space="preserve">ALMAAMON HIGH SCHOOL </w:t>
            </w:r>
          </w:p>
          <w:p w:rsidR="006A5DD9" w:rsidRPr="00BE3BDF" w:rsidRDefault="006A5DD9" w:rsidP="006A5DD9">
            <w:pPr>
              <w:contextualSpacing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3BDF">
              <w:rPr>
                <w:b/>
                <w:bCs/>
                <w:color w:val="000000" w:themeColor="text1"/>
                <w:sz w:val="28"/>
                <w:szCs w:val="28"/>
              </w:rPr>
              <w:t xml:space="preserve">2013-2017 </w:t>
            </w:r>
          </w:p>
          <w:p w:rsidR="00DF06F7" w:rsidRDefault="006A5DD9" w:rsidP="0075390A">
            <w:pPr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E3BDF">
              <w:rPr>
                <w:b/>
                <w:bCs/>
                <w:color w:val="0F6FC6" w:themeColor="accent1"/>
                <w:sz w:val="24"/>
                <w:szCs w:val="24"/>
              </w:rPr>
              <w:t>Baghdad Collage For Economic Science University Department Of Computer Science</w:t>
            </w:r>
          </w:p>
          <w:p w:rsidR="00C13B87" w:rsidRDefault="00C13B87" w:rsidP="0075390A">
            <w:pPr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C13B87" w:rsidRDefault="00C13B87" w:rsidP="0075390A">
            <w:pPr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C13B87" w:rsidRDefault="00C13B87" w:rsidP="0075390A">
            <w:pPr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7A676E" w:rsidRDefault="007A676E" w:rsidP="0075390A">
            <w:pPr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7A676E" w:rsidRPr="00BE3BDF" w:rsidRDefault="007A676E" w:rsidP="0075390A">
            <w:pPr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486277" w:rsidRPr="00CF1A49" w:rsidRDefault="00313B57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0A46176997D84CB2BB2F1E24F6D31DCC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640"/>
        <w:gridCol w:w="720"/>
      </w:tblGrid>
      <w:tr w:rsidR="003A0632" w:rsidRPr="006E1507" w:rsidTr="0000251D">
        <w:trPr>
          <w:trHeight w:val="2035"/>
        </w:trPr>
        <w:tc>
          <w:tcPr>
            <w:tcW w:w="8640" w:type="dxa"/>
          </w:tcPr>
          <w:p w:rsidR="0000251D" w:rsidRDefault="0000251D" w:rsidP="0000251D">
            <w:pPr>
              <w:pStyle w:val="ListBullet"/>
              <w:contextualSpacing w:val="0"/>
            </w:pPr>
            <w:r w:rsidRPr="0000251D">
              <w:rPr>
                <w:b/>
                <w:bCs/>
                <w:color w:val="000000" w:themeColor="text1"/>
                <w:sz w:val="28"/>
                <w:szCs w:val="28"/>
              </w:rPr>
              <w:t>Platforms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:</w:t>
            </w:r>
            <w:r>
              <w:t xml:space="preserve"> </w:t>
            </w:r>
            <w:r w:rsidRPr="00BE3BDF">
              <w:rPr>
                <w:b/>
                <w:bCs/>
                <w:color w:val="0F6FC6" w:themeColor="accent1"/>
                <w:sz w:val="24"/>
                <w:szCs w:val="24"/>
              </w:rPr>
              <w:t>Mac OS X Leopard, Windows XP/Vista/ 7 / 8/ 10</w:t>
            </w:r>
          </w:p>
          <w:p w:rsidR="0000251D" w:rsidRDefault="0000251D" w:rsidP="0000251D">
            <w:pPr>
              <w:pStyle w:val="ListBullet"/>
              <w:contextualSpacing w:val="0"/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Applications : </w:t>
            </w:r>
            <w:r w:rsidRPr="00BE3BDF">
              <w:rPr>
                <w:b/>
                <w:bCs/>
                <w:color w:val="0F6FC6" w:themeColor="accent1"/>
                <w:sz w:val="24"/>
                <w:szCs w:val="24"/>
              </w:rPr>
              <w:t>Microsoft Word, Excel , Power point , Access , Adobe Photosho</w:t>
            </w:r>
            <w:r w:rsidRPr="00BE3BDF">
              <w:rPr>
                <w:b/>
                <w:bCs/>
                <w:sz w:val="24"/>
                <w:szCs w:val="24"/>
              </w:rPr>
              <w:t>p</w:t>
            </w:r>
            <w:r>
              <w:t xml:space="preserve"> </w:t>
            </w:r>
          </w:p>
          <w:p w:rsidR="0000251D" w:rsidRDefault="0000251D" w:rsidP="00BE3BDF">
            <w:pPr>
              <w:pStyle w:val="ListBullet"/>
              <w:contextualSpacing w:val="0"/>
            </w:pPr>
            <w:r w:rsidRPr="00BE3BDF">
              <w:rPr>
                <w:b/>
                <w:bCs/>
                <w:color w:val="000000" w:themeColor="text1"/>
                <w:sz w:val="28"/>
                <w:szCs w:val="28"/>
              </w:rPr>
              <w:t xml:space="preserve">Programming Language : </w:t>
            </w:r>
            <w:r w:rsidRPr="00BE3BDF">
              <w:rPr>
                <w:b/>
                <w:bCs/>
                <w:color w:val="0F6FC6" w:themeColor="accent1"/>
                <w:sz w:val="24"/>
                <w:szCs w:val="24"/>
              </w:rPr>
              <w:t>C++ , C Sharp , PHP , Java , Html , Visual Basic , SQL , Windows server</w:t>
            </w:r>
          </w:p>
          <w:p w:rsidR="00BE3BDF" w:rsidRPr="007D037E" w:rsidRDefault="00BE3BDF" w:rsidP="007D037E">
            <w:pPr>
              <w:pStyle w:val="ListBullet"/>
              <w:contextualSpacing w:val="0"/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Language :</w:t>
            </w:r>
            <w:r>
              <w:t xml:space="preserve"> </w:t>
            </w:r>
            <w:r w:rsidR="007D037E">
              <w:t xml:space="preserve">  </w:t>
            </w:r>
          </w:p>
          <w:p w:rsidR="007D037E" w:rsidRDefault="007D037E" w:rsidP="00BE3BDF">
            <w:pPr>
              <w:pStyle w:val="ListBullet"/>
              <w:contextualSpacing w:val="0"/>
            </w:pPr>
            <w:r>
              <w:rPr>
                <w:b/>
                <w:bCs/>
                <w:color w:val="0F6FC6" w:themeColor="accent1"/>
                <w:sz w:val="24"/>
                <w:szCs w:val="24"/>
              </w:rPr>
              <w:t>English / Good in Speaking and Writing</w:t>
            </w:r>
          </w:p>
          <w:p w:rsidR="00BE3BDF" w:rsidRPr="007A676E" w:rsidRDefault="007D037E" w:rsidP="007A676E">
            <w:pPr>
              <w:pStyle w:val="ListBullet"/>
              <w:contextualSpacing w:val="0"/>
              <w:rPr>
                <w:b/>
                <w:bCs/>
                <w:color w:val="0F6FC6" w:themeColor="accent1"/>
                <w:sz w:val="24"/>
                <w:szCs w:val="24"/>
              </w:rPr>
            </w:pPr>
            <w:r w:rsidRPr="007D037E">
              <w:rPr>
                <w:b/>
                <w:bCs/>
                <w:color w:val="0F6FC6" w:themeColor="accent1"/>
                <w:sz w:val="24"/>
                <w:szCs w:val="24"/>
              </w:rPr>
              <w:t xml:space="preserve">Arabic / Native Language </w:t>
            </w:r>
          </w:p>
          <w:p w:rsidR="00BE3BDF" w:rsidRPr="006E1507" w:rsidRDefault="00BE3BDF" w:rsidP="0000251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F4E6D" w:rsidRDefault="001F4E6D" w:rsidP="0000251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00251D" w:rsidRPr="006E1507" w:rsidRDefault="0000251D" w:rsidP="0000251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720" w:type="dxa"/>
            <w:tcMar>
              <w:left w:w="360" w:type="dxa"/>
            </w:tcMar>
          </w:tcPr>
          <w:p w:rsidR="003A0632" w:rsidRPr="006E1507" w:rsidRDefault="003A0632" w:rsidP="0000251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6E1507" w:rsidRDefault="001E3120" w:rsidP="0000251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B57" w:rsidRDefault="00313B57" w:rsidP="0068194B">
      <w:r>
        <w:separator/>
      </w:r>
    </w:p>
    <w:p w:rsidR="00313B57" w:rsidRDefault="00313B57"/>
    <w:p w:rsidR="00313B57" w:rsidRDefault="00313B57"/>
  </w:endnote>
  <w:endnote w:type="continuationSeparator" w:id="0">
    <w:p w:rsidR="00313B57" w:rsidRDefault="00313B57" w:rsidP="0068194B">
      <w:r>
        <w:continuationSeparator/>
      </w:r>
    </w:p>
    <w:p w:rsidR="00313B57" w:rsidRDefault="00313B57"/>
    <w:p w:rsidR="00313B57" w:rsidRDefault="00313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7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B57" w:rsidRDefault="00313B57" w:rsidP="0068194B">
      <w:r>
        <w:separator/>
      </w:r>
    </w:p>
    <w:p w:rsidR="00313B57" w:rsidRDefault="00313B57"/>
    <w:p w:rsidR="00313B57" w:rsidRDefault="00313B57"/>
  </w:footnote>
  <w:footnote w:type="continuationSeparator" w:id="0">
    <w:p w:rsidR="00313B57" w:rsidRDefault="00313B57" w:rsidP="0068194B">
      <w:r>
        <w:continuationSeparator/>
      </w:r>
    </w:p>
    <w:p w:rsidR="00313B57" w:rsidRDefault="00313B57"/>
    <w:p w:rsidR="00313B57" w:rsidRDefault="00313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D963FEF" id="Straight Connector 5" o:spid="_x0000_s1026" alt="Header dividing line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59"/>
    <w:rsid w:val="000001EF"/>
    <w:rsid w:val="0000251D"/>
    <w:rsid w:val="00007322"/>
    <w:rsid w:val="00007728"/>
    <w:rsid w:val="00024584"/>
    <w:rsid w:val="00024730"/>
    <w:rsid w:val="00035E82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3470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4948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B57"/>
    <w:rsid w:val="00316DFF"/>
    <w:rsid w:val="00325B57"/>
    <w:rsid w:val="00336056"/>
    <w:rsid w:val="00351B59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2F5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48F3"/>
    <w:rsid w:val="006618E9"/>
    <w:rsid w:val="0068194B"/>
    <w:rsid w:val="00692703"/>
    <w:rsid w:val="006A1962"/>
    <w:rsid w:val="006A5DD9"/>
    <w:rsid w:val="006B5D48"/>
    <w:rsid w:val="006B7D7B"/>
    <w:rsid w:val="006C0C19"/>
    <w:rsid w:val="006C1A5E"/>
    <w:rsid w:val="006E1507"/>
    <w:rsid w:val="00712D8B"/>
    <w:rsid w:val="007273B7"/>
    <w:rsid w:val="00733E0A"/>
    <w:rsid w:val="00735434"/>
    <w:rsid w:val="0074403D"/>
    <w:rsid w:val="00746D44"/>
    <w:rsid w:val="007538DC"/>
    <w:rsid w:val="0075390A"/>
    <w:rsid w:val="00757803"/>
    <w:rsid w:val="0079206B"/>
    <w:rsid w:val="00796076"/>
    <w:rsid w:val="007A676E"/>
    <w:rsid w:val="007C0566"/>
    <w:rsid w:val="007C606B"/>
    <w:rsid w:val="007D037E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EC8"/>
    <w:rsid w:val="00B540F4"/>
    <w:rsid w:val="00B60FD0"/>
    <w:rsid w:val="00B622DF"/>
    <w:rsid w:val="00B6332A"/>
    <w:rsid w:val="00B81760"/>
    <w:rsid w:val="00B842A9"/>
    <w:rsid w:val="00B8494C"/>
    <w:rsid w:val="00BA1546"/>
    <w:rsid w:val="00BB4E51"/>
    <w:rsid w:val="00BD431F"/>
    <w:rsid w:val="00BE3BDF"/>
    <w:rsid w:val="00BE423E"/>
    <w:rsid w:val="00BF61AC"/>
    <w:rsid w:val="00C12E96"/>
    <w:rsid w:val="00C13B87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6F7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227C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B7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79D3CE3-E325-41AB-83D5-72BC2FB0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DF"/>
  </w:style>
  <w:style w:type="paragraph" w:styleId="Heading1">
    <w:name w:val="heading 1"/>
    <w:basedOn w:val="Normal"/>
    <w:next w:val="Normal"/>
    <w:link w:val="Heading1Char"/>
    <w:uiPriority w:val="9"/>
    <w:qFormat/>
    <w:rsid w:val="00BE3BDF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BDF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BDF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BDF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BDF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BDF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BDF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B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B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3BDF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BDF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E3BDF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3BDF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E3BDF"/>
    <w:rPr>
      <w:caps/>
      <w:color w:val="073662" w:themeColor="accent1" w:themeShade="7F"/>
      <w:spacing w:val="15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31"/>
    <w:qFormat/>
    <w:rsid w:val="00BE3BDF"/>
    <w:rPr>
      <w:b/>
      <w:bCs/>
      <w:color w:val="0F6FC6" w:themeColor="accent1"/>
    </w:rPr>
  </w:style>
  <w:style w:type="paragraph" w:styleId="ListBullet">
    <w:name w:val="List Bullet"/>
    <w:basedOn w:val="Normal"/>
    <w:uiPriority w:val="11"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E3BDF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B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B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BDF"/>
    <w:rPr>
      <w:b/>
      <w:bCs/>
      <w:color w:val="0B5294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BD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BE3B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B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BDF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BDF"/>
    <w:rPr>
      <w:color w:val="0F6FC6" w:themeColor="accent1"/>
      <w:sz w:val="24"/>
      <w:szCs w:val="24"/>
    </w:rPr>
  </w:style>
  <w:style w:type="character" w:styleId="BookTitle">
    <w:name w:val="Book Title"/>
    <w:uiPriority w:val="33"/>
    <w:qFormat/>
    <w:rsid w:val="00BE3BD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B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3BDF"/>
    <w:rPr>
      <w:caps/>
      <w:color w:val="595959" w:themeColor="text1" w:themeTint="A6"/>
      <w:spacing w:val="1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BDF"/>
    <w:rPr>
      <w:caps/>
      <w:color w:val="0B5294" w:themeColor="accent1" w:themeShade="BF"/>
      <w:spacing w:val="1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BE3BDF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BDF"/>
    <w:rPr>
      <w:caps/>
      <w:color w:val="0B5294" w:themeColor="accent1" w:themeShade="BF"/>
      <w:spacing w:val="10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BE3BDF"/>
    <w:rPr>
      <w:b/>
      <w:bCs/>
      <w:caps/>
      <w:color w:val="073662" w:themeColor="accent1" w:themeShade="7F"/>
      <w:spacing w:val="10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BE3BD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BE3BD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qFormat/>
    <w:rsid w:val="00BE3BDF"/>
    <w:rPr>
      <w:i/>
      <w:iCs/>
      <w:color w:val="073662" w:themeColor="accent1" w:themeShade="7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0F6FC6" w:themeColor="accent1"/>
    </w:rPr>
  </w:style>
  <w:style w:type="character" w:styleId="Strong">
    <w:name w:val="Strong"/>
    <w:uiPriority w:val="22"/>
    <w:qFormat/>
    <w:rsid w:val="00BE3BDF"/>
    <w:rPr>
      <w:b/>
      <w:bCs/>
    </w:rPr>
  </w:style>
  <w:style w:type="character" w:styleId="Emphasis">
    <w:name w:val="Emphasis"/>
    <w:uiPriority w:val="20"/>
    <w:qFormat/>
    <w:rsid w:val="00BE3BDF"/>
    <w:rPr>
      <w:caps/>
      <w:color w:val="073662" w:themeColor="accent1" w:themeShade="7F"/>
      <w:spacing w:val="5"/>
    </w:rPr>
  </w:style>
  <w:style w:type="character" w:styleId="IntenseReference">
    <w:name w:val="Intense Reference"/>
    <w:uiPriority w:val="32"/>
    <w:qFormat/>
    <w:rsid w:val="00BE3BDF"/>
    <w:rPr>
      <w:b/>
      <w:bCs/>
      <w:i/>
      <w:iCs/>
      <w:cap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smazinalan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-pc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32C9C5DAAB4916BB7A43BBB367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B3CC-EF75-4429-8F69-F18F614B148A}"/>
      </w:docPartPr>
      <w:docPartBody>
        <w:p w:rsidR="00F56198" w:rsidRDefault="00E13DE2">
          <w:pPr>
            <w:pStyle w:val="FF32C9C5DAAB4916BB7A43BBB367058D"/>
          </w:pPr>
          <w:r w:rsidRPr="00CF1A49">
            <w:t>Experience</w:t>
          </w:r>
        </w:p>
      </w:docPartBody>
    </w:docPart>
    <w:docPart>
      <w:docPartPr>
        <w:name w:val="F546D96334914A23A428C4E62BB96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48C32-A882-4CC9-927E-F8BB1624E0A3}"/>
      </w:docPartPr>
      <w:docPartBody>
        <w:p w:rsidR="00F56198" w:rsidRDefault="00E13DE2">
          <w:pPr>
            <w:pStyle w:val="F546D96334914A23A428C4E62BB96691"/>
          </w:pPr>
          <w:r w:rsidRPr="00CF1A49">
            <w:t>Dates From</w:t>
          </w:r>
        </w:p>
      </w:docPartBody>
    </w:docPart>
    <w:docPart>
      <w:docPartPr>
        <w:name w:val="4D15B101BA3340DB939CD90D9E4DC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2801-4ABC-490F-9459-617BF5E2D573}"/>
      </w:docPartPr>
      <w:docPartBody>
        <w:p w:rsidR="00F56198" w:rsidRDefault="00E13DE2">
          <w:pPr>
            <w:pStyle w:val="4D15B101BA3340DB939CD90D9E4DC14D"/>
          </w:pPr>
          <w:r w:rsidRPr="00CF1A49">
            <w:t>Education</w:t>
          </w:r>
        </w:p>
      </w:docPartBody>
    </w:docPart>
    <w:docPart>
      <w:docPartPr>
        <w:name w:val="0A46176997D84CB2BB2F1E24F6D31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518F-CC0A-486D-A2C3-179CC7847816}"/>
      </w:docPartPr>
      <w:docPartBody>
        <w:p w:rsidR="00F56198" w:rsidRDefault="00E13DE2">
          <w:pPr>
            <w:pStyle w:val="0A46176997D84CB2BB2F1E24F6D31DC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A5"/>
    <w:rsid w:val="0027465E"/>
    <w:rsid w:val="004273C6"/>
    <w:rsid w:val="005E595D"/>
    <w:rsid w:val="006328D1"/>
    <w:rsid w:val="008D3F48"/>
    <w:rsid w:val="00A17BA5"/>
    <w:rsid w:val="00BB5DD1"/>
    <w:rsid w:val="00D075B2"/>
    <w:rsid w:val="00E13DE2"/>
    <w:rsid w:val="00F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FE8D545F24C1FB6F8B5C0CE4E3B8B">
    <w:name w:val="D3DFE8D545F24C1FB6F8B5C0CE4E3B8B"/>
    <w:pPr>
      <w:bidi/>
    </w:p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A94F1A426334F4BA9F0C7D29E04E9CC">
    <w:name w:val="5A94F1A426334F4BA9F0C7D29E04E9CC"/>
    <w:pPr>
      <w:bidi/>
    </w:pPr>
  </w:style>
  <w:style w:type="paragraph" w:customStyle="1" w:styleId="0516343C256A49E8902B1754795E2BC5">
    <w:name w:val="0516343C256A49E8902B1754795E2BC5"/>
    <w:pPr>
      <w:bidi/>
    </w:pPr>
  </w:style>
  <w:style w:type="paragraph" w:customStyle="1" w:styleId="E0ACF10F8BBC46588386C3E18B5F6166">
    <w:name w:val="E0ACF10F8BBC46588386C3E18B5F6166"/>
    <w:pPr>
      <w:bidi/>
    </w:pPr>
  </w:style>
  <w:style w:type="paragraph" w:customStyle="1" w:styleId="8024E77B43A5485AAB571267AC0AE347">
    <w:name w:val="8024E77B43A5485AAB571267AC0AE347"/>
    <w:pPr>
      <w:bidi/>
    </w:pPr>
  </w:style>
  <w:style w:type="paragraph" w:customStyle="1" w:styleId="B46787B4709D4DF7B3428567B885FAA6">
    <w:name w:val="B46787B4709D4DF7B3428567B885FAA6"/>
    <w:pPr>
      <w:bidi/>
    </w:pPr>
  </w:style>
  <w:style w:type="paragraph" w:customStyle="1" w:styleId="05265673B7344198A80D781C003F4EEE">
    <w:name w:val="05265673B7344198A80D781C003F4EEE"/>
    <w:pPr>
      <w:bidi/>
    </w:pPr>
  </w:style>
  <w:style w:type="paragraph" w:customStyle="1" w:styleId="37C09E8F17E64F049469615351D45BF5">
    <w:name w:val="37C09E8F17E64F049469615351D45BF5"/>
    <w:pPr>
      <w:bidi/>
    </w:pPr>
  </w:style>
  <w:style w:type="paragraph" w:customStyle="1" w:styleId="8DC4DF688CE744D9B70D9B67AC72AB22">
    <w:name w:val="8DC4DF688CE744D9B70D9B67AC72AB22"/>
    <w:pPr>
      <w:bidi/>
    </w:pPr>
  </w:style>
  <w:style w:type="paragraph" w:customStyle="1" w:styleId="F99463F746634E0DA9D747B6598201DD">
    <w:name w:val="F99463F746634E0DA9D747B6598201DD"/>
    <w:pPr>
      <w:bidi/>
    </w:pPr>
  </w:style>
  <w:style w:type="paragraph" w:customStyle="1" w:styleId="573126AFB94246FEBE54768550D0F711">
    <w:name w:val="573126AFB94246FEBE54768550D0F711"/>
    <w:pPr>
      <w:bidi/>
    </w:pPr>
  </w:style>
  <w:style w:type="paragraph" w:customStyle="1" w:styleId="FF32C9C5DAAB4916BB7A43BBB367058D">
    <w:name w:val="FF32C9C5DAAB4916BB7A43BBB367058D"/>
    <w:pPr>
      <w:bidi/>
    </w:pPr>
  </w:style>
  <w:style w:type="paragraph" w:customStyle="1" w:styleId="F546D96334914A23A428C4E62BB96691">
    <w:name w:val="F546D96334914A23A428C4E62BB96691"/>
    <w:pPr>
      <w:bidi/>
    </w:pPr>
  </w:style>
  <w:style w:type="paragraph" w:customStyle="1" w:styleId="30839B5CCBF44771BDCC778F240645AA">
    <w:name w:val="30839B5CCBF44771BDCC778F240645AA"/>
    <w:pPr>
      <w:bidi/>
    </w:pPr>
  </w:style>
  <w:style w:type="paragraph" w:customStyle="1" w:styleId="8065BEB6D67D42D28519C92F0FEFA56E">
    <w:name w:val="8065BEB6D67D42D28519C92F0FEFA56E"/>
    <w:pPr>
      <w:bidi/>
    </w:p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88A3168CD134853A417F6B4816065E2">
    <w:name w:val="B88A3168CD134853A417F6B4816065E2"/>
    <w:pPr>
      <w:bidi/>
    </w:pPr>
  </w:style>
  <w:style w:type="paragraph" w:customStyle="1" w:styleId="EBE1EBBBEDF042949459589AB9A63EEE">
    <w:name w:val="EBE1EBBBEDF042949459589AB9A63EEE"/>
    <w:pPr>
      <w:bidi/>
    </w:pPr>
  </w:style>
  <w:style w:type="paragraph" w:customStyle="1" w:styleId="B8B33764E63B4BEAB5FE25A5D793604B">
    <w:name w:val="B8B33764E63B4BEAB5FE25A5D793604B"/>
    <w:pPr>
      <w:bidi/>
    </w:pPr>
  </w:style>
  <w:style w:type="paragraph" w:customStyle="1" w:styleId="1B396580CB2B409398230A636FE70C2D">
    <w:name w:val="1B396580CB2B409398230A636FE70C2D"/>
    <w:pPr>
      <w:bidi/>
    </w:pPr>
  </w:style>
  <w:style w:type="paragraph" w:customStyle="1" w:styleId="2CF05823242A41C7B3EBA033AA6B0F84">
    <w:name w:val="2CF05823242A41C7B3EBA033AA6B0F84"/>
    <w:pPr>
      <w:bidi/>
    </w:pPr>
  </w:style>
  <w:style w:type="paragraph" w:customStyle="1" w:styleId="C928F50F5AC44BC8A463A28EAC30C906">
    <w:name w:val="C928F50F5AC44BC8A463A28EAC30C906"/>
    <w:pPr>
      <w:bidi/>
    </w:pPr>
  </w:style>
  <w:style w:type="paragraph" w:customStyle="1" w:styleId="4E1A50A0450C4C489452CE92C5E8582D">
    <w:name w:val="4E1A50A0450C4C489452CE92C5E8582D"/>
    <w:pPr>
      <w:bidi/>
    </w:pPr>
  </w:style>
  <w:style w:type="paragraph" w:customStyle="1" w:styleId="4D15B101BA3340DB939CD90D9E4DC14D">
    <w:name w:val="4D15B101BA3340DB939CD90D9E4DC14D"/>
    <w:pPr>
      <w:bidi/>
    </w:pPr>
  </w:style>
  <w:style w:type="paragraph" w:customStyle="1" w:styleId="BF3D5990316E447FB4515103F62F29FB">
    <w:name w:val="BF3D5990316E447FB4515103F62F29FB"/>
    <w:pPr>
      <w:bidi/>
    </w:pPr>
  </w:style>
  <w:style w:type="paragraph" w:customStyle="1" w:styleId="8117A4DC97354719B73BF236C9F0CB82">
    <w:name w:val="8117A4DC97354719B73BF236C9F0CB82"/>
    <w:pPr>
      <w:bidi/>
    </w:pPr>
  </w:style>
  <w:style w:type="paragraph" w:customStyle="1" w:styleId="39F51EE3CE0F4C9D9CBFA3D6B102F0D5">
    <w:name w:val="39F51EE3CE0F4C9D9CBFA3D6B102F0D5"/>
    <w:pPr>
      <w:bidi/>
    </w:pPr>
  </w:style>
  <w:style w:type="paragraph" w:customStyle="1" w:styleId="0CC8302323BC450DB5264F4DC5830A48">
    <w:name w:val="0CC8302323BC450DB5264F4DC5830A48"/>
    <w:pPr>
      <w:bidi/>
    </w:pPr>
  </w:style>
  <w:style w:type="paragraph" w:customStyle="1" w:styleId="F9C99E309E9541B885965E1053037015">
    <w:name w:val="F9C99E309E9541B885965E1053037015"/>
    <w:pPr>
      <w:bidi/>
    </w:pPr>
  </w:style>
  <w:style w:type="paragraph" w:customStyle="1" w:styleId="9024E9177F924E2085442E2D6AC7F7C8">
    <w:name w:val="9024E9177F924E2085442E2D6AC7F7C8"/>
    <w:pPr>
      <w:bidi/>
    </w:pPr>
  </w:style>
  <w:style w:type="paragraph" w:customStyle="1" w:styleId="43E24231DB0C43769E3C6BB99C667D89">
    <w:name w:val="43E24231DB0C43769E3C6BB99C667D89"/>
    <w:pPr>
      <w:bidi/>
    </w:pPr>
  </w:style>
  <w:style w:type="paragraph" w:customStyle="1" w:styleId="D9DE138A9E25425186E93F05538AEBA6">
    <w:name w:val="D9DE138A9E25425186E93F05538AEBA6"/>
    <w:pPr>
      <w:bidi/>
    </w:pPr>
  </w:style>
  <w:style w:type="paragraph" w:customStyle="1" w:styleId="C14BA90496AE4BF39A680AC145667519">
    <w:name w:val="C14BA90496AE4BF39A680AC145667519"/>
    <w:pPr>
      <w:bidi/>
    </w:pPr>
  </w:style>
  <w:style w:type="paragraph" w:customStyle="1" w:styleId="9F734CF566C544A8909860DF44BCB6A1">
    <w:name w:val="9F734CF566C544A8909860DF44BCB6A1"/>
    <w:pPr>
      <w:bidi/>
    </w:pPr>
  </w:style>
  <w:style w:type="paragraph" w:customStyle="1" w:styleId="0A46176997D84CB2BB2F1E24F6D31DCC">
    <w:name w:val="0A46176997D84CB2BB2F1E24F6D31DCC"/>
    <w:pPr>
      <w:bidi/>
    </w:pPr>
  </w:style>
  <w:style w:type="paragraph" w:customStyle="1" w:styleId="AADF00E24ACC4649950EA41955AC8BA1">
    <w:name w:val="AADF00E24ACC4649950EA41955AC8BA1"/>
    <w:pPr>
      <w:bidi/>
    </w:pPr>
  </w:style>
  <w:style w:type="paragraph" w:customStyle="1" w:styleId="953DE79767664A59AFD7DB5521992827">
    <w:name w:val="953DE79767664A59AFD7DB5521992827"/>
    <w:pPr>
      <w:bidi/>
    </w:pPr>
  </w:style>
  <w:style w:type="paragraph" w:customStyle="1" w:styleId="599D0B53814749AB958961F7B3383FCE">
    <w:name w:val="599D0B53814749AB958961F7B3383FCE"/>
    <w:pPr>
      <w:bidi/>
    </w:pPr>
  </w:style>
  <w:style w:type="paragraph" w:customStyle="1" w:styleId="2CA086897CCF4DFEA2E50D42AF9F15DB">
    <w:name w:val="2CA086897CCF4DFEA2E50D42AF9F15DB"/>
    <w:pPr>
      <w:bidi/>
    </w:pPr>
  </w:style>
  <w:style w:type="paragraph" w:customStyle="1" w:styleId="8304BBF7409344429D0C5E87BA1C0EDB">
    <w:name w:val="8304BBF7409344429D0C5E87BA1C0EDB"/>
    <w:pPr>
      <w:bidi/>
    </w:pPr>
  </w:style>
  <w:style w:type="paragraph" w:customStyle="1" w:styleId="766BB74C2A3E4A83A4D300E4DE01A547">
    <w:name w:val="766BB74C2A3E4A83A4D300E4DE01A547"/>
    <w:pPr>
      <w:bidi/>
    </w:pPr>
  </w:style>
  <w:style w:type="paragraph" w:customStyle="1" w:styleId="E28D2788381F4A9EBA6B9BA8CE22C1CD">
    <w:name w:val="E28D2788381F4A9EBA6B9BA8CE22C1CD"/>
    <w:pPr>
      <w:bidi/>
    </w:pPr>
  </w:style>
  <w:style w:type="paragraph" w:customStyle="1" w:styleId="BF55FFABCC1B47B4BFC11AC648082DD9">
    <w:name w:val="BF55FFABCC1B47B4BFC11AC648082DD9"/>
    <w:rsid w:val="00A17BA5"/>
    <w:pPr>
      <w:bidi/>
    </w:pPr>
  </w:style>
  <w:style w:type="paragraph" w:customStyle="1" w:styleId="D49589CD13F845FAA1E5E2EC720790CE">
    <w:name w:val="D49589CD13F845FAA1E5E2EC720790CE"/>
    <w:rsid w:val="00BB5DD1"/>
    <w:pPr>
      <w:bidi/>
    </w:pPr>
  </w:style>
  <w:style w:type="paragraph" w:customStyle="1" w:styleId="772D081B537C4784B74225BF28650E62">
    <w:name w:val="772D081B537C4784B74225BF28650E62"/>
    <w:rsid w:val="00BB5DD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A1CC-840E-4CEE-B18E-03CB57E5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</dc:creator>
  <cp:keywords/>
  <dc:description/>
  <cp:lastModifiedBy>NEW-pc</cp:lastModifiedBy>
  <cp:revision>2</cp:revision>
  <dcterms:created xsi:type="dcterms:W3CDTF">2019-05-11T20:49:00Z</dcterms:created>
  <dcterms:modified xsi:type="dcterms:W3CDTF">2019-05-11T20:49:00Z</dcterms:modified>
  <cp:category/>
</cp:coreProperties>
</file>