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79C2EA4" w14:textId="77777777" w:rsidTr="00E72153">
        <w:trPr>
          <w:trHeight w:val="4410"/>
        </w:trPr>
        <w:tc>
          <w:tcPr>
            <w:tcW w:w="3600" w:type="dxa"/>
            <w:vAlign w:val="bottom"/>
          </w:tcPr>
          <w:p w14:paraId="53B3D8C2" w14:textId="08600871" w:rsidR="001B2ABD" w:rsidRDefault="008173C3" w:rsidP="00E72153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6730964A" wp14:editId="3B3D005A">
                  <wp:extent cx="1733550" cy="1866900"/>
                  <wp:effectExtent l="323850" t="323850" r="323850" b="3238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790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199" cy="189344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20" w:type="dxa"/>
          </w:tcPr>
          <w:p w14:paraId="358F606C" w14:textId="77777777" w:rsidR="001B2ABD" w:rsidRDefault="001B2ABD" w:rsidP="00E72153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  <w:vAlign w:val="bottom"/>
          </w:tcPr>
          <w:p w14:paraId="5872CFD2" w14:textId="1C84BDEF" w:rsidR="001B2ABD" w:rsidRPr="004A06D7" w:rsidRDefault="00036C91" w:rsidP="00E72153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Ahme</w:t>
            </w:r>
            <w:r w:rsidR="0052458D" w:rsidRPr="004A06D7">
              <w:rPr>
                <w:sz w:val="48"/>
                <w:szCs w:val="48"/>
              </w:rPr>
              <w:t>d Hassanain Flayeh</w:t>
            </w:r>
          </w:p>
          <w:p w14:paraId="5095FC8D" w14:textId="77777777" w:rsidR="001B2ABD" w:rsidRDefault="0052458D" w:rsidP="00E72153">
            <w:pPr>
              <w:pStyle w:val="Subtitle"/>
              <w:rPr>
                <w:spacing w:val="0"/>
                <w:w w:val="100"/>
                <w:sz w:val="36"/>
                <w:szCs w:val="36"/>
              </w:rPr>
            </w:pPr>
            <w:r w:rsidRPr="00A11F23">
              <w:rPr>
                <w:spacing w:val="1"/>
                <w:w w:val="39"/>
                <w:sz w:val="36"/>
                <w:szCs w:val="36"/>
              </w:rPr>
              <w:t>Electrical &amp; Instrument Enginee</w:t>
            </w:r>
            <w:r w:rsidRPr="00A11F23">
              <w:rPr>
                <w:spacing w:val="2"/>
                <w:w w:val="39"/>
                <w:sz w:val="36"/>
                <w:szCs w:val="36"/>
              </w:rPr>
              <w:t>r</w:t>
            </w:r>
          </w:p>
          <w:p w14:paraId="0935A2EF" w14:textId="77777777" w:rsidR="00BF4F85" w:rsidRDefault="00BF4F85" w:rsidP="00E72153"/>
          <w:p w14:paraId="5FBED063" w14:textId="77777777" w:rsidR="00BF4F85" w:rsidRDefault="00BF4F85" w:rsidP="00E72153"/>
          <w:p w14:paraId="4DEE83FD" w14:textId="77777777" w:rsidR="00BF4F85" w:rsidRDefault="00BF4F85" w:rsidP="00E72153"/>
          <w:p w14:paraId="0A1802F6" w14:textId="77777777" w:rsidR="00BF4F85" w:rsidRDefault="00BF4F85" w:rsidP="00E72153"/>
          <w:p w14:paraId="79AEAB7C" w14:textId="77777777" w:rsidR="00BF4F85" w:rsidRDefault="00BF4F85" w:rsidP="00E72153"/>
          <w:p w14:paraId="083B666D" w14:textId="77777777" w:rsidR="00BF4F85" w:rsidRDefault="00BF4F85" w:rsidP="00E72153">
            <w:pPr>
              <w:rPr>
                <w:rFonts w:ascii="Arial Rounded MT Bold" w:hAnsi="Arial Rounded MT Bold"/>
                <w:color w:val="000000" w:themeColor="text1"/>
                <w:sz w:val="22"/>
                <w:u w:val="single"/>
              </w:rPr>
            </w:pPr>
            <w:r w:rsidRPr="00E84110">
              <w:rPr>
                <w:rFonts w:ascii="Arial Rounded MT Bold" w:hAnsi="Arial Rounded MT Bold"/>
                <w:color w:val="000000" w:themeColor="text1"/>
                <w:sz w:val="22"/>
                <w:u w:val="single"/>
              </w:rPr>
              <w:t>ABOUT ME</w:t>
            </w:r>
          </w:p>
          <w:p w14:paraId="2F83FE55" w14:textId="77777777" w:rsidR="00E84110" w:rsidRDefault="00E84110" w:rsidP="00E72153">
            <w:pPr>
              <w:rPr>
                <w:rFonts w:ascii="Arial Rounded MT Bold" w:hAnsi="Arial Rounded MT Bold"/>
                <w:color w:val="000000" w:themeColor="text1"/>
                <w:sz w:val="22"/>
                <w:u w:val="single"/>
              </w:rPr>
            </w:pPr>
          </w:p>
          <w:p w14:paraId="479B9B28" w14:textId="57E48EA4" w:rsidR="00E84110" w:rsidRPr="00E84110" w:rsidRDefault="00E84110" w:rsidP="00E72153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 m a nice fun and friendly person, I m honest and punctual, I work well in a team but also</w:t>
            </w:r>
            <w:r w:rsidR="005B1A74">
              <w:rPr>
                <w:rFonts w:asciiTheme="majorHAnsi" w:hAnsiTheme="majorHAnsi"/>
                <w:sz w:val="22"/>
              </w:rPr>
              <w:t xml:space="preserve"> on my own as Ilike to set myself goals which I will achieve, I have good listening and communication skills, I have creative mind and am always up for new challenges,  I am well organized and always plan ahead to make sure I manage my time well.</w:t>
            </w:r>
          </w:p>
        </w:tc>
      </w:tr>
      <w:tr w:rsidR="001B2ABD" w14:paraId="571AB389" w14:textId="77777777" w:rsidTr="00E72153">
        <w:tc>
          <w:tcPr>
            <w:tcW w:w="3600" w:type="dxa"/>
          </w:tcPr>
          <w:p w14:paraId="7DB60CA3" w14:textId="77777777" w:rsidR="00036450" w:rsidRDefault="00036450" w:rsidP="00E72153">
            <w:pPr>
              <w:pStyle w:val="Heading3"/>
            </w:pPr>
          </w:p>
          <w:sdt>
            <w:sdtPr>
              <w:id w:val="-1954003311"/>
              <w:placeholder>
                <w:docPart w:val="735A71FE763F4168A92AD616514FA2FA"/>
              </w:placeholder>
              <w:temporary/>
              <w:showingPlcHdr/>
            </w:sdtPr>
            <w:sdtEndPr/>
            <w:sdtContent>
              <w:p w14:paraId="4C0FB8DC" w14:textId="77777777" w:rsidR="00036450" w:rsidRPr="00CB0055" w:rsidRDefault="00CB0055" w:rsidP="00E72153">
                <w:pPr>
                  <w:pStyle w:val="Heading3"/>
                </w:pPr>
                <w:r w:rsidRPr="006313B2">
                  <w:rPr>
                    <w:rFonts w:asciiTheme="minorHAnsi" w:eastAsiaTheme="minorEastAsia" w:hAnsiTheme="minorHAnsi" w:cstheme="minorBidi"/>
                    <w:b w:val="0"/>
                    <w:caps w:val="0"/>
                    <w:color w:val="355D7E" w:themeColor="accent1" w:themeShade="80"/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4886BB421F3449FB80EC2BD727B068AD"/>
              </w:placeholder>
              <w:temporary/>
              <w:showingPlcHdr/>
            </w:sdtPr>
            <w:sdtEndPr/>
            <w:sdtContent>
              <w:p w14:paraId="12339C47" w14:textId="77777777" w:rsidR="004D3011" w:rsidRDefault="004D3011" w:rsidP="00E72153">
                <w:r w:rsidRPr="006313B2">
                  <w:rPr>
                    <w:color w:val="355D7E" w:themeColor="accent1" w:themeShade="80"/>
                    <w:sz w:val="22"/>
                  </w:rPr>
                  <w:t>PHONE:</w:t>
                </w:r>
              </w:p>
            </w:sdtContent>
          </w:sdt>
          <w:p w14:paraId="60FF06CA" w14:textId="77777777" w:rsidR="004D3011" w:rsidRDefault="008839CD" w:rsidP="00E72153">
            <w:r>
              <w:t>009647716127859</w:t>
            </w:r>
          </w:p>
          <w:p w14:paraId="32B459A9" w14:textId="77777777" w:rsidR="004D3011" w:rsidRPr="004D3011" w:rsidRDefault="004D3011" w:rsidP="00E72153"/>
          <w:p w14:paraId="4BE07FE9" w14:textId="77777777" w:rsidR="004D3011" w:rsidRDefault="008839CD" w:rsidP="00E72153">
            <w:r>
              <w:t>e-</w:t>
            </w:r>
            <w:r w:rsidRPr="006313B2">
              <w:rPr>
                <w:color w:val="355D7E" w:themeColor="accent1" w:themeShade="80"/>
              </w:rPr>
              <w:t>mail</w:t>
            </w:r>
            <w:r>
              <w:t>:</w:t>
            </w:r>
          </w:p>
          <w:p w14:paraId="7E97ED79" w14:textId="08355EC9" w:rsidR="004D3011" w:rsidRDefault="004E4274" w:rsidP="00E72153">
            <w:r>
              <w:t>Eng.ahmedhuss95</w:t>
            </w:r>
            <w:r w:rsidR="008839CD">
              <w:t>@gmail.com</w:t>
            </w:r>
          </w:p>
          <w:p w14:paraId="257E4760" w14:textId="77777777" w:rsidR="004D3011" w:rsidRDefault="004D3011" w:rsidP="00E72153"/>
          <w:p w14:paraId="7884F0A2" w14:textId="77777777" w:rsidR="008839CD" w:rsidRDefault="008839CD" w:rsidP="00E72153">
            <w:r w:rsidRPr="006313B2">
              <w:rPr>
                <w:color w:val="355D7E" w:themeColor="accent1" w:themeShade="80"/>
                <w:sz w:val="22"/>
              </w:rPr>
              <w:t>Address</w:t>
            </w:r>
            <w:r>
              <w:t>:</w:t>
            </w:r>
          </w:p>
          <w:p w14:paraId="1F1070FD" w14:textId="77777777" w:rsidR="008839CD" w:rsidRDefault="008839CD" w:rsidP="00E72153">
            <w:r>
              <w:t>Iraq</w:t>
            </w:r>
            <w:r w:rsidR="00936E03">
              <w:t xml:space="preserve"> </w:t>
            </w:r>
            <w:r>
              <w:t>_</w:t>
            </w:r>
            <w:r w:rsidR="00936E03">
              <w:t xml:space="preserve"> </w:t>
            </w:r>
            <w:r>
              <w:t>Baghdad</w:t>
            </w:r>
          </w:p>
          <w:p w14:paraId="54CB5062" w14:textId="77777777" w:rsidR="004D3011" w:rsidRDefault="004D3011" w:rsidP="00E72153"/>
          <w:p w14:paraId="16D79B77" w14:textId="77777777" w:rsidR="004D3011" w:rsidRDefault="004D3011" w:rsidP="00E72153"/>
          <w:p w14:paraId="397D16E7" w14:textId="77777777" w:rsidR="004D3011" w:rsidRDefault="004D3011" w:rsidP="00E72153"/>
          <w:p w14:paraId="6CB76E75" w14:textId="77777777" w:rsidR="005B1A74" w:rsidRDefault="005B1A74" w:rsidP="00E72153"/>
          <w:p w14:paraId="561289DD" w14:textId="77777777" w:rsidR="005B1A74" w:rsidRDefault="005B1A74" w:rsidP="00E72153"/>
          <w:p w14:paraId="4AB70A3C" w14:textId="77777777" w:rsidR="005B1A74" w:rsidRDefault="005B1A74" w:rsidP="00E72153"/>
          <w:p w14:paraId="703CE939" w14:textId="77777777" w:rsidR="005B1A74" w:rsidRDefault="005B1A74" w:rsidP="00E72153"/>
          <w:p w14:paraId="0BF8FA73" w14:textId="77777777" w:rsidR="005B1A74" w:rsidRDefault="005B1A74" w:rsidP="00E72153">
            <w:pPr>
              <w:rPr>
                <w:color w:val="355D7E" w:themeColor="accent1" w:themeShade="80"/>
                <w:sz w:val="24"/>
                <w:szCs w:val="24"/>
              </w:rPr>
            </w:pPr>
            <w:r w:rsidRPr="006313B2">
              <w:rPr>
                <w:color w:val="355D7E" w:themeColor="accent1" w:themeShade="80"/>
                <w:sz w:val="24"/>
                <w:szCs w:val="24"/>
              </w:rPr>
              <w:t>Person</w:t>
            </w:r>
            <w:r w:rsidR="006313B2" w:rsidRPr="006313B2">
              <w:rPr>
                <w:color w:val="355D7E" w:themeColor="accent1" w:themeShade="80"/>
                <w:sz w:val="24"/>
                <w:szCs w:val="24"/>
              </w:rPr>
              <w:t xml:space="preserve">al Information </w:t>
            </w:r>
          </w:p>
          <w:p w14:paraId="269528B9" w14:textId="77777777" w:rsidR="006313B2" w:rsidRDefault="006313B2" w:rsidP="00E72153">
            <w:pPr>
              <w:rPr>
                <w:color w:val="355D7E" w:themeColor="accent1" w:themeShade="80"/>
                <w:sz w:val="24"/>
                <w:szCs w:val="24"/>
              </w:rPr>
            </w:pPr>
          </w:p>
          <w:p w14:paraId="19FA44CA" w14:textId="2DB8DED7" w:rsidR="006313B2" w:rsidRDefault="006313B2" w:rsidP="00E72153">
            <w:pPr>
              <w:rPr>
                <w:color w:val="355D7E" w:themeColor="accent1" w:themeShade="80"/>
                <w:sz w:val="24"/>
                <w:szCs w:val="24"/>
              </w:rPr>
            </w:pPr>
            <w:r>
              <w:rPr>
                <w:color w:val="355D7E" w:themeColor="accent1" w:themeShade="80"/>
                <w:sz w:val="24"/>
                <w:szCs w:val="24"/>
              </w:rPr>
              <w:t>Gender</w:t>
            </w:r>
          </w:p>
          <w:p w14:paraId="403EE63E" w14:textId="5F1F3E25" w:rsidR="006313B2" w:rsidRPr="006313B2" w:rsidRDefault="006313B2" w:rsidP="00E72153">
            <w:pPr>
              <w:rPr>
                <w:sz w:val="24"/>
                <w:szCs w:val="24"/>
              </w:rPr>
            </w:pPr>
            <w:r w:rsidRPr="006313B2">
              <w:rPr>
                <w:sz w:val="24"/>
                <w:szCs w:val="24"/>
              </w:rPr>
              <w:t>Male</w:t>
            </w:r>
          </w:p>
          <w:p w14:paraId="56E15734" w14:textId="28499DCC" w:rsidR="006313B2" w:rsidRDefault="006313B2" w:rsidP="00E72153">
            <w:pPr>
              <w:rPr>
                <w:color w:val="355D7E" w:themeColor="accent1" w:themeShade="80"/>
                <w:sz w:val="24"/>
                <w:szCs w:val="24"/>
              </w:rPr>
            </w:pPr>
          </w:p>
          <w:p w14:paraId="5B343442" w14:textId="02185C2E" w:rsidR="006313B2" w:rsidRDefault="006313B2" w:rsidP="00E72153">
            <w:pPr>
              <w:rPr>
                <w:color w:val="355D7E" w:themeColor="accent1" w:themeShade="80"/>
                <w:sz w:val="24"/>
                <w:szCs w:val="24"/>
              </w:rPr>
            </w:pPr>
            <w:r>
              <w:rPr>
                <w:color w:val="355D7E" w:themeColor="accent1" w:themeShade="80"/>
                <w:sz w:val="24"/>
                <w:szCs w:val="24"/>
              </w:rPr>
              <w:t>Marital status</w:t>
            </w:r>
          </w:p>
          <w:p w14:paraId="483BF9CD" w14:textId="7B9513EB" w:rsidR="006313B2" w:rsidRPr="006313B2" w:rsidRDefault="006313B2" w:rsidP="00E72153">
            <w:pPr>
              <w:rPr>
                <w:sz w:val="20"/>
                <w:szCs w:val="20"/>
              </w:rPr>
            </w:pPr>
            <w:r w:rsidRPr="006313B2">
              <w:rPr>
                <w:sz w:val="20"/>
                <w:szCs w:val="20"/>
              </w:rPr>
              <w:t>Married</w:t>
            </w:r>
          </w:p>
          <w:p w14:paraId="212A1BF5" w14:textId="77777777" w:rsidR="006313B2" w:rsidRDefault="006313B2" w:rsidP="00E72153">
            <w:pPr>
              <w:rPr>
                <w:color w:val="355D7E" w:themeColor="accent1" w:themeShade="80"/>
                <w:sz w:val="24"/>
                <w:szCs w:val="24"/>
              </w:rPr>
            </w:pPr>
          </w:p>
          <w:p w14:paraId="16FAF34A" w14:textId="77777777" w:rsidR="006313B2" w:rsidRDefault="006313B2" w:rsidP="00E72153">
            <w:pPr>
              <w:rPr>
                <w:color w:val="355D7E" w:themeColor="accent1" w:themeShade="80"/>
                <w:sz w:val="24"/>
                <w:szCs w:val="24"/>
              </w:rPr>
            </w:pPr>
            <w:r>
              <w:rPr>
                <w:color w:val="355D7E" w:themeColor="accent1" w:themeShade="80"/>
                <w:sz w:val="24"/>
                <w:szCs w:val="24"/>
              </w:rPr>
              <w:t>Birth</w:t>
            </w:r>
          </w:p>
          <w:p w14:paraId="6873F23B" w14:textId="17EB7F97" w:rsidR="006313B2" w:rsidRPr="006313B2" w:rsidRDefault="006313B2" w:rsidP="00E72153">
            <w:pPr>
              <w:rPr>
                <w:sz w:val="20"/>
                <w:szCs w:val="20"/>
              </w:rPr>
            </w:pPr>
            <w:r w:rsidRPr="006313B2">
              <w:rPr>
                <w:sz w:val="20"/>
                <w:szCs w:val="20"/>
              </w:rPr>
              <w:t>27-9-1992</w:t>
            </w:r>
          </w:p>
        </w:tc>
        <w:tc>
          <w:tcPr>
            <w:tcW w:w="720" w:type="dxa"/>
          </w:tcPr>
          <w:p w14:paraId="43209EA5" w14:textId="77777777" w:rsidR="001B2ABD" w:rsidRDefault="001B2ABD" w:rsidP="00E7215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572F848" w14:textId="77777777" w:rsidR="00036450" w:rsidRPr="00E72153" w:rsidRDefault="00EC5C63" w:rsidP="00E72153">
            <w:pPr>
              <w:pStyle w:val="Heading2"/>
              <w:rPr>
                <w:szCs w:val="22"/>
              </w:rPr>
            </w:pPr>
            <w:r w:rsidRPr="00E72153">
              <w:rPr>
                <w:szCs w:val="22"/>
              </w:rPr>
              <w:t>Education:</w:t>
            </w:r>
          </w:p>
          <w:p w14:paraId="36ABC1EA" w14:textId="77777777" w:rsidR="00036450" w:rsidRPr="00E72153" w:rsidRDefault="00EC5C63" w:rsidP="00E72153">
            <w:pPr>
              <w:bidi/>
              <w:spacing w:after="200" w:line="276" w:lineRule="auto"/>
              <w:jc w:val="right"/>
              <w:rPr>
                <w:rFonts w:asciiTheme="majorHAnsi" w:eastAsia="Calibri" w:hAnsiTheme="majorHAnsi" w:cs="Arial"/>
                <w:i/>
                <w:iCs/>
                <w:sz w:val="22"/>
                <w:lang w:eastAsia="en-US"/>
              </w:rPr>
            </w:pPr>
            <w:r w:rsidRPr="00E72153">
              <w:rPr>
                <w:rFonts w:asciiTheme="majorHAnsi" w:eastAsia="Calibri" w:hAnsiTheme="majorHAnsi" w:cs="Arial"/>
                <w:i/>
                <w:iCs/>
                <w:sz w:val="22"/>
                <w:lang w:eastAsia="en-US"/>
              </w:rPr>
              <w:t>B.Sc. In Electrical Engineering –Electrical &amp; Electronics Department</w:t>
            </w:r>
            <w:r w:rsidR="003D45DA" w:rsidRPr="00E72153">
              <w:rPr>
                <w:rFonts w:asciiTheme="majorHAnsi" w:eastAsia="Calibri" w:hAnsiTheme="majorHAnsi" w:cs="Arial"/>
                <w:i/>
                <w:iCs/>
                <w:sz w:val="22"/>
                <w:lang w:eastAsia="en-US"/>
              </w:rPr>
              <w:t>/University of Technology</w:t>
            </w:r>
            <w:r w:rsidRPr="00E72153">
              <w:rPr>
                <w:rFonts w:asciiTheme="majorHAnsi" w:eastAsia="Calibri" w:hAnsiTheme="majorHAnsi" w:cs="Arial"/>
                <w:i/>
                <w:iCs/>
                <w:sz w:val="22"/>
                <w:lang w:eastAsia="en-US"/>
              </w:rPr>
              <w:t>. (2013 to 2017).</w:t>
            </w:r>
            <w:r w:rsidRPr="00E72153"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</w:rPr>
              <w:t xml:space="preserve"> </w:t>
            </w:r>
          </w:p>
          <w:sdt>
            <w:sdtPr>
              <w:rPr>
                <w:szCs w:val="22"/>
              </w:rPr>
              <w:id w:val="1001553383"/>
              <w:placeholder>
                <w:docPart w:val="9F94BC6950DF49EA8F5F3474DC84183C"/>
              </w:placeholder>
              <w:temporary/>
              <w:showingPlcHdr/>
            </w:sdtPr>
            <w:sdtEndPr/>
            <w:sdtContent>
              <w:p w14:paraId="763B0D17" w14:textId="77777777" w:rsidR="00036450" w:rsidRPr="00E72153" w:rsidRDefault="00036450" w:rsidP="00E72153">
                <w:pPr>
                  <w:pStyle w:val="Heading2"/>
                  <w:rPr>
                    <w:szCs w:val="22"/>
                  </w:rPr>
                </w:pPr>
                <w:r w:rsidRPr="00E72153">
                  <w:rPr>
                    <w:szCs w:val="22"/>
                  </w:rPr>
                  <w:t>WORK EXPERIENCE</w:t>
                </w:r>
              </w:p>
            </w:sdtContent>
          </w:sdt>
          <w:p w14:paraId="52721873" w14:textId="77777777" w:rsidR="00036450" w:rsidRPr="00E72153" w:rsidRDefault="00EC5C63" w:rsidP="00E72153">
            <w:pPr>
              <w:pStyle w:val="Heading4"/>
              <w:rPr>
                <w:rFonts w:asciiTheme="majorHAnsi" w:hAnsiTheme="majorHAnsi"/>
                <w:bCs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[AL Bilal Company-Client GE]</w:t>
            </w:r>
            <w:r w:rsidR="00036450" w:rsidRPr="00E72153">
              <w:rPr>
                <w:rFonts w:asciiTheme="majorHAnsi" w:hAnsiTheme="majorHAnsi"/>
                <w:sz w:val="22"/>
              </w:rPr>
              <w:t xml:space="preserve">  </w:t>
            </w:r>
            <w:r w:rsidRPr="00E72153">
              <w:rPr>
                <w:rFonts w:asciiTheme="majorHAnsi" w:hAnsiTheme="majorHAnsi"/>
                <w:sz w:val="22"/>
              </w:rPr>
              <w:t>[Electrical Engineer]</w:t>
            </w:r>
          </w:p>
          <w:p w14:paraId="7E20DF98" w14:textId="77777777" w:rsidR="00036450" w:rsidRPr="00E72153" w:rsidRDefault="00EC5C63" w:rsidP="00E72153">
            <w:pPr>
              <w:pStyle w:val="Date"/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[From 2017]</w:t>
            </w:r>
            <w:r w:rsidR="00036450" w:rsidRPr="00E72153">
              <w:rPr>
                <w:rFonts w:asciiTheme="majorHAnsi" w:hAnsiTheme="majorHAnsi"/>
                <w:sz w:val="22"/>
              </w:rPr>
              <w:t>–</w:t>
            </w:r>
            <w:r w:rsidRPr="00E72153">
              <w:rPr>
                <w:rFonts w:asciiTheme="majorHAnsi" w:hAnsiTheme="majorHAnsi"/>
                <w:sz w:val="22"/>
              </w:rPr>
              <w:t>[To 2018]</w:t>
            </w:r>
          </w:p>
          <w:p w14:paraId="4E2ED908" w14:textId="138E9CFD" w:rsidR="00036450" w:rsidRPr="00E72153" w:rsidRDefault="00EC5C63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>Worked With Al Bilal Company I</w:t>
            </w:r>
            <w:r w:rsidR="00C21F31" w:rsidRPr="00E72153">
              <w:rPr>
                <w:rFonts w:asciiTheme="majorHAnsi" w:hAnsiTheme="majorHAnsi"/>
                <w:i/>
                <w:iCs/>
                <w:sz w:val="22"/>
              </w:rPr>
              <w:t>n</w:t>
            </w:r>
            <w:r w:rsidR="006E50C0" w:rsidRPr="00E72153">
              <w:rPr>
                <w:rFonts w:asciiTheme="majorHAnsi" w:hAnsiTheme="majorHAnsi"/>
                <w:i/>
                <w:iCs/>
                <w:sz w:val="22"/>
              </w:rPr>
              <w:t xml:space="preserve"> the 400 KV substation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 at Northewest</w:t>
            </w:r>
            <w:r w:rsidRPr="00E72153">
              <w:rPr>
                <w:rFonts w:asciiTheme="majorHAnsi" w:hAnsiTheme="majorHAnsi"/>
                <w:i/>
                <w:iCs/>
                <w:sz w:val="22"/>
                <w:rtl/>
                <w:lang w:bidi="ar-IQ"/>
              </w:rPr>
              <w:t xml:space="preserve">   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>Baghdad (</w:t>
            </w:r>
            <w:r w:rsidR="006E50C0" w:rsidRPr="00E72153">
              <w:rPr>
                <w:rFonts w:asciiTheme="majorHAnsi" w:hAnsiTheme="majorHAnsi"/>
                <w:i/>
                <w:iCs/>
                <w:sz w:val="22"/>
              </w:rPr>
              <w:t xml:space="preserve"> Cable Pulling ,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Assembling  &amp; Filtration Transformers).                                                                                                           </w:t>
            </w:r>
            <w:r w:rsidRPr="00E72153">
              <w:rPr>
                <w:rFonts w:asciiTheme="majorHAnsi" w:hAnsiTheme="majorHAnsi"/>
                <w:i/>
                <w:iCs/>
                <w:sz w:val="22"/>
                <w:rtl/>
                <w:lang w:bidi="ar-IQ"/>
              </w:rPr>
              <w:t xml:space="preserve"> 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  </w:t>
            </w:r>
            <w:r w:rsidR="00036450" w:rsidRPr="00E72153">
              <w:rPr>
                <w:rFonts w:asciiTheme="majorHAnsi" w:hAnsiTheme="majorHAnsi"/>
                <w:sz w:val="22"/>
              </w:rPr>
              <w:t xml:space="preserve"> </w:t>
            </w:r>
          </w:p>
          <w:p w14:paraId="7648E9D6" w14:textId="77777777" w:rsidR="004D3011" w:rsidRPr="00E72153" w:rsidRDefault="004D3011" w:rsidP="00E72153">
            <w:pPr>
              <w:rPr>
                <w:rFonts w:asciiTheme="majorHAnsi" w:hAnsiTheme="majorHAnsi"/>
                <w:sz w:val="22"/>
              </w:rPr>
            </w:pPr>
          </w:p>
          <w:p w14:paraId="663FA017" w14:textId="77777777" w:rsidR="004D3011" w:rsidRPr="00E72153" w:rsidRDefault="00EC5C63" w:rsidP="00E72153">
            <w:pPr>
              <w:pStyle w:val="Heading4"/>
              <w:rPr>
                <w:rFonts w:asciiTheme="majorHAnsi" w:hAnsiTheme="majorHAnsi"/>
                <w:bCs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[CTL Company-Client GE]</w:t>
            </w:r>
            <w:r w:rsidR="004D3011" w:rsidRPr="00E72153">
              <w:rPr>
                <w:rFonts w:asciiTheme="majorHAnsi" w:hAnsiTheme="majorHAnsi"/>
                <w:sz w:val="22"/>
              </w:rPr>
              <w:t xml:space="preserve">  </w:t>
            </w:r>
            <w:r w:rsidRPr="00E72153">
              <w:rPr>
                <w:rFonts w:asciiTheme="majorHAnsi" w:hAnsiTheme="majorHAnsi"/>
                <w:sz w:val="22"/>
              </w:rPr>
              <w:t>[electrical engineer]</w:t>
            </w:r>
          </w:p>
          <w:p w14:paraId="31ED7B2E" w14:textId="77777777" w:rsidR="004D3011" w:rsidRPr="00E72153" w:rsidRDefault="00EC5C63" w:rsidP="00E72153">
            <w:pPr>
              <w:pStyle w:val="Date"/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[From March-2018]</w:t>
            </w:r>
            <w:r w:rsidR="004D3011" w:rsidRPr="00E72153">
              <w:rPr>
                <w:rFonts w:asciiTheme="majorHAnsi" w:hAnsiTheme="majorHAnsi"/>
                <w:sz w:val="22"/>
              </w:rPr>
              <w:t>–</w:t>
            </w:r>
            <w:r w:rsidRPr="00E72153">
              <w:rPr>
                <w:rFonts w:asciiTheme="majorHAnsi" w:hAnsiTheme="majorHAnsi"/>
                <w:sz w:val="22"/>
              </w:rPr>
              <w:t>[To Dec-2018]</w:t>
            </w:r>
          </w:p>
          <w:p w14:paraId="7E9B71F8" w14:textId="3AE8287B" w:rsidR="004D3011" w:rsidRPr="00E72153" w:rsidRDefault="00EC5C63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>Worked with CTL Company in two Location (Al Balladiat And Salman Pak 132l33 KV Substations ) in Cable Tray &amp; Transformers Assembling, Vacuums, Filtration, Installation 33kv Switchgear</w:t>
            </w:r>
            <w:r w:rsidR="00D967FE" w:rsidRPr="00E72153">
              <w:rPr>
                <w:rFonts w:asciiTheme="majorHAnsi" w:hAnsiTheme="majorHAnsi"/>
                <w:i/>
                <w:iCs/>
                <w:sz w:val="22"/>
              </w:rPr>
              <w:t xml:space="preserve"> and tested it </w:t>
            </w:r>
            <w:r w:rsidR="00037774" w:rsidRPr="00E72153">
              <w:rPr>
                <w:rFonts w:asciiTheme="majorHAnsi" w:hAnsiTheme="majorHAnsi"/>
                <w:i/>
                <w:iCs/>
                <w:sz w:val="22"/>
              </w:rPr>
              <w:t>(Manual test , DC contact )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>, Cables pulling</w:t>
            </w:r>
            <w:r w:rsidR="00D12246" w:rsidRPr="00E72153">
              <w:rPr>
                <w:rFonts w:asciiTheme="majorHAnsi" w:hAnsiTheme="majorHAnsi"/>
                <w:i/>
                <w:iCs/>
                <w:sz w:val="22"/>
              </w:rPr>
              <w:t xml:space="preserve"> 33 Kv,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 </w:t>
            </w:r>
            <w:r w:rsidR="00D12246" w:rsidRPr="00E72153">
              <w:rPr>
                <w:rFonts w:asciiTheme="majorHAnsi" w:hAnsiTheme="majorHAnsi"/>
                <w:i/>
                <w:iCs/>
                <w:sz w:val="22"/>
              </w:rPr>
              <w:t xml:space="preserve">Tested it (isolation resistance &amp; Leakage current using HI Pot 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>&amp;</w:t>
            </w:r>
            <w:r w:rsidR="00D967FE" w:rsidRPr="00E72153">
              <w:rPr>
                <w:rFonts w:asciiTheme="majorHAnsi" w:hAnsiTheme="majorHAnsi"/>
                <w:i/>
                <w:iCs/>
                <w:sz w:val="22"/>
              </w:rPr>
              <w:t xml:space="preserve"> 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>Connecting cables</w:t>
            </w:r>
            <w:r w:rsidR="00D967FE" w:rsidRPr="00E72153">
              <w:rPr>
                <w:rFonts w:asciiTheme="majorHAnsi" w:hAnsiTheme="majorHAnsi"/>
                <w:i/>
                <w:iCs/>
                <w:sz w:val="22"/>
              </w:rPr>
              <w:t xml:space="preserve"> From tansformers and SWG sides</w:t>
            </w:r>
            <w:r w:rsidR="00D12246" w:rsidRPr="00E72153">
              <w:rPr>
                <w:rFonts w:asciiTheme="majorHAnsi" w:hAnsiTheme="majorHAnsi"/>
                <w:i/>
                <w:iCs/>
                <w:sz w:val="22"/>
              </w:rPr>
              <w:t xml:space="preserve"> </w:t>
            </w:r>
            <w:r w:rsidR="00D967FE" w:rsidRPr="00E72153">
              <w:rPr>
                <w:rFonts w:asciiTheme="majorHAnsi" w:hAnsiTheme="majorHAnsi"/>
                <w:i/>
                <w:iCs/>
                <w:sz w:val="22"/>
              </w:rPr>
              <w:t xml:space="preserve">). </w:t>
            </w:r>
            <w:r w:rsidR="00036450" w:rsidRPr="00E72153">
              <w:rPr>
                <w:rFonts w:asciiTheme="majorHAnsi" w:hAnsiTheme="majorHAnsi"/>
                <w:sz w:val="22"/>
              </w:rPr>
              <w:t xml:space="preserve"> </w:t>
            </w:r>
          </w:p>
          <w:p w14:paraId="2C702444" w14:textId="3B72FA39" w:rsidR="004D3011" w:rsidRDefault="004D3011" w:rsidP="00E72153">
            <w:pPr>
              <w:rPr>
                <w:rFonts w:asciiTheme="majorHAnsi" w:hAnsiTheme="majorHAnsi"/>
                <w:sz w:val="22"/>
              </w:rPr>
            </w:pPr>
          </w:p>
          <w:p w14:paraId="44F64229" w14:textId="3654F67D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7480D9D8" w14:textId="0E323BC4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382B9144" w14:textId="7A70A6FB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4EC2DDC0" w14:textId="24C1DE40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3C780C60" w14:textId="647F9185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0CFE8292" w14:textId="1AE3DA0E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32311BB6" w14:textId="2BA8934A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7D2754CC" w14:textId="68ED0AEC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68C8E077" w14:textId="77777777" w:rsidR="00624337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38ABA368" w14:textId="77777777" w:rsidR="00624337" w:rsidRPr="00E72153" w:rsidRDefault="00624337" w:rsidP="00E72153">
            <w:pPr>
              <w:rPr>
                <w:rFonts w:asciiTheme="majorHAnsi" w:hAnsiTheme="majorHAnsi"/>
                <w:sz w:val="22"/>
              </w:rPr>
            </w:pPr>
          </w:p>
          <w:p w14:paraId="652C1134" w14:textId="77777777" w:rsidR="004D3011" w:rsidRPr="00E72153" w:rsidRDefault="00EC5C63" w:rsidP="00E72153">
            <w:pPr>
              <w:pStyle w:val="Heading4"/>
              <w:rPr>
                <w:rFonts w:asciiTheme="majorHAnsi" w:hAnsiTheme="majorHAnsi"/>
                <w:bCs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[igcc – Client BGC</w:t>
            </w:r>
            <w:r w:rsidR="004D3011" w:rsidRPr="00E72153">
              <w:rPr>
                <w:rFonts w:asciiTheme="majorHAnsi" w:hAnsiTheme="majorHAnsi"/>
                <w:sz w:val="22"/>
              </w:rPr>
              <w:t xml:space="preserve"> </w:t>
            </w:r>
            <w:r w:rsidRPr="00E72153">
              <w:rPr>
                <w:rFonts w:asciiTheme="majorHAnsi" w:hAnsiTheme="majorHAnsi"/>
                <w:sz w:val="22"/>
              </w:rPr>
              <w:t>-Shell]</w:t>
            </w:r>
            <w:r w:rsidR="004D3011" w:rsidRPr="00E72153">
              <w:rPr>
                <w:rFonts w:asciiTheme="majorHAnsi" w:hAnsiTheme="majorHAnsi"/>
                <w:sz w:val="22"/>
              </w:rPr>
              <w:t xml:space="preserve"> </w:t>
            </w:r>
            <w:r w:rsidRPr="00E72153">
              <w:rPr>
                <w:rFonts w:asciiTheme="majorHAnsi" w:hAnsiTheme="majorHAnsi"/>
                <w:sz w:val="22"/>
              </w:rPr>
              <w:t>[E&amp;I engineer]</w:t>
            </w:r>
          </w:p>
          <w:p w14:paraId="669CE330" w14:textId="4DF25BA6" w:rsidR="004D3011" w:rsidRPr="00E72153" w:rsidRDefault="00EC5C63" w:rsidP="00E72153">
            <w:pPr>
              <w:pStyle w:val="Date"/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[From Jan-2019]</w:t>
            </w:r>
            <w:r w:rsidR="004D3011" w:rsidRPr="00E72153">
              <w:rPr>
                <w:rFonts w:asciiTheme="majorHAnsi" w:hAnsiTheme="majorHAnsi"/>
                <w:sz w:val="22"/>
              </w:rPr>
              <w:t>–</w:t>
            </w:r>
            <w:r w:rsidR="00036C91" w:rsidRPr="00E72153">
              <w:rPr>
                <w:rFonts w:asciiTheme="majorHAnsi" w:hAnsiTheme="majorHAnsi"/>
                <w:sz w:val="22"/>
              </w:rPr>
              <w:t>[to March 2020</w:t>
            </w:r>
            <w:r w:rsidRPr="00E72153">
              <w:rPr>
                <w:rFonts w:asciiTheme="majorHAnsi" w:hAnsiTheme="majorHAnsi"/>
                <w:sz w:val="22"/>
              </w:rPr>
              <w:t>]</w:t>
            </w:r>
          </w:p>
          <w:p w14:paraId="2BC48679" w14:textId="6272F480" w:rsidR="004D3011" w:rsidRPr="00E72153" w:rsidRDefault="00562DC3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 xml:space="preserve">[Rehabilitation of </w:t>
            </w:r>
            <w:r w:rsidR="00CC417A" w:rsidRPr="00E72153">
              <w:rPr>
                <w:rFonts w:asciiTheme="majorHAnsi" w:hAnsiTheme="majorHAnsi"/>
                <w:sz w:val="22"/>
              </w:rPr>
              <w:t xml:space="preserve">a gas </w:t>
            </w:r>
            <w:r w:rsidRPr="00E72153">
              <w:rPr>
                <w:rFonts w:asciiTheme="majorHAnsi" w:hAnsiTheme="majorHAnsi"/>
                <w:sz w:val="22"/>
              </w:rPr>
              <w:t xml:space="preserve">Storage &amp; Shipping </w:t>
            </w:r>
            <w:r w:rsidR="006A00BD" w:rsidRPr="00E72153">
              <w:rPr>
                <w:rFonts w:asciiTheme="majorHAnsi" w:hAnsiTheme="majorHAnsi"/>
                <w:sz w:val="22"/>
              </w:rPr>
              <w:t>Terminal</w:t>
            </w:r>
            <w:r w:rsidR="00CC417A" w:rsidRPr="00E72153">
              <w:rPr>
                <w:rFonts w:asciiTheme="majorHAnsi" w:hAnsiTheme="majorHAnsi"/>
                <w:sz w:val="22"/>
              </w:rPr>
              <w:t xml:space="preserve"> at Umm Qasr</w:t>
            </w:r>
            <w:r w:rsidR="00C21F31" w:rsidRPr="00E72153">
              <w:rPr>
                <w:rFonts w:asciiTheme="majorHAnsi" w:hAnsiTheme="majorHAnsi"/>
                <w:sz w:val="22"/>
              </w:rPr>
              <w:t>:</w:t>
            </w:r>
          </w:p>
          <w:p w14:paraId="4CF5C2C7" w14:textId="77777777" w:rsidR="00F42FD5" w:rsidRPr="00E72153" w:rsidRDefault="00CC417A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-Demolishing the old cables and Pulling new cables</w:t>
            </w:r>
            <w:r w:rsidR="006A00BD" w:rsidRPr="00E72153">
              <w:rPr>
                <w:rFonts w:asciiTheme="majorHAnsi" w:hAnsiTheme="majorHAnsi"/>
                <w:sz w:val="22"/>
              </w:rPr>
              <w:t xml:space="preserve"> to the tanks, control room, Sub station</w:t>
            </w:r>
            <w:r w:rsidR="006E50C0" w:rsidRPr="00E72153">
              <w:rPr>
                <w:rFonts w:asciiTheme="majorHAnsi" w:hAnsiTheme="majorHAnsi"/>
                <w:sz w:val="22"/>
              </w:rPr>
              <w:t>, glanding &amp; termination</w:t>
            </w:r>
            <w:r w:rsidR="00C21F31" w:rsidRPr="00E72153">
              <w:rPr>
                <w:rFonts w:asciiTheme="majorHAnsi" w:hAnsiTheme="majorHAnsi"/>
                <w:sz w:val="22"/>
              </w:rPr>
              <w:t>.</w:t>
            </w:r>
          </w:p>
          <w:p w14:paraId="5E01DEB2" w14:textId="7485178A" w:rsidR="00CC417A" w:rsidRPr="00E72153" w:rsidRDefault="00F42FD5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-</w:t>
            </w:r>
            <w:r w:rsidR="006A00BD" w:rsidRPr="00E72153">
              <w:rPr>
                <w:rFonts w:asciiTheme="majorHAnsi" w:hAnsiTheme="majorHAnsi"/>
                <w:sz w:val="22"/>
              </w:rPr>
              <w:t xml:space="preserve"> </w:t>
            </w:r>
            <w:r w:rsidRPr="00E72153">
              <w:rPr>
                <w:rFonts w:asciiTheme="majorHAnsi" w:hAnsiTheme="majorHAnsi"/>
                <w:sz w:val="22"/>
              </w:rPr>
              <w:t xml:space="preserve">installation </w:t>
            </w:r>
            <w:r w:rsidR="00037774" w:rsidRPr="00E72153">
              <w:rPr>
                <w:rFonts w:asciiTheme="majorHAnsi" w:hAnsiTheme="majorHAnsi"/>
                <w:sz w:val="22"/>
              </w:rPr>
              <w:t>earth</w:t>
            </w:r>
            <w:r w:rsidRPr="00E72153">
              <w:rPr>
                <w:rFonts w:asciiTheme="majorHAnsi" w:hAnsiTheme="majorHAnsi"/>
                <w:sz w:val="22"/>
              </w:rPr>
              <w:t>ing system for the all station &amp; Tested it by using earth tester.</w:t>
            </w:r>
          </w:p>
          <w:p w14:paraId="27525FDA" w14:textId="2E9A5A81" w:rsidR="00CC417A" w:rsidRPr="00E72153" w:rsidRDefault="00CC417A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-</w:t>
            </w:r>
            <w:r w:rsidR="006A00BD" w:rsidRPr="00E72153">
              <w:rPr>
                <w:rFonts w:asciiTheme="majorHAnsi" w:hAnsiTheme="majorHAnsi"/>
                <w:sz w:val="22"/>
              </w:rPr>
              <w:t>Inspection</w:t>
            </w:r>
            <w:r w:rsidRPr="00E72153">
              <w:rPr>
                <w:rFonts w:asciiTheme="majorHAnsi" w:hAnsiTheme="majorHAnsi"/>
                <w:sz w:val="22"/>
              </w:rPr>
              <w:t xml:space="preserve"> 11 KV Cables (Isolation resistance &amp; </w:t>
            </w:r>
            <w:r w:rsidR="00F42FD5" w:rsidRPr="00E72153">
              <w:rPr>
                <w:rFonts w:asciiTheme="majorHAnsi" w:hAnsiTheme="majorHAnsi"/>
                <w:sz w:val="22"/>
              </w:rPr>
              <w:t xml:space="preserve">Leakage current using </w:t>
            </w:r>
            <w:r w:rsidRPr="00E72153">
              <w:rPr>
                <w:rFonts w:asciiTheme="majorHAnsi" w:hAnsiTheme="majorHAnsi"/>
                <w:sz w:val="22"/>
              </w:rPr>
              <w:t>Hi-Pot VLF)</w:t>
            </w:r>
            <w:r w:rsidR="00F42FD5" w:rsidRPr="00E72153">
              <w:rPr>
                <w:rFonts w:asciiTheme="majorHAnsi" w:hAnsiTheme="majorHAnsi"/>
                <w:sz w:val="22"/>
              </w:rPr>
              <w:t>.</w:t>
            </w:r>
          </w:p>
          <w:p w14:paraId="0CDEB021" w14:textId="6CE094DC" w:rsidR="00CC417A" w:rsidRPr="00E72153" w:rsidRDefault="00CC417A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-</w:t>
            </w:r>
            <w:r w:rsidR="006A00BD" w:rsidRPr="00E72153">
              <w:rPr>
                <w:rFonts w:asciiTheme="majorHAnsi" w:hAnsiTheme="majorHAnsi"/>
                <w:sz w:val="22"/>
              </w:rPr>
              <w:t>Inspection</w:t>
            </w:r>
            <w:r w:rsidRPr="00E72153">
              <w:rPr>
                <w:rFonts w:asciiTheme="majorHAnsi" w:hAnsiTheme="majorHAnsi"/>
                <w:sz w:val="22"/>
              </w:rPr>
              <w:t xml:space="preserve"> Circuit breakers for 11 KV SWG </w:t>
            </w:r>
            <w:r w:rsidR="00037774" w:rsidRPr="00E72153">
              <w:rPr>
                <w:rFonts w:asciiTheme="majorHAnsi" w:hAnsiTheme="majorHAnsi"/>
                <w:sz w:val="22"/>
              </w:rPr>
              <w:t xml:space="preserve">by using megger, DC contact </w:t>
            </w:r>
            <w:r w:rsidRPr="00E72153">
              <w:rPr>
                <w:rFonts w:asciiTheme="majorHAnsi" w:hAnsiTheme="majorHAnsi"/>
                <w:sz w:val="22"/>
              </w:rPr>
              <w:t>&amp;</w:t>
            </w:r>
            <w:r w:rsidR="006E50C0" w:rsidRPr="00E72153">
              <w:rPr>
                <w:rFonts w:asciiTheme="majorHAnsi" w:hAnsiTheme="majorHAnsi"/>
                <w:sz w:val="22"/>
              </w:rPr>
              <w:t xml:space="preserve"> </w:t>
            </w:r>
            <w:r w:rsidR="001F1616" w:rsidRPr="00E72153">
              <w:rPr>
                <w:rFonts w:asciiTheme="majorHAnsi" w:hAnsiTheme="majorHAnsi"/>
                <w:sz w:val="22"/>
              </w:rPr>
              <w:t>Overcurrent, Earth fault</w:t>
            </w:r>
            <w:r w:rsidRPr="00E72153">
              <w:rPr>
                <w:rFonts w:asciiTheme="majorHAnsi" w:hAnsiTheme="majorHAnsi"/>
                <w:sz w:val="22"/>
              </w:rPr>
              <w:t xml:space="preserve"> </w:t>
            </w:r>
            <w:r w:rsidR="00D967FE" w:rsidRPr="00E72153">
              <w:rPr>
                <w:rFonts w:asciiTheme="majorHAnsi" w:hAnsiTheme="majorHAnsi"/>
                <w:sz w:val="22"/>
              </w:rPr>
              <w:t xml:space="preserve">Relays, VT, </w:t>
            </w:r>
            <w:r w:rsidR="00037774" w:rsidRPr="00E72153">
              <w:rPr>
                <w:rFonts w:asciiTheme="majorHAnsi" w:hAnsiTheme="majorHAnsi"/>
                <w:sz w:val="22"/>
              </w:rPr>
              <w:t xml:space="preserve">CT By using Omicron &amp; Connecting </w:t>
            </w:r>
            <w:r w:rsidR="00D967FE" w:rsidRPr="00E72153">
              <w:rPr>
                <w:rFonts w:asciiTheme="majorHAnsi" w:hAnsiTheme="majorHAnsi"/>
                <w:sz w:val="22"/>
              </w:rPr>
              <w:t>11 KV cables</w:t>
            </w:r>
            <w:r w:rsidR="00037774" w:rsidRPr="00E72153">
              <w:rPr>
                <w:rFonts w:asciiTheme="majorHAnsi" w:hAnsiTheme="majorHAnsi"/>
                <w:sz w:val="22"/>
              </w:rPr>
              <w:t xml:space="preserve"> from transformers side and SWG side</w:t>
            </w:r>
            <w:r w:rsidR="00D967FE" w:rsidRPr="00E72153">
              <w:rPr>
                <w:rFonts w:asciiTheme="majorHAnsi" w:hAnsiTheme="majorHAnsi"/>
                <w:sz w:val="22"/>
              </w:rPr>
              <w:t>.</w:t>
            </w:r>
          </w:p>
          <w:p w14:paraId="5F6F175D" w14:textId="53D1695F" w:rsidR="00CC417A" w:rsidRPr="00E72153" w:rsidRDefault="00CC417A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 xml:space="preserve"> -</w:t>
            </w:r>
            <w:r w:rsidR="006A00BD" w:rsidRPr="00E72153">
              <w:rPr>
                <w:rFonts w:asciiTheme="majorHAnsi" w:hAnsiTheme="majorHAnsi"/>
                <w:sz w:val="22"/>
              </w:rPr>
              <w:t>Inspection</w:t>
            </w:r>
            <w:r w:rsidR="001F1616" w:rsidRPr="00E72153">
              <w:rPr>
                <w:rFonts w:asciiTheme="majorHAnsi" w:hAnsiTheme="majorHAnsi"/>
                <w:sz w:val="22"/>
              </w:rPr>
              <w:t xml:space="preserve"> Overloads by using Primary &amp; Secondary </w:t>
            </w:r>
            <w:r w:rsidR="006E50C0" w:rsidRPr="00E72153">
              <w:rPr>
                <w:rFonts w:asciiTheme="majorHAnsi" w:hAnsiTheme="majorHAnsi"/>
                <w:sz w:val="22"/>
              </w:rPr>
              <w:t>Injection</w:t>
            </w:r>
            <w:r w:rsidR="001F1616" w:rsidRPr="00E72153">
              <w:rPr>
                <w:rFonts w:asciiTheme="majorHAnsi" w:hAnsiTheme="majorHAnsi"/>
                <w:sz w:val="22"/>
              </w:rPr>
              <w:t>.</w:t>
            </w:r>
          </w:p>
          <w:p w14:paraId="2D71D588" w14:textId="2DC46025" w:rsidR="006A00BD" w:rsidRPr="00E72153" w:rsidRDefault="00C21F31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-</w:t>
            </w:r>
            <w:r w:rsidR="006E50C0" w:rsidRPr="00E72153">
              <w:rPr>
                <w:rFonts w:asciiTheme="majorHAnsi" w:hAnsiTheme="majorHAnsi"/>
                <w:sz w:val="22"/>
              </w:rPr>
              <w:t>Installation  instrument devices</w:t>
            </w:r>
            <w:r w:rsidR="00037774" w:rsidRPr="00E72153">
              <w:rPr>
                <w:rFonts w:asciiTheme="majorHAnsi" w:hAnsiTheme="majorHAnsi"/>
                <w:sz w:val="22"/>
              </w:rPr>
              <w:t xml:space="preserve"> to the tanks</w:t>
            </w:r>
            <w:r w:rsidR="006E50C0" w:rsidRPr="00E72153">
              <w:rPr>
                <w:rFonts w:asciiTheme="majorHAnsi" w:hAnsiTheme="majorHAnsi"/>
                <w:sz w:val="22"/>
              </w:rPr>
              <w:t xml:space="preserve"> (Radars, level transmitter, </w:t>
            </w:r>
            <w:r w:rsidR="00F42FD5" w:rsidRPr="00E72153">
              <w:rPr>
                <w:rFonts w:asciiTheme="majorHAnsi" w:hAnsiTheme="majorHAnsi"/>
                <w:sz w:val="22"/>
              </w:rPr>
              <w:t>Density transmitter…</w:t>
            </w:r>
          </w:p>
          <w:p w14:paraId="21ABD326" w14:textId="0A3FFCA1" w:rsidR="00F42FD5" w:rsidRPr="00E72153" w:rsidRDefault="00F42FD5" w:rsidP="00E72153">
            <w:pPr>
              <w:rPr>
                <w:rFonts w:asciiTheme="majorHAnsi" w:hAnsiTheme="majorHAnsi"/>
                <w:sz w:val="22"/>
              </w:rPr>
            </w:pPr>
            <w:r w:rsidRPr="00E72153">
              <w:rPr>
                <w:rFonts w:asciiTheme="majorHAnsi" w:hAnsiTheme="majorHAnsi"/>
                <w:sz w:val="22"/>
              </w:rPr>
              <w:t>-</w:t>
            </w:r>
            <w:r w:rsidR="00D967FE" w:rsidRPr="00E72153">
              <w:rPr>
                <w:rFonts w:asciiTheme="majorHAnsi" w:hAnsiTheme="majorHAnsi"/>
                <w:sz w:val="22"/>
              </w:rPr>
              <w:t>EX Inspector (junction boxes, glands)</w:t>
            </w:r>
          </w:p>
          <w:p w14:paraId="53CB5BC4" w14:textId="77777777" w:rsidR="00112D73" w:rsidRPr="00E72153" w:rsidRDefault="00112D73" w:rsidP="00E72153">
            <w:pPr>
              <w:rPr>
                <w:rFonts w:asciiTheme="majorHAnsi" w:hAnsiTheme="majorHAnsi"/>
                <w:sz w:val="22"/>
              </w:rPr>
            </w:pPr>
          </w:p>
          <w:p w14:paraId="1E56940A" w14:textId="77777777" w:rsidR="00112D73" w:rsidRPr="00E72153" w:rsidRDefault="00112D73" w:rsidP="00E72153">
            <w:pPr>
              <w:rPr>
                <w:rFonts w:ascii="Arial Rounded MT Bold" w:hAnsi="Arial Rounded MT Bold"/>
                <w:i/>
                <w:iCs/>
                <w:sz w:val="22"/>
              </w:rPr>
            </w:pPr>
            <w:r w:rsidRPr="00E72153">
              <w:rPr>
                <w:rFonts w:ascii="Arial Rounded MT Bold" w:hAnsi="Arial Rounded MT Bold"/>
                <w:i/>
                <w:iCs/>
                <w:sz w:val="22"/>
              </w:rPr>
              <w:t>[El_Emad Co. – Client Elsewedy PSP] [Site Lead]</w:t>
            </w:r>
          </w:p>
          <w:p w14:paraId="1827DCF7" w14:textId="297F93D1" w:rsidR="00F42FD5" w:rsidRPr="00E72153" w:rsidRDefault="00112D73" w:rsidP="00E72153">
            <w:pPr>
              <w:rPr>
                <w:rFonts w:ascii="Arial Rounded MT Bold" w:hAnsi="Arial Rounded MT Bold"/>
                <w:i/>
                <w:iCs/>
                <w:sz w:val="22"/>
              </w:rPr>
            </w:pPr>
            <w:r w:rsidRPr="00E72153">
              <w:rPr>
                <w:rFonts w:ascii="Arial Rounded MT Bold" w:hAnsi="Arial Rounded MT Bold"/>
                <w:i/>
                <w:iCs/>
                <w:sz w:val="22"/>
              </w:rPr>
              <w:t>[400/132 KV Shat Alarab Substation]</w:t>
            </w:r>
          </w:p>
          <w:p w14:paraId="097E32F0" w14:textId="5AB7739B" w:rsidR="00112D73" w:rsidRPr="00E72153" w:rsidRDefault="00112D73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  <w:r w:rsidRPr="00E72153">
              <w:rPr>
                <w:rFonts w:ascii="Arial Rounded MT Bold" w:hAnsi="Arial Rounded MT Bold"/>
                <w:i/>
                <w:iCs/>
                <w:sz w:val="22"/>
              </w:rPr>
              <w:t>[From Oct-2020]-[To Apr-2021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] </w:t>
            </w:r>
          </w:p>
          <w:p w14:paraId="39781357" w14:textId="14ED45F2" w:rsidR="00036C91" w:rsidRPr="00E72153" w:rsidRDefault="00112D73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-Installation of  </w:t>
            </w:r>
            <w:r w:rsidR="00036C91" w:rsidRPr="00E72153">
              <w:rPr>
                <w:rFonts w:asciiTheme="majorHAnsi" w:hAnsiTheme="majorHAnsi"/>
                <w:i/>
                <w:iCs/>
                <w:sz w:val="22"/>
              </w:rPr>
              <w:t xml:space="preserve">all 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cable tray </w:t>
            </w:r>
            <w:r w:rsidR="00036C91" w:rsidRPr="00E72153">
              <w:rPr>
                <w:rFonts w:asciiTheme="majorHAnsi" w:hAnsiTheme="majorHAnsi"/>
                <w:i/>
                <w:iCs/>
                <w:sz w:val="22"/>
              </w:rPr>
              <w:t xml:space="preserve">in the site. </w:t>
            </w:r>
          </w:p>
          <w:p w14:paraId="63E1A229" w14:textId="2CB6FBA8" w:rsidR="00036C91" w:rsidRPr="00E72153" w:rsidRDefault="00036C91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>-Cables Pulling [Control cables,</w:t>
            </w:r>
            <w:r w:rsidR="004E4274" w:rsidRPr="00E72153">
              <w:rPr>
                <w:rFonts w:asciiTheme="majorHAnsi" w:hAnsiTheme="majorHAnsi"/>
                <w:i/>
                <w:iCs/>
                <w:sz w:val="22"/>
              </w:rPr>
              <w:t xml:space="preserve"> LV Cbles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 MV Cables, HV Cables]</w:t>
            </w:r>
          </w:p>
          <w:p w14:paraId="66EE9CDE" w14:textId="0A3CC414" w:rsidR="00036C91" w:rsidRPr="00E72153" w:rsidRDefault="00036C91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>-Terminati</w:t>
            </w:r>
            <w:r w:rsidR="004E4274" w:rsidRPr="00E72153">
              <w:rPr>
                <w:rFonts w:asciiTheme="majorHAnsi" w:hAnsiTheme="majorHAnsi"/>
                <w:i/>
                <w:iCs/>
                <w:sz w:val="22"/>
              </w:rPr>
              <w:t>on of control cables, MV cables, LV Cables.</w:t>
            </w:r>
          </w:p>
          <w:p w14:paraId="4A4C3FF4" w14:textId="7653EEB5" w:rsidR="00036C91" w:rsidRPr="00E72153" w:rsidRDefault="00036C91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>-Test MV Cables [IR, HIPOT].</w:t>
            </w:r>
          </w:p>
          <w:p w14:paraId="0CF981BB" w14:textId="77777777" w:rsidR="00036C91" w:rsidRPr="00E72153" w:rsidRDefault="00036C91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</w:p>
          <w:p w14:paraId="62D120B6" w14:textId="77777777" w:rsidR="00112D73" w:rsidRPr="00E72153" w:rsidRDefault="00112D73" w:rsidP="00E72153">
            <w:pPr>
              <w:rPr>
                <w:rFonts w:asciiTheme="majorHAnsi" w:hAnsiTheme="majorHAnsi"/>
                <w:sz w:val="22"/>
              </w:rPr>
            </w:pPr>
          </w:p>
          <w:p w14:paraId="5A593B6B" w14:textId="77777777" w:rsidR="00112D73" w:rsidRPr="00E72153" w:rsidRDefault="00112D73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</w:p>
          <w:p w14:paraId="2D67A839" w14:textId="77777777" w:rsidR="004D3011" w:rsidRPr="00E72153" w:rsidRDefault="004D3011" w:rsidP="00E72153">
            <w:pPr>
              <w:rPr>
                <w:rFonts w:asciiTheme="majorHAnsi" w:hAnsiTheme="majorHAnsi"/>
                <w:sz w:val="22"/>
              </w:rPr>
            </w:pPr>
          </w:p>
          <w:sdt>
            <w:sdtPr>
              <w:rPr>
                <w:szCs w:val="22"/>
              </w:rPr>
              <w:id w:val="1669594239"/>
              <w:placeholder>
                <w:docPart w:val="CC52BA438A8D4CEABACB1CE6109F23E5"/>
              </w:placeholder>
              <w:temporary/>
              <w:showingPlcHdr/>
            </w:sdtPr>
            <w:sdtEndPr/>
            <w:sdtContent>
              <w:p w14:paraId="7CAD6B7E" w14:textId="77777777" w:rsidR="00036450" w:rsidRPr="00E72153" w:rsidRDefault="00180329" w:rsidP="00E72153">
                <w:pPr>
                  <w:pStyle w:val="Heading2"/>
                  <w:rPr>
                    <w:szCs w:val="22"/>
                  </w:rPr>
                </w:pPr>
                <w:r w:rsidRPr="00E72153">
                  <w:rPr>
                    <w:rStyle w:val="Heading2Char"/>
                    <w:b/>
                    <w:bCs/>
                    <w:caps/>
                    <w:szCs w:val="22"/>
                  </w:rPr>
                  <w:t>SKILLS</w:t>
                </w:r>
              </w:p>
            </w:sdtContent>
          </w:sdt>
          <w:p w14:paraId="2401CA58" w14:textId="77777777" w:rsidR="00936E03" w:rsidRPr="00E72153" w:rsidRDefault="00936E03" w:rsidP="00E72153">
            <w:pPr>
              <w:rPr>
                <w:rFonts w:asciiTheme="majorHAnsi" w:hAnsiTheme="majorHAnsi"/>
                <w:i/>
                <w:iCs/>
                <w:sz w:val="22"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>Proficient computer user, Proficient Internet User,</w:t>
            </w:r>
            <w:r w:rsidRPr="00E72153">
              <w:rPr>
                <w:rFonts w:asciiTheme="majorHAnsi" w:hAnsiTheme="majorHAnsi"/>
                <w:i/>
                <w:iCs/>
                <w:sz w:val="22"/>
                <w:rtl/>
                <w:lang w:bidi="ar-IQ"/>
              </w:rPr>
              <w:t xml:space="preserve">        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>Use Microsoft office program (word ,excel ,power point ), Use some of engineering program (visual basic ,c++, Auto-cad ,</w:t>
            </w:r>
            <w:r w:rsidR="004C3B31" w:rsidRPr="00E72153">
              <w:rPr>
                <w:rFonts w:asciiTheme="majorHAnsi" w:hAnsiTheme="majorHAnsi"/>
                <w:i/>
                <w:iCs/>
                <w:sz w:val="22"/>
              </w:rPr>
              <w:t>MATLAB</w:t>
            </w: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 ) </w:t>
            </w:r>
          </w:p>
          <w:p w14:paraId="73BC5853" w14:textId="77777777" w:rsidR="00936E03" w:rsidRPr="00E72153" w:rsidRDefault="00936E03" w:rsidP="00E72153">
            <w:pPr>
              <w:rPr>
                <w:rFonts w:asciiTheme="majorHAnsi" w:hAnsiTheme="majorHAnsi"/>
                <w:i/>
                <w:iCs/>
                <w:sz w:val="22"/>
                <w:rtl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 </w:t>
            </w:r>
            <w:r w:rsidRPr="00E72153">
              <w:rPr>
                <w:rFonts w:asciiTheme="majorHAnsi" w:hAnsiTheme="majorHAnsi"/>
                <w:b/>
                <w:bCs/>
                <w:sz w:val="22"/>
                <w:u w:val="single"/>
                <w:lang w:bidi="ar-IQ"/>
              </w:rPr>
              <w:t xml:space="preserve">Languages:                   </w:t>
            </w:r>
            <w:r w:rsidRPr="00E72153">
              <w:rPr>
                <w:rFonts w:asciiTheme="majorHAnsi" w:hAnsiTheme="majorHAnsi"/>
                <w:i/>
                <w:iCs/>
                <w:sz w:val="22"/>
                <w:lang w:bidi="ar-IQ"/>
              </w:rPr>
              <w:t xml:space="preserve">                                                                                                Arabic &amp; English                                                                                                                </w:t>
            </w:r>
          </w:p>
          <w:p w14:paraId="1B955780" w14:textId="77777777" w:rsidR="00936E03" w:rsidRPr="00E72153" w:rsidRDefault="00936E03" w:rsidP="00E72153">
            <w:pPr>
              <w:rPr>
                <w:rFonts w:asciiTheme="majorHAnsi" w:hAnsiTheme="majorHAnsi"/>
                <w:i/>
                <w:iCs/>
                <w:sz w:val="22"/>
                <w:rtl/>
              </w:rPr>
            </w:pPr>
            <w:r w:rsidRPr="00E72153">
              <w:rPr>
                <w:rFonts w:asciiTheme="majorHAnsi" w:hAnsiTheme="majorHAnsi"/>
                <w:i/>
                <w:iCs/>
                <w:sz w:val="22"/>
              </w:rPr>
              <w:t xml:space="preserve">                          </w:t>
            </w:r>
          </w:p>
          <w:p w14:paraId="4B4A79FA" w14:textId="77777777" w:rsidR="00936E03" w:rsidRPr="00E72153" w:rsidRDefault="00936E03" w:rsidP="00E72153">
            <w:pPr>
              <w:tabs>
                <w:tab w:val="left" w:pos="1110"/>
              </w:tabs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  <w:lang w:bidi="ar-IQ"/>
              </w:rPr>
            </w:pPr>
          </w:p>
          <w:p w14:paraId="033659AB" w14:textId="77777777" w:rsidR="00936E03" w:rsidRPr="00E72153" w:rsidRDefault="00936E03" w:rsidP="00E72153">
            <w:pPr>
              <w:rPr>
                <w:rFonts w:asciiTheme="majorHAnsi" w:hAnsiTheme="majorHAnsi"/>
                <w:sz w:val="22"/>
              </w:rPr>
            </w:pPr>
          </w:p>
        </w:tc>
      </w:tr>
    </w:tbl>
    <w:p w14:paraId="36667460" w14:textId="4D1E3902" w:rsidR="0043117B" w:rsidRDefault="00E72153" w:rsidP="000C45FF">
      <w:pPr>
        <w:tabs>
          <w:tab w:val="left" w:pos="990"/>
        </w:tabs>
      </w:pPr>
      <w:r>
        <w:lastRenderedPageBreak/>
        <w:br w:type="textWrapping" w:clear="all"/>
      </w: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2ED55" w14:textId="77777777" w:rsidR="00A11F23" w:rsidRDefault="00A11F23" w:rsidP="000C45FF">
      <w:r>
        <w:separator/>
      </w:r>
    </w:p>
  </w:endnote>
  <w:endnote w:type="continuationSeparator" w:id="0">
    <w:p w14:paraId="25769A5D" w14:textId="77777777" w:rsidR="00A11F23" w:rsidRDefault="00A11F2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34706" w14:textId="77777777" w:rsidR="00A11F23" w:rsidRDefault="00A11F23" w:rsidP="000C45FF">
      <w:r>
        <w:separator/>
      </w:r>
    </w:p>
  </w:footnote>
  <w:footnote w:type="continuationSeparator" w:id="0">
    <w:p w14:paraId="656F6ECE" w14:textId="77777777" w:rsidR="00A11F23" w:rsidRDefault="00A11F2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078F6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F541073" wp14:editId="6707FB0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8D"/>
    <w:rsid w:val="00005CC2"/>
    <w:rsid w:val="00024330"/>
    <w:rsid w:val="00036450"/>
    <w:rsid w:val="00036C91"/>
    <w:rsid w:val="00037774"/>
    <w:rsid w:val="00094499"/>
    <w:rsid w:val="000C45FF"/>
    <w:rsid w:val="000E3FD1"/>
    <w:rsid w:val="00112054"/>
    <w:rsid w:val="00112D73"/>
    <w:rsid w:val="001525E1"/>
    <w:rsid w:val="00180329"/>
    <w:rsid w:val="0019001F"/>
    <w:rsid w:val="001A74A5"/>
    <w:rsid w:val="001B2ABD"/>
    <w:rsid w:val="001C5A69"/>
    <w:rsid w:val="001E0391"/>
    <w:rsid w:val="001E1759"/>
    <w:rsid w:val="001E716C"/>
    <w:rsid w:val="001F1616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D45DA"/>
    <w:rsid w:val="004071FC"/>
    <w:rsid w:val="0042098B"/>
    <w:rsid w:val="00445947"/>
    <w:rsid w:val="004813B3"/>
    <w:rsid w:val="00496591"/>
    <w:rsid w:val="004A06D7"/>
    <w:rsid w:val="004C3B31"/>
    <w:rsid w:val="004C63E4"/>
    <w:rsid w:val="004D3011"/>
    <w:rsid w:val="004E4274"/>
    <w:rsid w:val="0052458D"/>
    <w:rsid w:val="005262AC"/>
    <w:rsid w:val="00562DC3"/>
    <w:rsid w:val="005B1A74"/>
    <w:rsid w:val="005E39D5"/>
    <w:rsid w:val="00600670"/>
    <w:rsid w:val="0062123A"/>
    <w:rsid w:val="00624337"/>
    <w:rsid w:val="006313B2"/>
    <w:rsid w:val="006318A6"/>
    <w:rsid w:val="00646E75"/>
    <w:rsid w:val="006771D0"/>
    <w:rsid w:val="006A00BD"/>
    <w:rsid w:val="006E50C0"/>
    <w:rsid w:val="00715FCB"/>
    <w:rsid w:val="00743101"/>
    <w:rsid w:val="007775E1"/>
    <w:rsid w:val="007867A0"/>
    <w:rsid w:val="007927F5"/>
    <w:rsid w:val="00802CA0"/>
    <w:rsid w:val="008173C3"/>
    <w:rsid w:val="008839CD"/>
    <w:rsid w:val="008934EF"/>
    <w:rsid w:val="009260CD"/>
    <w:rsid w:val="00936E03"/>
    <w:rsid w:val="00952C25"/>
    <w:rsid w:val="00974B30"/>
    <w:rsid w:val="00A11F23"/>
    <w:rsid w:val="00A2118D"/>
    <w:rsid w:val="00AA61BA"/>
    <w:rsid w:val="00AD76E2"/>
    <w:rsid w:val="00B20152"/>
    <w:rsid w:val="00B359E4"/>
    <w:rsid w:val="00B57D98"/>
    <w:rsid w:val="00B70850"/>
    <w:rsid w:val="00BA038E"/>
    <w:rsid w:val="00BF4F85"/>
    <w:rsid w:val="00BF52D0"/>
    <w:rsid w:val="00C066B6"/>
    <w:rsid w:val="00C21F31"/>
    <w:rsid w:val="00C37BA1"/>
    <w:rsid w:val="00C4674C"/>
    <w:rsid w:val="00C506CF"/>
    <w:rsid w:val="00C72BED"/>
    <w:rsid w:val="00C80572"/>
    <w:rsid w:val="00C9578B"/>
    <w:rsid w:val="00CB0055"/>
    <w:rsid w:val="00CC417A"/>
    <w:rsid w:val="00D12246"/>
    <w:rsid w:val="00D2522B"/>
    <w:rsid w:val="00D422DE"/>
    <w:rsid w:val="00D5459D"/>
    <w:rsid w:val="00D967FE"/>
    <w:rsid w:val="00DA1F4D"/>
    <w:rsid w:val="00DD172A"/>
    <w:rsid w:val="00E24281"/>
    <w:rsid w:val="00E25A26"/>
    <w:rsid w:val="00E4381A"/>
    <w:rsid w:val="00E55D74"/>
    <w:rsid w:val="00E72153"/>
    <w:rsid w:val="00E72219"/>
    <w:rsid w:val="00E84110"/>
    <w:rsid w:val="00EC5C63"/>
    <w:rsid w:val="00F42FD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9C8A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A71FE763F4168A92AD616514FA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934DB-39CA-40C5-8888-5FBCB70493F1}"/>
      </w:docPartPr>
      <w:docPartBody>
        <w:p w:rsidR="00E842C7" w:rsidRDefault="00270019">
          <w:pPr>
            <w:pStyle w:val="735A71FE763F4168A92AD616514FA2FA"/>
          </w:pPr>
          <w:r w:rsidRPr="00CB0055">
            <w:t>Contact</w:t>
          </w:r>
        </w:p>
      </w:docPartBody>
    </w:docPart>
    <w:docPart>
      <w:docPartPr>
        <w:name w:val="4886BB421F3449FB80EC2BD727B06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4DE2D-7B0B-48E5-BD91-76F5FC054B20}"/>
      </w:docPartPr>
      <w:docPartBody>
        <w:p w:rsidR="00E842C7" w:rsidRDefault="00270019">
          <w:pPr>
            <w:pStyle w:val="4886BB421F3449FB80EC2BD727B068AD"/>
          </w:pPr>
          <w:r w:rsidRPr="004D3011">
            <w:t>PHONE:</w:t>
          </w:r>
        </w:p>
      </w:docPartBody>
    </w:docPart>
    <w:docPart>
      <w:docPartPr>
        <w:name w:val="9F94BC6950DF49EA8F5F3474DC841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4262-93F4-496B-BB54-E23D068CB802}"/>
      </w:docPartPr>
      <w:docPartBody>
        <w:p w:rsidR="00E842C7" w:rsidRDefault="00270019">
          <w:pPr>
            <w:pStyle w:val="9F94BC6950DF49EA8F5F3474DC84183C"/>
          </w:pPr>
          <w:r w:rsidRPr="00036450">
            <w:t>WORK EXPERIENCE</w:t>
          </w:r>
        </w:p>
      </w:docPartBody>
    </w:docPart>
    <w:docPart>
      <w:docPartPr>
        <w:name w:val="CC52BA438A8D4CEABACB1CE6109F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F0AD5-7DBA-4DC8-BD00-B851306D4471}"/>
      </w:docPartPr>
      <w:docPartBody>
        <w:p w:rsidR="00E842C7" w:rsidRDefault="00270019">
          <w:pPr>
            <w:pStyle w:val="CC52BA438A8D4CEABACB1CE6109F23E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19"/>
    <w:rsid w:val="000C4CE8"/>
    <w:rsid w:val="000D1A2F"/>
    <w:rsid w:val="00270019"/>
    <w:rsid w:val="00422A4D"/>
    <w:rsid w:val="0048185C"/>
    <w:rsid w:val="005A06BE"/>
    <w:rsid w:val="00873052"/>
    <w:rsid w:val="00B95961"/>
    <w:rsid w:val="00BB06CF"/>
    <w:rsid w:val="00DB2B87"/>
    <w:rsid w:val="00E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79AD9908774C009CDBC9544FAA2C50">
    <w:name w:val="D979AD9908774C009CDBC9544FAA2C50"/>
  </w:style>
  <w:style w:type="paragraph" w:customStyle="1" w:styleId="86731BAB11534F78B233194A6304D002">
    <w:name w:val="86731BAB11534F78B233194A6304D002"/>
  </w:style>
  <w:style w:type="paragraph" w:customStyle="1" w:styleId="A24CCF94EE0B44B6B681DCF53C9899AA">
    <w:name w:val="A24CCF94EE0B44B6B681DCF53C9899AA"/>
  </w:style>
  <w:style w:type="paragraph" w:customStyle="1" w:styleId="A6387CC2D9AA4E68A8395B7903AB4181">
    <w:name w:val="A6387CC2D9AA4E68A8395B7903AB4181"/>
  </w:style>
  <w:style w:type="paragraph" w:customStyle="1" w:styleId="735A71FE763F4168A92AD616514FA2FA">
    <w:name w:val="735A71FE763F4168A92AD616514FA2FA"/>
  </w:style>
  <w:style w:type="paragraph" w:customStyle="1" w:styleId="4886BB421F3449FB80EC2BD727B068AD">
    <w:name w:val="4886BB421F3449FB80EC2BD727B068AD"/>
  </w:style>
  <w:style w:type="paragraph" w:customStyle="1" w:styleId="24C59BC4A4744546B795BC365B3A5765">
    <w:name w:val="24C59BC4A4744546B795BC365B3A5765"/>
  </w:style>
  <w:style w:type="paragraph" w:customStyle="1" w:styleId="BF4FEFB7FB644B3D908705C0B6EEC4E2">
    <w:name w:val="BF4FEFB7FB644B3D908705C0B6EEC4E2"/>
  </w:style>
  <w:style w:type="paragraph" w:customStyle="1" w:styleId="D5920DE2AF634D22B0275CD9036FF294">
    <w:name w:val="D5920DE2AF634D22B0275CD9036FF294"/>
  </w:style>
  <w:style w:type="paragraph" w:customStyle="1" w:styleId="C1358950DC5D4895BB5E65BC49B77131">
    <w:name w:val="C1358950DC5D4895BB5E65BC49B7713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CC91F49F9D2458AB4AC8FE48D9C674B">
    <w:name w:val="ECC91F49F9D2458AB4AC8FE48D9C674B"/>
  </w:style>
  <w:style w:type="paragraph" w:customStyle="1" w:styleId="FCD15BD520BF49129BC261AC2E9CA69D">
    <w:name w:val="FCD15BD520BF49129BC261AC2E9CA69D"/>
  </w:style>
  <w:style w:type="paragraph" w:customStyle="1" w:styleId="6742D032D16B4B1694CD782E50165539">
    <w:name w:val="6742D032D16B4B1694CD782E50165539"/>
  </w:style>
  <w:style w:type="paragraph" w:customStyle="1" w:styleId="F6976210EEAA451595F36643BBE3777D">
    <w:name w:val="F6976210EEAA451595F36643BBE3777D"/>
  </w:style>
  <w:style w:type="paragraph" w:customStyle="1" w:styleId="97948B742E134005A8BF97E732F2017E">
    <w:name w:val="97948B742E134005A8BF97E732F2017E"/>
  </w:style>
  <w:style w:type="paragraph" w:customStyle="1" w:styleId="9507E3BD6E4D4E49AE3BEB97199F1BA0">
    <w:name w:val="9507E3BD6E4D4E49AE3BEB97199F1BA0"/>
  </w:style>
  <w:style w:type="paragraph" w:customStyle="1" w:styleId="2529B5ADB4A04A6CBE9159E011906CB7">
    <w:name w:val="2529B5ADB4A04A6CBE9159E011906CB7"/>
  </w:style>
  <w:style w:type="paragraph" w:customStyle="1" w:styleId="C1A3383F66164DA792556F462EA873E5">
    <w:name w:val="C1A3383F66164DA792556F462EA873E5"/>
  </w:style>
  <w:style w:type="paragraph" w:customStyle="1" w:styleId="5A36DAAB301B4D8BBACFE7B2D6859D34">
    <w:name w:val="5A36DAAB301B4D8BBACFE7B2D6859D34"/>
  </w:style>
  <w:style w:type="paragraph" w:customStyle="1" w:styleId="1308F60F289844CC80E1D232D2756A4F">
    <w:name w:val="1308F60F289844CC80E1D232D2756A4F"/>
  </w:style>
  <w:style w:type="paragraph" w:customStyle="1" w:styleId="34EA6BF6CFB7476884475CB793C01B8D">
    <w:name w:val="34EA6BF6CFB7476884475CB793C01B8D"/>
  </w:style>
  <w:style w:type="paragraph" w:customStyle="1" w:styleId="EAB8415B5C16474CAE8B4DEB6440A6AE">
    <w:name w:val="EAB8415B5C16474CAE8B4DEB6440A6AE"/>
  </w:style>
  <w:style w:type="paragraph" w:customStyle="1" w:styleId="E60D1C377A094D678FC8A4CD49116D2F">
    <w:name w:val="E60D1C377A094D678FC8A4CD49116D2F"/>
  </w:style>
  <w:style w:type="paragraph" w:customStyle="1" w:styleId="55AADACE51B24AE18CC3D181B1CD6333">
    <w:name w:val="55AADACE51B24AE18CC3D181B1CD6333"/>
  </w:style>
  <w:style w:type="paragraph" w:customStyle="1" w:styleId="9F94BC6950DF49EA8F5F3474DC84183C">
    <w:name w:val="9F94BC6950DF49EA8F5F3474DC84183C"/>
  </w:style>
  <w:style w:type="paragraph" w:customStyle="1" w:styleId="BC446D9286744904B7F9B97DF3021518">
    <w:name w:val="BC446D9286744904B7F9B97DF3021518"/>
  </w:style>
  <w:style w:type="paragraph" w:customStyle="1" w:styleId="EDBA6721A9F0439A8EF6BD8B35C00BD1">
    <w:name w:val="EDBA6721A9F0439A8EF6BD8B35C00BD1"/>
  </w:style>
  <w:style w:type="paragraph" w:customStyle="1" w:styleId="B11CD94B066941DA89EEB1EE79DD6C12">
    <w:name w:val="B11CD94B066941DA89EEB1EE79DD6C12"/>
  </w:style>
  <w:style w:type="paragraph" w:customStyle="1" w:styleId="61D3B28997C9427796E4A92E8D2DC548">
    <w:name w:val="61D3B28997C9427796E4A92E8D2DC548"/>
  </w:style>
  <w:style w:type="paragraph" w:customStyle="1" w:styleId="36EA9B4F3A2F49C181E1FCA2BF8FA9B3">
    <w:name w:val="36EA9B4F3A2F49C181E1FCA2BF8FA9B3"/>
  </w:style>
  <w:style w:type="paragraph" w:customStyle="1" w:styleId="42EFB3A6410E44E88694135097574295">
    <w:name w:val="42EFB3A6410E44E88694135097574295"/>
  </w:style>
  <w:style w:type="paragraph" w:customStyle="1" w:styleId="2C62235065B44656A36D807BB250CA33">
    <w:name w:val="2C62235065B44656A36D807BB250CA33"/>
  </w:style>
  <w:style w:type="paragraph" w:customStyle="1" w:styleId="AD59B43C661B426892815B6871357EE7">
    <w:name w:val="AD59B43C661B426892815B6871357EE7"/>
  </w:style>
  <w:style w:type="paragraph" w:customStyle="1" w:styleId="3A9C344E1C9A4B25B55163BF05444CD9">
    <w:name w:val="3A9C344E1C9A4B25B55163BF05444CD9"/>
  </w:style>
  <w:style w:type="paragraph" w:customStyle="1" w:styleId="76EC8EE7B16B46C2A8B00DDDD07FCA36">
    <w:name w:val="76EC8EE7B16B46C2A8B00DDDD07FCA36"/>
  </w:style>
  <w:style w:type="paragraph" w:customStyle="1" w:styleId="957CADEE7E7E46C9B6B3CF55153CB9E1">
    <w:name w:val="957CADEE7E7E46C9B6B3CF55153CB9E1"/>
  </w:style>
  <w:style w:type="paragraph" w:customStyle="1" w:styleId="B9ABB55DF2584996B66CB6FE58A64704">
    <w:name w:val="B9ABB55DF2584996B66CB6FE58A64704"/>
  </w:style>
  <w:style w:type="paragraph" w:customStyle="1" w:styleId="7B057F4CD33D49E98181DF962F75D73B">
    <w:name w:val="7B057F4CD33D49E98181DF962F75D73B"/>
  </w:style>
  <w:style w:type="paragraph" w:customStyle="1" w:styleId="3FBACFA369B647B89F361E424F3BDF02">
    <w:name w:val="3FBACFA369B647B89F361E424F3BDF02"/>
  </w:style>
  <w:style w:type="paragraph" w:customStyle="1" w:styleId="7137B251F3494145A34EA1BAB768592D">
    <w:name w:val="7137B251F3494145A34EA1BAB768592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C52BA438A8D4CEABACB1CE6109F23E5">
    <w:name w:val="CC52BA438A8D4CEABACB1CE6109F2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2019-12-16T17:59:00Z</dcterms:created>
  <dcterms:modified xsi:type="dcterms:W3CDTF">2021-07-06T11:34:00Z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