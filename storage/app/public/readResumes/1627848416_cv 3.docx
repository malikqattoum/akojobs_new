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353" w:rsidRDefault="00F70BF2" w:rsidP="003812F0">
      <w:pPr>
        <w:jc w:val="right"/>
        <w:rPr>
          <w:color w:val="000000" w:themeColor="text1"/>
          <w:rtl/>
        </w:rPr>
      </w:pPr>
      <w:r>
        <w:rPr>
          <w:rFonts w:hint="cs"/>
          <w:noProof/>
          <w:color w:val="000000" w:themeColor="text1"/>
          <w:rtl/>
          <w:lang w:val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241300</wp:posOffset>
            </wp:positionH>
            <wp:positionV relativeFrom="paragraph">
              <wp:posOffset>0</wp:posOffset>
            </wp:positionV>
            <wp:extent cx="1077595" cy="1331595"/>
            <wp:effectExtent l="0" t="0" r="1905" b="190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595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3C68" w:rsidRPr="002231ED">
        <w:rPr>
          <w:rFonts w:hint="cs"/>
          <w:color w:val="000000" w:themeColor="text1"/>
          <w:rtl/>
        </w:rPr>
        <w:t>البيانات الشخصيه</w:t>
      </w:r>
      <w:r w:rsidR="00243C68">
        <w:rPr>
          <w:rFonts w:hint="cs"/>
          <w:color w:val="000000" w:themeColor="text1"/>
          <w:rtl/>
        </w:rPr>
        <w:t xml:space="preserve"> </w:t>
      </w:r>
    </w:p>
    <w:p w:rsidR="00243C68" w:rsidRDefault="00243C68" w:rsidP="003812F0">
      <w:pPr>
        <w:jc w:val="right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>الاسم : سلوى هادي حسين</w:t>
      </w:r>
    </w:p>
    <w:p w:rsidR="00243C68" w:rsidRDefault="00C53A84" w:rsidP="003812F0">
      <w:pPr>
        <w:jc w:val="right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>الجنسية : عراقية</w:t>
      </w:r>
    </w:p>
    <w:p w:rsidR="00C53A84" w:rsidRDefault="00C53A84" w:rsidP="003812F0">
      <w:pPr>
        <w:jc w:val="right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>تاريخ الميلاد : ٢/١١/١٩٩١</w:t>
      </w:r>
    </w:p>
    <w:p w:rsidR="00C53A84" w:rsidRDefault="00165A50" w:rsidP="003812F0">
      <w:pPr>
        <w:jc w:val="right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>العنوان : بغداد  / الاعظمية</w:t>
      </w:r>
    </w:p>
    <w:p w:rsidR="00165A50" w:rsidRDefault="001051C4" w:rsidP="00927246">
      <w:pPr>
        <w:bidi/>
        <w:ind w:left="1"/>
        <w:rPr>
          <w:color w:val="000000" w:themeColor="text1"/>
          <w:rtl/>
        </w:rPr>
      </w:pPr>
      <w:r w:rsidRPr="000F38C7">
        <w:rPr>
          <w:rFonts w:hint="cs"/>
          <w:color w:val="000000" w:themeColor="text1"/>
          <w:rtl/>
        </w:rPr>
        <w:t xml:space="preserve">الهاتف : </w:t>
      </w:r>
      <w:r w:rsidRPr="000F38C7">
        <w:rPr>
          <w:color w:val="000000" w:themeColor="text1"/>
        </w:rPr>
        <w:t>07706</w:t>
      </w:r>
      <w:r w:rsidR="007737B5" w:rsidRPr="000F38C7">
        <w:rPr>
          <w:color w:val="000000" w:themeColor="text1"/>
        </w:rPr>
        <w:t>348832</w:t>
      </w:r>
    </w:p>
    <w:p w:rsidR="00927246" w:rsidRDefault="00927246" w:rsidP="00927246">
      <w:pPr>
        <w:bidi/>
        <w:ind w:left="1"/>
        <w:rPr>
          <w:color w:val="000000" w:themeColor="text1"/>
        </w:rPr>
      </w:pPr>
      <w:r>
        <w:rPr>
          <w:rFonts w:hint="cs"/>
          <w:color w:val="000000" w:themeColor="text1"/>
          <w:rtl/>
        </w:rPr>
        <w:t>البريد الالك</w:t>
      </w:r>
      <w:r w:rsidR="00AD02B2">
        <w:rPr>
          <w:rFonts w:hint="cs"/>
          <w:color w:val="000000" w:themeColor="text1"/>
          <w:rtl/>
        </w:rPr>
        <w:t xml:space="preserve">تروني : </w:t>
      </w:r>
      <w:hyperlink r:id="rId9" w:history="1">
        <w:r w:rsidR="00AD02B2" w:rsidRPr="00C443B9">
          <w:rPr>
            <w:rStyle w:val="Hyperlink"/>
          </w:rPr>
          <w:t>salwakasem7@gmail.com</w:t>
        </w:r>
      </w:hyperlink>
    </w:p>
    <w:p w:rsidR="00AD02B2" w:rsidRDefault="0019483B" w:rsidP="00AD02B2">
      <w:pPr>
        <w:bidi/>
        <w:ind w:left="1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االمؤهل الدراسي </w:t>
      </w:r>
    </w:p>
    <w:p w:rsidR="008441BA" w:rsidRDefault="00723687" w:rsidP="008441BA">
      <w:pPr>
        <w:bidi/>
        <w:ind w:left="1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>الكلية : المأمون الجامعة</w:t>
      </w:r>
    </w:p>
    <w:p w:rsidR="00723687" w:rsidRDefault="00723687" w:rsidP="00723687">
      <w:pPr>
        <w:bidi/>
        <w:ind w:left="1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>التخصص : تقنيات التحليلات المرضية</w:t>
      </w:r>
    </w:p>
    <w:p w:rsidR="00BB61CB" w:rsidRDefault="00BB61CB" w:rsidP="00BB61CB">
      <w:pPr>
        <w:bidi/>
        <w:ind w:left="1"/>
        <w:rPr>
          <w:color w:val="000000" w:themeColor="text1"/>
        </w:rPr>
      </w:pPr>
      <w:r>
        <w:rPr>
          <w:rFonts w:hint="cs"/>
          <w:color w:val="000000" w:themeColor="text1"/>
          <w:rtl/>
        </w:rPr>
        <w:t xml:space="preserve">سنة التخرج : </w:t>
      </w:r>
      <w:r>
        <w:rPr>
          <w:color w:val="000000" w:themeColor="text1"/>
        </w:rPr>
        <w:t>2012/2013</w:t>
      </w:r>
    </w:p>
    <w:p w:rsidR="006500D3" w:rsidRDefault="006500D3" w:rsidP="006500D3">
      <w:pPr>
        <w:bidi/>
        <w:ind w:left="1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>المهارات</w:t>
      </w:r>
    </w:p>
    <w:p w:rsidR="006500D3" w:rsidRDefault="006500D3" w:rsidP="006500D3">
      <w:pPr>
        <w:bidi/>
        <w:ind w:left="1"/>
        <w:rPr>
          <w:color w:val="000000" w:themeColor="text1"/>
        </w:rPr>
      </w:pPr>
      <w:r>
        <w:rPr>
          <w:rFonts w:hint="cs"/>
          <w:color w:val="000000" w:themeColor="text1"/>
          <w:rtl/>
        </w:rPr>
        <w:t>الحاسب الالي</w:t>
      </w:r>
      <w:r w:rsidR="007F1B13">
        <w:rPr>
          <w:rFonts w:hint="cs"/>
          <w:color w:val="000000" w:themeColor="text1"/>
          <w:rtl/>
        </w:rPr>
        <w:t xml:space="preserve"> </w:t>
      </w:r>
      <w:r w:rsidR="007F1B13">
        <w:rPr>
          <w:color w:val="000000" w:themeColor="text1"/>
        </w:rPr>
        <w:t>(word</w:t>
      </w:r>
      <w:r w:rsidR="00F74425">
        <w:rPr>
          <w:color w:val="000000" w:themeColor="text1"/>
        </w:rPr>
        <w:t xml:space="preserve"> , ex</w:t>
      </w:r>
      <w:r w:rsidR="004643B7">
        <w:rPr>
          <w:color w:val="000000" w:themeColor="text1"/>
        </w:rPr>
        <w:t xml:space="preserve">cel , </w:t>
      </w:r>
      <w:r w:rsidR="008F1896">
        <w:rPr>
          <w:color w:val="000000" w:themeColor="text1"/>
        </w:rPr>
        <w:t>power point</w:t>
      </w:r>
      <w:r w:rsidR="008A4385">
        <w:rPr>
          <w:color w:val="000000" w:themeColor="text1"/>
        </w:rPr>
        <w:t>)</w:t>
      </w:r>
    </w:p>
    <w:p w:rsidR="008A4385" w:rsidRDefault="008A4385" w:rsidP="008A4385">
      <w:pPr>
        <w:bidi/>
        <w:ind w:left="1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>ال</w:t>
      </w:r>
      <w:r w:rsidR="004D17EB">
        <w:rPr>
          <w:rFonts w:hint="cs"/>
          <w:color w:val="000000" w:themeColor="text1"/>
          <w:rtl/>
        </w:rPr>
        <w:t>لغات</w:t>
      </w:r>
    </w:p>
    <w:p w:rsidR="004D17EB" w:rsidRDefault="004D17EB" w:rsidP="004D17EB">
      <w:pPr>
        <w:bidi/>
        <w:ind w:left="1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اللغه العربيه </w:t>
      </w:r>
      <w:r w:rsidR="001F6F84">
        <w:rPr>
          <w:rFonts w:hint="cs"/>
          <w:color w:val="000000" w:themeColor="text1"/>
          <w:rtl/>
        </w:rPr>
        <w:t xml:space="preserve">اجاده تامه  </w:t>
      </w:r>
      <w:r w:rsidR="00081FFB">
        <w:rPr>
          <w:rFonts w:hint="cs"/>
          <w:color w:val="000000" w:themeColor="text1"/>
          <w:rtl/>
        </w:rPr>
        <w:t>(ق</w:t>
      </w:r>
      <w:r w:rsidR="001F6F84">
        <w:rPr>
          <w:rFonts w:hint="cs"/>
          <w:color w:val="000000" w:themeColor="text1"/>
          <w:rtl/>
        </w:rPr>
        <w:t>راءه</w:t>
      </w:r>
      <w:r w:rsidR="00081FFB">
        <w:rPr>
          <w:rFonts w:hint="cs"/>
          <w:color w:val="000000" w:themeColor="text1"/>
          <w:rtl/>
        </w:rPr>
        <w:t xml:space="preserve"> +تحدث+كتابه )</w:t>
      </w:r>
    </w:p>
    <w:p w:rsidR="007421EA" w:rsidRDefault="007421EA" w:rsidP="007421EA">
      <w:pPr>
        <w:bidi/>
        <w:ind w:left="1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>اللغه الانكليزيه اجاده ( قراءه + تحدث+ كتابه)</w:t>
      </w:r>
    </w:p>
    <w:p w:rsidR="007421EA" w:rsidRDefault="00FD4345" w:rsidP="007421EA">
      <w:pPr>
        <w:bidi/>
        <w:ind w:left="1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>المهارات الشخصية</w:t>
      </w:r>
    </w:p>
    <w:p w:rsidR="00FD4345" w:rsidRDefault="00FD4345" w:rsidP="00FD4345">
      <w:pPr>
        <w:pStyle w:val="ListParagraph"/>
        <w:numPr>
          <w:ilvl w:val="0"/>
          <w:numId w:val="15"/>
        </w:numPr>
        <w:bidi/>
        <w:rPr>
          <w:color w:val="000000" w:themeColor="text1"/>
        </w:rPr>
      </w:pPr>
      <w:r>
        <w:rPr>
          <w:rFonts w:hint="cs"/>
          <w:color w:val="000000" w:themeColor="text1"/>
          <w:rtl/>
        </w:rPr>
        <w:t>سريعه التعلم</w:t>
      </w:r>
    </w:p>
    <w:p w:rsidR="00FD4345" w:rsidRDefault="00FD4345" w:rsidP="00FD4345">
      <w:pPr>
        <w:pStyle w:val="ListParagraph"/>
        <w:numPr>
          <w:ilvl w:val="0"/>
          <w:numId w:val="15"/>
        </w:numPr>
        <w:bidi/>
        <w:rPr>
          <w:color w:val="000000" w:themeColor="text1"/>
        </w:rPr>
      </w:pPr>
      <w:r>
        <w:rPr>
          <w:rFonts w:hint="cs"/>
          <w:color w:val="000000" w:themeColor="text1"/>
          <w:rtl/>
        </w:rPr>
        <w:t>القدره على العمل تحت الضغط</w:t>
      </w:r>
    </w:p>
    <w:p w:rsidR="00FD4345" w:rsidRDefault="00AC28A5" w:rsidP="00FD4345">
      <w:pPr>
        <w:pStyle w:val="ListParagraph"/>
        <w:numPr>
          <w:ilvl w:val="0"/>
          <w:numId w:val="15"/>
        </w:numPr>
        <w:bidi/>
        <w:rPr>
          <w:color w:val="000000" w:themeColor="text1"/>
        </w:rPr>
      </w:pPr>
      <w:r>
        <w:rPr>
          <w:rFonts w:hint="cs"/>
          <w:color w:val="000000" w:themeColor="text1"/>
          <w:rtl/>
        </w:rPr>
        <w:t>العمل الجماعي</w:t>
      </w:r>
    </w:p>
    <w:p w:rsidR="00AC28A5" w:rsidRDefault="00AC28A5" w:rsidP="00AC28A5">
      <w:pPr>
        <w:bidi/>
        <w:ind w:left="1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>الخبرات السابقه</w:t>
      </w:r>
    </w:p>
    <w:p w:rsidR="001B607D" w:rsidRPr="00AC28A5" w:rsidRDefault="00AC28A5" w:rsidP="00C271DF">
      <w:pPr>
        <w:bidi/>
        <w:ind w:left="1"/>
        <w:rPr>
          <w:color w:val="000000" w:themeColor="text1"/>
        </w:rPr>
      </w:pPr>
      <w:r>
        <w:rPr>
          <w:rFonts w:hint="cs"/>
          <w:color w:val="000000" w:themeColor="text1"/>
          <w:rtl/>
        </w:rPr>
        <w:t>العمل في مختبرات</w:t>
      </w:r>
      <w:r w:rsidR="007F1790">
        <w:rPr>
          <w:rFonts w:hint="cs"/>
          <w:color w:val="000000" w:themeColor="text1"/>
          <w:rtl/>
        </w:rPr>
        <w:t xml:space="preserve"> ومن ضمنها مختبر السبع ابكار </w:t>
      </w:r>
      <w:bookmarkStart w:id="0" w:name="_GoBack"/>
      <w:bookmarkEnd w:id="0"/>
    </w:p>
    <w:sectPr w:rsidR="001B607D" w:rsidRPr="00AC28A5">
      <w:headerReference w:type="default" r:id="rId10"/>
      <w:footerReference w:type="default" r:id="rId11"/>
      <w:headerReference w:type="first" r:id="rId12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00AA" w:rsidRDefault="00F200AA">
      <w:r>
        <w:separator/>
      </w:r>
    </w:p>
  </w:endnote>
  <w:endnote w:type="continuationSeparator" w:id="0">
    <w:p w:rsidR="00F200AA" w:rsidRDefault="00F20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7353" w:rsidRDefault="0030374E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00AA" w:rsidRDefault="00F200AA">
      <w:r>
        <w:separator/>
      </w:r>
    </w:p>
  </w:footnote>
  <w:footnote w:type="continuationSeparator" w:id="0">
    <w:p w:rsidR="00F200AA" w:rsidRDefault="00F200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7353" w:rsidRDefault="0030374E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7207E21E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7353" w:rsidRDefault="0030374E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07353" w:rsidRDefault="00F07353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:rsidR="00F07353" w:rsidRDefault="00F07353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0E1AF4"/>
    <w:multiLevelType w:val="hybridMultilevel"/>
    <w:tmpl w:val="91B0A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8F06CC"/>
    <w:multiLevelType w:val="hybridMultilevel"/>
    <w:tmpl w:val="CA4EA252"/>
    <w:lvl w:ilvl="0" w:tplc="FFFFFFFF">
      <w:start w:val="1"/>
      <w:numFmt w:val="decimalFullWidth"/>
      <w:lvlText w:val="%1."/>
      <w:lvlJc w:val="left"/>
      <w:pPr>
        <w:ind w:left="3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1" w:hanging="360"/>
      </w:pPr>
    </w:lvl>
    <w:lvl w:ilvl="2" w:tplc="0409001B" w:tentative="1">
      <w:start w:val="1"/>
      <w:numFmt w:val="lowerRoman"/>
      <w:lvlText w:val="%3."/>
      <w:lvlJc w:val="right"/>
      <w:pPr>
        <w:ind w:left="1801" w:hanging="180"/>
      </w:pPr>
    </w:lvl>
    <w:lvl w:ilvl="3" w:tplc="0409000F" w:tentative="1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0"/>
  <w:proofState w:spelling="clean"/>
  <w:attachedTemplate r:id="rId1"/>
  <w:revisionView w:inkAnnotations="0"/>
  <w:defaultTabStop w:val="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0AA"/>
    <w:rsid w:val="00081FFB"/>
    <w:rsid w:val="000F38C7"/>
    <w:rsid w:val="001051C4"/>
    <w:rsid w:val="00165A50"/>
    <w:rsid w:val="0019483B"/>
    <w:rsid w:val="00196EFF"/>
    <w:rsid w:val="001B607D"/>
    <w:rsid w:val="001F6F84"/>
    <w:rsid w:val="002231ED"/>
    <w:rsid w:val="00243C68"/>
    <w:rsid w:val="002C4140"/>
    <w:rsid w:val="0030374E"/>
    <w:rsid w:val="003812F0"/>
    <w:rsid w:val="004643B7"/>
    <w:rsid w:val="004D17EB"/>
    <w:rsid w:val="004E313E"/>
    <w:rsid w:val="005A2501"/>
    <w:rsid w:val="00626D7F"/>
    <w:rsid w:val="006500D3"/>
    <w:rsid w:val="00723687"/>
    <w:rsid w:val="007421EA"/>
    <w:rsid w:val="007737B5"/>
    <w:rsid w:val="007F1790"/>
    <w:rsid w:val="007F1B13"/>
    <w:rsid w:val="008441BA"/>
    <w:rsid w:val="008A4385"/>
    <w:rsid w:val="008F1896"/>
    <w:rsid w:val="00927246"/>
    <w:rsid w:val="00A15480"/>
    <w:rsid w:val="00AC28A5"/>
    <w:rsid w:val="00AD02B2"/>
    <w:rsid w:val="00BB61CB"/>
    <w:rsid w:val="00BC63B1"/>
    <w:rsid w:val="00BD1EB2"/>
    <w:rsid w:val="00C271DF"/>
    <w:rsid w:val="00C53A84"/>
    <w:rsid w:val="00E6031D"/>
    <w:rsid w:val="00ED017E"/>
    <w:rsid w:val="00F07353"/>
    <w:rsid w:val="00F200AA"/>
    <w:rsid w:val="00F70BF2"/>
    <w:rsid w:val="00F74425"/>
    <w:rsid w:val="00FD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83D1524"/>
  <w15:chartTrackingRefBased/>
  <w15:docId w15:val="{7B31DFFD-EC79-FA47-8E0F-A0F490DA2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AD02B2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02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alwakasem7@gmail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8ABCEB61-9EB4-4145-A426-2EE6BDAC4FB6%7dtf1639211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A2D04-BD43-3D4C-B1A6-6A3DD9C9B07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%7b8ABCEB61-9EB4-4145-A426-2EE6BDAC4FB6%7dtf16392110.dotx</Template>
  <TotalTime>1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salwa alkadimi</dc:creator>
  <cp:keywords/>
  <dc:description/>
  <cp:lastModifiedBy>salwa alkadimi</cp:lastModifiedBy>
  <cp:revision>2</cp:revision>
  <dcterms:created xsi:type="dcterms:W3CDTF">2019-03-28T08:22:00Z</dcterms:created>
  <dcterms:modified xsi:type="dcterms:W3CDTF">2019-03-28T08:22:00Z</dcterms:modified>
</cp:coreProperties>
</file>