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652BF1" w:rsidRDefault="008C15E6" w:rsidP="00652BF1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yasee</w:t>
            </w:r>
            <w:r w:rsidR="001276FE">
              <w:rPr>
                <w:sz w:val="56"/>
              </w:rPr>
              <w:t>n alrubaye</w:t>
            </w:r>
          </w:p>
          <w:p w:rsidR="00692703" w:rsidRPr="00CF1A49" w:rsidRDefault="008C15E6" w:rsidP="0024583E">
            <w:pPr>
              <w:pStyle w:val="ContactInfo"/>
              <w:contextualSpacing w:val="0"/>
            </w:pPr>
            <w:r>
              <w:t>+9647710900099</w:t>
            </w:r>
          </w:p>
          <w:p w:rsidR="00692703" w:rsidRPr="00CF1A49" w:rsidRDefault="008C15E6" w:rsidP="001276FE">
            <w:pPr>
              <w:pStyle w:val="ContactInfoEmphasis"/>
              <w:contextualSpacing w:val="0"/>
            </w:pPr>
            <w:hyperlink r:id="rId7" w:history="1">
              <w:r w:rsidRPr="00164919">
                <w:rPr>
                  <w:rStyle w:val="Hyperlink"/>
                </w:rPr>
                <w:t>yaseenamer31@gmail.com</w:t>
              </w:r>
            </w:hyperlink>
            <w:r w:rsidR="0024583E"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AD7338">
            <w:pPr>
              <w:contextualSpacing w:val="0"/>
            </w:pPr>
          </w:p>
        </w:tc>
      </w:tr>
    </w:tbl>
    <w:p w:rsidR="004E01EB" w:rsidRPr="00CF1A49" w:rsidRDefault="00666B2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D00F01034934B2F8A8E4D0A6096EC4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8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41"/>
      </w:tblGrid>
      <w:tr w:rsidR="001D0BF1" w:rsidRPr="00CF1A49" w:rsidTr="00494E19">
        <w:trPr>
          <w:trHeight w:val="453"/>
        </w:trPr>
        <w:tc>
          <w:tcPr>
            <w:tcW w:w="9140" w:type="dxa"/>
          </w:tcPr>
          <w:p w:rsidR="001D0BF1" w:rsidRPr="00CF1A49" w:rsidRDefault="001276FE" w:rsidP="0024583E">
            <w:pPr>
              <w:pStyle w:val="Heading3"/>
              <w:contextualSpacing w:val="0"/>
              <w:outlineLvl w:val="2"/>
            </w:pPr>
            <w:r>
              <w:t>2015-2016</w:t>
            </w:r>
            <w:r w:rsidR="0024583E">
              <w:t xml:space="preserve"> Assistant</w:t>
            </w:r>
            <w:r w:rsidR="001D0BF1" w:rsidRPr="00CF1A49">
              <w:t xml:space="preserve">, </w:t>
            </w:r>
            <w:r w:rsidR="0024583E">
              <w:rPr>
                <w:rStyle w:val="SubtleReference"/>
              </w:rPr>
              <w:t>Digital Marketing center</w:t>
            </w:r>
          </w:p>
          <w:p w:rsidR="001E3120" w:rsidRPr="00CF1A49" w:rsidRDefault="00494E19" w:rsidP="00494E19">
            <w:pPr>
              <w:pStyle w:val="Heading2"/>
              <w:outlineLvl w:val="1"/>
            </w:pPr>
            <w:r>
              <w:t>Assistant/goals organizer</w:t>
            </w:r>
          </w:p>
        </w:tc>
      </w:tr>
      <w:tr w:rsidR="00F61DF9" w:rsidRPr="00CF1A49" w:rsidTr="00494E19">
        <w:trPr>
          <w:trHeight w:val="962"/>
        </w:trPr>
        <w:tc>
          <w:tcPr>
            <w:tcW w:w="9140" w:type="dxa"/>
            <w:tcMar>
              <w:top w:w="216" w:type="dxa"/>
            </w:tcMar>
          </w:tcPr>
          <w:p w:rsidR="00F61DF9" w:rsidRPr="00CF1A49" w:rsidRDefault="0024583E" w:rsidP="001276FE">
            <w:pPr>
              <w:pStyle w:val="Heading3"/>
              <w:contextualSpacing w:val="0"/>
              <w:outlineLvl w:val="2"/>
            </w:pPr>
            <w:r>
              <w:t>201</w:t>
            </w:r>
            <w:r w:rsidR="001276FE">
              <w:t>6</w:t>
            </w:r>
            <w:r>
              <w:t>-2017 Assistant/printing supervisor</w:t>
            </w:r>
          </w:p>
          <w:p w:rsidR="001276FE" w:rsidRDefault="0024583E" w:rsidP="0024583E">
            <w:pPr>
              <w:pStyle w:val="Heading2"/>
              <w:contextualSpacing w:val="0"/>
              <w:outlineLvl w:val="1"/>
            </w:pPr>
            <w:r>
              <w:t>Assistant/printing supervisor</w:t>
            </w:r>
            <w:r w:rsidR="00F61DF9" w:rsidRPr="00CF1A49">
              <w:t>,</w:t>
            </w:r>
          </w:p>
          <w:p w:rsidR="00F61DF9" w:rsidRPr="00CF1A49" w:rsidRDefault="00F61DF9" w:rsidP="0024583E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24583E">
              <w:rPr>
                <w:rStyle w:val="SubtleReference"/>
              </w:rPr>
              <w:t xml:space="preserve">Visual dimension </w:t>
            </w:r>
          </w:p>
          <w:p w:rsidR="00F61DF9" w:rsidRDefault="00F61DF9" w:rsidP="00494E19"/>
        </w:tc>
      </w:tr>
      <w:tr w:rsidR="00494E19" w:rsidRPr="00CF1A49" w:rsidTr="00494E19">
        <w:trPr>
          <w:trHeight w:val="962"/>
        </w:trPr>
        <w:tc>
          <w:tcPr>
            <w:tcW w:w="9140" w:type="dxa"/>
            <w:tcMar>
              <w:top w:w="216" w:type="dxa"/>
            </w:tcMar>
          </w:tcPr>
          <w:p w:rsidR="00494E19" w:rsidRPr="00CF1A49" w:rsidRDefault="00494E19" w:rsidP="001276FE">
            <w:pPr>
              <w:pStyle w:val="Heading3"/>
              <w:contextualSpacing w:val="0"/>
              <w:outlineLvl w:val="2"/>
            </w:pPr>
            <w:r>
              <w:t xml:space="preserve">2017-2018 </w:t>
            </w:r>
            <w:r w:rsidR="001276FE">
              <w:t>translator</w:t>
            </w:r>
          </w:p>
          <w:p w:rsidR="001276FE" w:rsidRDefault="00494E19" w:rsidP="00494E19">
            <w:pPr>
              <w:pStyle w:val="Heading2"/>
              <w:contextualSpacing w:val="0"/>
              <w:outlineLvl w:val="1"/>
            </w:pPr>
            <w:r>
              <w:t>documents Translator</w:t>
            </w:r>
            <w:r w:rsidRPr="00CF1A49">
              <w:t>,</w:t>
            </w:r>
          </w:p>
          <w:p w:rsidR="00494E19" w:rsidRPr="00CF1A49" w:rsidRDefault="00494E19" w:rsidP="00494E19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>
              <w:rPr>
                <w:rStyle w:val="SubtleReference"/>
              </w:rPr>
              <w:t>Alnader legal translation office</w:t>
            </w:r>
          </w:p>
          <w:p w:rsidR="00494E19" w:rsidRDefault="00494E19" w:rsidP="00494E1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A37C80316E3D44C5BF12823010EA30B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:rsidTr="00AD7338">
        <w:trPr>
          <w:trHeight w:val="2146"/>
        </w:trPr>
        <w:tc>
          <w:tcPr>
            <w:tcW w:w="9423" w:type="dxa"/>
          </w:tcPr>
          <w:p w:rsidR="001D0BF1" w:rsidRPr="00CF1A49" w:rsidRDefault="00494E19" w:rsidP="001276FE">
            <w:pPr>
              <w:pStyle w:val="Heading3"/>
              <w:contextualSpacing w:val="0"/>
              <w:outlineLvl w:val="2"/>
            </w:pPr>
            <w:r>
              <w:t xml:space="preserve">june </w:t>
            </w:r>
            <w:r w:rsidR="008C15E6">
              <w:t>2015</w:t>
            </w:r>
          </w:p>
          <w:p w:rsidR="001276FE" w:rsidRDefault="00494E19" w:rsidP="008C15E6">
            <w:pPr>
              <w:pStyle w:val="Heading2"/>
              <w:contextualSpacing w:val="0"/>
              <w:outlineLvl w:val="1"/>
            </w:pPr>
            <w:r>
              <w:t>Bachelor’s DEGREE</w:t>
            </w:r>
            <w:r w:rsidR="001276FE">
              <w:t xml:space="preserve"> in </w:t>
            </w:r>
            <w:r w:rsidR="008C15E6">
              <w:t>political science</w:t>
            </w:r>
            <w:r w:rsidR="001D0BF1" w:rsidRPr="00CF1A49">
              <w:t xml:space="preserve"> </w:t>
            </w:r>
          </w:p>
          <w:p w:rsidR="001D0BF1" w:rsidRPr="00CF1A49" w:rsidRDefault="008C15E6" w:rsidP="001276F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 university of baghdad</w:t>
            </w:r>
          </w:p>
          <w:p w:rsidR="007538DC" w:rsidRDefault="008C15E6" w:rsidP="008C15E6">
            <w:pPr>
              <w:pStyle w:val="Heading2"/>
            </w:pPr>
            <w:r>
              <w:t xml:space="preserve">m.a in political science </w:t>
            </w:r>
          </w:p>
          <w:p w:rsidR="00AD7338" w:rsidRPr="00CF1A49" w:rsidRDefault="008C15E6" w:rsidP="001276FE">
            <w:pPr>
              <w:pStyle w:val="Heading3"/>
              <w:outlineLvl w:val="2"/>
            </w:pPr>
            <w:r>
              <w:t xml:space="preserve">Middle East University, jordan </w:t>
            </w:r>
          </w:p>
        </w:tc>
      </w:tr>
      <w:tr w:rsidR="00F61DF9" w:rsidRPr="00CF1A49" w:rsidTr="001276FE">
        <w:trPr>
          <w:trHeight w:val="10"/>
        </w:trPr>
        <w:tc>
          <w:tcPr>
            <w:tcW w:w="9423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57D273D55F524C049CEA3C2C257F610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2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2"/>
        <w:gridCol w:w="4847"/>
      </w:tblGrid>
      <w:tr w:rsidR="003A0632" w:rsidRPr="006E1507" w:rsidTr="001276FE">
        <w:trPr>
          <w:trHeight w:val="1858"/>
        </w:trPr>
        <w:tc>
          <w:tcPr>
            <w:tcW w:w="4963" w:type="dxa"/>
          </w:tcPr>
          <w:p w:rsidR="001E3120" w:rsidRPr="006E1507" w:rsidRDefault="00494E19" w:rsidP="00494E19">
            <w:pPr>
              <w:pStyle w:val="ListBullet"/>
              <w:contextualSpacing w:val="0"/>
            </w:pPr>
            <w:r>
              <w:t xml:space="preserve">I hold a Networking certificate given to me by Cisco Networking Academy </w:t>
            </w:r>
          </w:p>
          <w:p w:rsidR="001F4E6D" w:rsidRPr="006E1507" w:rsidRDefault="00494E19" w:rsidP="00494E19">
            <w:pPr>
              <w:pStyle w:val="ListBullet"/>
              <w:contextualSpacing w:val="0"/>
            </w:pPr>
            <w:bookmarkStart w:id="0" w:name="_GoBack"/>
            <w:bookmarkEnd w:id="0"/>
            <w:r>
              <w:t>I’m able to work on all Microsoft Office Programs</w:t>
            </w:r>
          </w:p>
        </w:tc>
        <w:tc>
          <w:tcPr>
            <w:tcW w:w="4847" w:type="dxa"/>
            <w:tcMar>
              <w:left w:w="360" w:type="dxa"/>
            </w:tcMar>
          </w:tcPr>
          <w:p w:rsidR="003A0632" w:rsidRPr="006E1507" w:rsidRDefault="00494E19" w:rsidP="00494E19">
            <w:pPr>
              <w:pStyle w:val="ListBullet"/>
              <w:contextualSpacing w:val="0"/>
            </w:pPr>
            <w:r>
              <w:t>I speak 2 Languages (English and Arabic)</w:t>
            </w:r>
          </w:p>
          <w:p w:rsidR="00B7674B" w:rsidRDefault="00B7674B" w:rsidP="00B7674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494E19" w:rsidP="00494E19">
            <w:pPr>
              <w:pStyle w:val="ListBullet"/>
              <w:contextualSpacing w:val="0"/>
            </w:pPr>
            <w:r>
              <w:t xml:space="preserve">Swiftness and Accuracy in work </w:t>
            </w:r>
          </w:p>
          <w:p w:rsidR="001E3120" w:rsidRPr="006E1507" w:rsidRDefault="001E3120" w:rsidP="00AD733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1276FE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24" w:rsidRDefault="00666B24" w:rsidP="0068194B">
      <w:r>
        <w:separator/>
      </w:r>
    </w:p>
    <w:p w:rsidR="00666B24" w:rsidRDefault="00666B24"/>
    <w:p w:rsidR="00666B24" w:rsidRDefault="00666B24"/>
  </w:endnote>
  <w:endnote w:type="continuationSeparator" w:id="0">
    <w:p w:rsidR="00666B24" w:rsidRDefault="00666B24" w:rsidP="0068194B">
      <w:r>
        <w:continuationSeparator/>
      </w:r>
    </w:p>
    <w:p w:rsidR="00666B24" w:rsidRDefault="00666B24"/>
    <w:p w:rsidR="00666B24" w:rsidRDefault="00666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6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24" w:rsidRDefault="00666B24" w:rsidP="0068194B">
      <w:r>
        <w:separator/>
      </w:r>
    </w:p>
    <w:p w:rsidR="00666B24" w:rsidRDefault="00666B24"/>
    <w:p w:rsidR="00666B24" w:rsidRDefault="00666B24"/>
  </w:footnote>
  <w:footnote w:type="continuationSeparator" w:id="0">
    <w:p w:rsidR="00666B24" w:rsidRDefault="00666B24" w:rsidP="0068194B">
      <w:r>
        <w:continuationSeparator/>
      </w:r>
    </w:p>
    <w:p w:rsidR="00666B24" w:rsidRDefault="00666B24"/>
    <w:p w:rsidR="00666B24" w:rsidRDefault="00666B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903E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F1"/>
    <w:rsid w:val="000001EF"/>
    <w:rsid w:val="00007322"/>
    <w:rsid w:val="00007728"/>
    <w:rsid w:val="00024584"/>
    <w:rsid w:val="00024730"/>
    <w:rsid w:val="0003391F"/>
    <w:rsid w:val="00055E95"/>
    <w:rsid w:val="0007021F"/>
    <w:rsid w:val="000B2BA5"/>
    <w:rsid w:val="000F2F8C"/>
    <w:rsid w:val="0010006E"/>
    <w:rsid w:val="001045A8"/>
    <w:rsid w:val="00114A91"/>
    <w:rsid w:val="001276F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FBC"/>
    <w:rsid w:val="00236D54"/>
    <w:rsid w:val="00241D8C"/>
    <w:rsid w:val="00241FDB"/>
    <w:rsid w:val="0024583E"/>
    <w:rsid w:val="0024720C"/>
    <w:rsid w:val="002617AE"/>
    <w:rsid w:val="002638D0"/>
    <w:rsid w:val="002647D3"/>
    <w:rsid w:val="002663B1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6AB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E19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64C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BF1"/>
    <w:rsid w:val="006618E9"/>
    <w:rsid w:val="00666B2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15E6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33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674B"/>
    <w:rsid w:val="00B81760"/>
    <w:rsid w:val="00B8494C"/>
    <w:rsid w:val="00BA1546"/>
    <w:rsid w:val="00BB4E51"/>
    <w:rsid w:val="00BD431F"/>
    <w:rsid w:val="00BE423E"/>
    <w:rsid w:val="00BF61AC"/>
    <w:rsid w:val="00C03611"/>
    <w:rsid w:val="00C47FA6"/>
    <w:rsid w:val="00C57FC6"/>
    <w:rsid w:val="00C66A7D"/>
    <w:rsid w:val="00C779DA"/>
    <w:rsid w:val="00C814F7"/>
    <w:rsid w:val="00CA4B4D"/>
    <w:rsid w:val="00CB35C3"/>
    <w:rsid w:val="00CC7B85"/>
    <w:rsid w:val="00CD323D"/>
    <w:rsid w:val="00CE4030"/>
    <w:rsid w:val="00CE64B3"/>
    <w:rsid w:val="00CF1A49"/>
    <w:rsid w:val="00D0466B"/>
    <w:rsid w:val="00D0630C"/>
    <w:rsid w:val="00D243A9"/>
    <w:rsid w:val="00D305E5"/>
    <w:rsid w:val="00D309C2"/>
    <w:rsid w:val="00D37CD3"/>
    <w:rsid w:val="00D6352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2F318-82AE-4261-A509-3DF75EE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seenamer3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00F01034934B2F8A8E4D0A6096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1DCC-2CBC-492B-BEF9-BE37C5077057}"/>
      </w:docPartPr>
      <w:docPartBody>
        <w:p w:rsidR="00DC1EB8" w:rsidRDefault="00DC1EB8">
          <w:pPr>
            <w:pStyle w:val="4D00F01034934B2F8A8E4D0A6096EC40"/>
          </w:pPr>
          <w:r w:rsidRPr="00CF1A49">
            <w:t>Experience</w:t>
          </w:r>
        </w:p>
      </w:docPartBody>
    </w:docPart>
    <w:docPart>
      <w:docPartPr>
        <w:name w:val="A37C80316E3D44C5BF12823010EA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0A1D-0343-407C-9874-BA55C54B3EFC}"/>
      </w:docPartPr>
      <w:docPartBody>
        <w:p w:rsidR="00DC1EB8" w:rsidRDefault="00DC1EB8">
          <w:pPr>
            <w:pStyle w:val="A37C80316E3D44C5BF12823010EA30BE"/>
          </w:pPr>
          <w:r w:rsidRPr="00CF1A49">
            <w:t>Education</w:t>
          </w:r>
        </w:p>
      </w:docPartBody>
    </w:docPart>
    <w:docPart>
      <w:docPartPr>
        <w:name w:val="57D273D55F524C049CEA3C2C257F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9437-E9BB-4F71-8BE7-30AA51809638}"/>
      </w:docPartPr>
      <w:docPartBody>
        <w:p w:rsidR="00DC1EB8" w:rsidRDefault="00DC1EB8">
          <w:pPr>
            <w:pStyle w:val="57D273D55F524C049CEA3C2C257F610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8E"/>
    <w:rsid w:val="003E4536"/>
    <w:rsid w:val="00703B8C"/>
    <w:rsid w:val="008B2DA4"/>
    <w:rsid w:val="00990C9E"/>
    <w:rsid w:val="00A91A8E"/>
    <w:rsid w:val="00C34626"/>
    <w:rsid w:val="00DC1EB8"/>
    <w:rsid w:val="00E238E3"/>
    <w:rsid w:val="00E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6BA5AC3207428B963905D6F3280BC2">
    <w:name w:val="C96BA5AC3207428B963905D6F3280B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B1B92C22DB44B0D9337B123D0C7D294">
    <w:name w:val="DB1B92C22DB44B0D9337B123D0C7D294"/>
  </w:style>
  <w:style w:type="paragraph" w:customStyle="1" w:styleId="D5560C9AA0EF43E8A4BD594CD5BFEF21">
    <w:name w:val="D5560C9AA0EF43E8A4BD594CD5BFEF21"/>
  </w:style>
  <w:style w:type="paragraph" w:customStyle="1" w:styleId="1ABF2F2BD0E14FBEA3387F90CAAFD59B">
    <w:name w:val="1ABF2F2BD0E14FBEA3387F90CAAFD59B"/>
  </w:style>
  <w:style w:type="paragraph" w:customStyle="1" w:styleId="646402D5591A45BF9F4BDE08214B594C">
    <w:name w:val="646402D5591A45BF9F4BDE08214B594C"/>
  </w:style>
  <w:style w:type="paragraph" w:customStyle="1" w:styleId="B735E7F30B72440AA959880BECCDE715">
    <w:name w:val="B735E7F30B72440AA959880BECCDE715"/>
  </w:style>
  <w:style w:type="paragraph" w:customStyle="1" w:styleId="841810BBFF1D471083C432B8EBBFF376">
    <w:name w:val="841810BBFF1D471083C432B8EBBFF376"/>
  </w:style>
  <w:style w:type="paragraph" w:customStyle="1" w:styleId="BA047E85E3E3475B8F13340C953B3432">
    <w:name w:val="BA047E85E3E3475B8F13340C953B3432"/>
  </w:style>
  <w:style w:type="paragraph" w:customStyle="1" w:styleId="CE3E0B6F947C49B998F1EEC22590784C">
    <w:name w:val="CE3E0B6F947C49B998F1EEC22590784C"/>
  </w:style>
  <w:style w:type="paragraph" w:customStyle="1" w:styleId="712979561A7647FAA583F00215B699E7">
    <w:name w:val="712979561A7647FAA583F00215B699E7"/>
  </w:style>
  <w:style w:type="paragraph" w:customStyle="1" w:styleId="CF3EA7FE4D56410E8BCFB687134BDAE2">
    <w:name w:val="CF3EA7FE4D56410E8BCFB687134BDAE2"/>
  </w:style>
  <w:style w:type="paragraph" w:customStyle="1" w:styleId="4D00F01034934B2F8A8E4D0A6096EC40">
    <w:name w:val="4D00F01034934B2F8A8E4D0A6096EC40"/>
  </w:style>
  <w:style w:type="paragraph" w:customStyle="1" w:styleId="CB1D217FF9F24E23A2C9B8EF16E0FB46">
    <w:name w:val="CB1D217FF9F24E23A2C9B8EF16E0FB46"/>
  </w:style>
  <w:style w:type="paragraph" w:customStyle="1" w:styleId="EBBE24F6E8B74E17B5EED363211241E9">
    <w:name w:val="EBBE24F6E8B74E17B5EED363211241E9"/>
  </w:style>
  <w:style w:type="paragraph" w:customStyle="1" w:styleId="4043A64933EF445988551D7DC7428A5C">
    <w:name w:val="4043A64933EF445988551D7DC7428A5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C71D75F40743C488EC132FF10B728F">
    <w:name w:val="8FC71D75F40743C488EC132FF10B728F"/>
  </w:style>
  <w:style w:type="paragraph" w:customStyle="1" w:styleId="D82542DF26E24015A5345450A2396E18">
    <w:name w:val="D82542DF26E24015A5345450A2396E18"/>
  </w:style>
  <w:style w:type="paragraph" w:customStyle="1" w:styleId="45EE919541A14449A749AEA68FF64922">
    <w:name w:val="45EE919541A14449A749AEA68FF64922"/>
  </w:style>
  <w:style w:type="paragraph" w:customStyle="1" w:styleId="1C920C2DBBD24BCDA9ABD7ACA6BA23A0">
    <w:name w:val="1C920C2DBBD24BCDA9ABD7ACA6BA23A0"/>
  </w:style>
  <w:style w:type="paragraph" w:customStyle="1" w:styleId="735DF6267B3D451DA6A40A4CBFCC6FBE">
    <w:name w:val="735DF6267B3D451DA6A40A4CBFCC6FBE"/>
  </w:style>
  <w:style w:type="paragraph" w:customStyle="1" w:styleId="9B1607D4184C465BA99C862CF7C1050E">
    <w:name w:val="9B1607D4184C465BA99C862CF7C1050E"/>
  </w:style>
  <w:style w:type="paragraph" w:customStyle="1" w:styleId="9812A965BA694BAB8D40FFB9D2960FA3">
    <w:name w:val="9812A965BA694BAB8D40FFB9D2960FA3"/>
  </w:style>
  <w:style w:type="paragraph" w:customStyle="1" w:styleId="A37C80316E3D44C5BF12823010EA30BE">
    <w:name w:val="A37C80316E3D44C5BF12823010EA30BE"/>
  </w:style>
  <w:style w:type="paragraph" w:customStyle="1" w:styleId="14BC03018F044607ACFC85228DCFDFD3">
    <w:name w:val="14BC03018F044607ACFC85228DCFDFD3"/>
  </w:style>
  <w:style w:type="paragraph" w:customStyle="1" w:styleId="D5764017676E4B6C8EF4B713F4CEA171">
    <w:name w:val="D5764017676E4B6C8EF4B713F4CEA171"/>
  </w:style>
  <w:style w:type="paragraph" w:customStyle="1" w:styleId="1E0670126DAE4851937FB583DC41A437">
    <w:name w:val="1E0670126DAE4851937FB583DC41A437"/>
  </w:style>
  <w:style w:type="paragraph" w:customStyle="1" w:styleId="2A05D15077424D41BC837D4DC53A0EE1">
    <w:name w:val="2A05D15077424D41BC837D4DC53A0EE1"/>
  </w:style>
  <w:style w:type="paragraph" w:customStyle="1" w:styleId="A95A46205EE9493A96DE9F30FEB14D3C">
    <w:name w:val="A95A46205EE9493A96DE9F30FEB14D3C"/>
  </w:style>
  <w:style w:type="paragraph" w:customStyle="1" w:styleId="99D416AA582F4043A48A42CA1276BB76">
    <w:name w:val="99D416AA582F4043A48A42CA1276BB76"/>
  </w:style>
  <w:style w:type="paragraph" w:customStyle="1" w:styleId="45BB32E59378479A8FC6241496DAAC9E">
    <w:name w:val="45BB32E59378479A8FC6241496DAAC9E"/>
  </w:style>
  <w:style w:type="paragraph" w:customStyle="1" w:styleId="7BE15245E0ED48BF8F8CD06DF35DF683">
    <w:name w:val="7BE15245E0ED48BF8F8CD06DF35DF683"/>
  </w:style>
  <w:style w:type="paragraph" w:customStyle="1" w:styleId="8AE50F43594E4176979D6F79C0A27250">
    <w:name w:val="8AE50F43594E4176979D6F79C0A27250"/>
  </w:style>
  <w:style w:type="paragraph" w:customStyle="1" w:styleId="E34D4C5DA02E4AAB93AA694C644BCF73">
    <w:name w:val="E34D4C5DA02E4AAB93AA694C644BCF73"/>
  </w:style>
  <w:style w:type="paragraph" w:customStyle="1" w:styleId="57D273D55F524C049CEA3C2C257F6103">
    <w:name w:val="57D273D55F524C049CEA3C2C257F6103"/>
  </w:style>
  <w:style w:type="paragraph" w:customStyle="1" w:styleId="5F65E3BC7D664F329A8577B4636F15F5">
    <w:name w:val="5F65E3BC7D664F329A8577B4636F15F5"/>
  </w:style>
  <w:style w:type="paragraph" w:customStyle="1" w:styleId="D98FADF7A7F54097B6B5BF871903252F">
    <w:name w:val="D98FADF7A7F54097B6B5BF871903252F"/>
  </w:style>
  <w:style w:type="paragraph" w:customStyle="1" w:styleId="86A2E9D6F5C54D30BFC35734C8149009">
    <w:name w:val="86A2E9D6F5C54D30BFC35734C8149009"/>
  </w:style>
  <w:style w:type="paragraph" w:customStyle="1" w:styleId="438167AB84C24833A825179855CFCFBA">
    <w:name w:val="438167AB84C24833A825179855CFCFBA"/>
  </w:style>
  <w:style w:type="paragraph" w:customStyle="1" w:styleId="1B552B815A9A40398FBA7707CE25C692">
    <w:name w:val="1B552B815A9A40398FBA7707CE25C692"/>
  </w:style>
  <w:style w:type="paragraph" w:customStyle="1" w:styleId="F9DCB8EAF5694C8D9A211D576B029D71">
    <w:name w:val="F9DCB8EAF5694C8D9A211D576B029D71"/>
  </w:style>
  <w:style w:type="paragraph" w:customStyle="1" w:styleId="7316B4D81A8A426BAA788095096F38FF">
    <w:name w:val="7316B4D81A8A426BAA788095096F38FF"/>
  </w:style>
  <w:style w:type="paragraph" w:customStyle="1" w:styleId="01F566419B754A1B979FFA4F6FE02A59">
    <w:name w:val="01F566419B754A1B979FFA4F6FE02A59"/>
    <w:rsid w:val="00A91A8E"/>
  </w:style>
  <w:style w:type="paragraph" w:customStyle="1" w:styleId="121EC61319CC42D2B07181504FCCFD11">
    <w:name w:val="121EC61319CC42D2B07181504FCCFD11"/>
    <w:rsid w:val="0070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2018-12-18T12:39:00Z</dcterms:created>
  <dcterms:modified xsi:type="dcterms:W3CDTF">2019-01-12T13:51:00Z</dcterms:modified>
  <cp:category/>
</cp:coreProperties>
</file>