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61" w:type="dxa"/>
        <w:tblInd w:w="-252" w:type="dxa"/>
        <w:tblLayout w:type="fixed"/>
        <w:tblLook w:val="0000"/>
      </w:tblPr>
      <w:tblGrid>
        <w:gridCol w:w="2244"/>
        <w:gridCol w:w="4573"/>
        <w:gridCol w:w="2244"/>
      </w:tblGrid>
      <w:tr w:rsidR="00971E9D" w:rsidRPr="0021599F" w:rsidTr="00927DA5">
        <w:trPr>
          <w:trHeight w:hRule="exact" w:val="287"/>
        </w:trPr>
        <w:tc>
          <w:tcPr>
            <w:tcW w:w="9060" w:type="dxa"/>
            <w:gridSpan w:val="3"/>
          </w:tcPr>
          <w:p w:rsidR="00971E9D" w:rsidRPr="00313D24" w:rsidRDefault="0034606B" w:rsidP="00564A3F">
            <w:pPr>
              <w:pStyle w:val="StyleContactInfo"/>
              <w:rPr>
                <w:sz w:val="24"/>
                <w:szCs w:val="24"/>
              </w:rPr>
            </w:pPr>
            <w:r w:rsidRPr="00313D24">
              <w:rPr>
                <w:sz w:val="24"/>
                <w:szCs w:val="24"/>
              </w:rPr>
              <w:t xml:space="preserve">Baghdad – Iraq </w:t>
            </w:r>
            <w:r w:rsidR="00343DF2" w:rsidRPr="00313D24">
              <w:rPr>
                <w:sz w:val="24"/>
                <w:szCs w:val="24"/>
              </w:rPr>
              <w:t xml:space="preserve"> </w:t>
            </w:r>
            <w:r w:rsidR="00F561DD" w:rsidRPr="00313D24">
              <w:rPr>
                <w:sz w:val="24"/>
                <w:szCs w:val="24"/>
              </w:rPr>
              <w:t xml:space="preserve">, </w:t>
            </w:r>
            <w:r w:rsidR="00564A3F" w:rsidRPr="00313D24">
              <w:rPr>
                <w:sz w:val="24"/>
                <w:szCs w:val="24"/>
              </w:rPr>
              <w:t xml:space="preserve"> </w:t>
            </w:r>
            <w:r w:rsidR="00343DF2" w:rsidRPr="00313D24">
              <w:rPr>
                <w:sz w:val="24"/>
                <w:szCs w:val="24"/>
                <w:lang w:bidi="ar-JO"/>
              </w:rPr>
              <w:t>+</w:t>
            </w:r>
            <w:r w:rsidR="004519B6" w:rsidRPr="00313D24">
              <w:rPr>
                <w:sz w:val="24"/>
                <w:szCs w:val="24"/>
                <w:lang w:bidi="ar-JO"/>
              </w:rPr>
              <w:t>96 477191179898</w:t>
            </w:r>
            <w:r w:rsidR="00221498" w:rsidRPr="00313D24">
              <w:rPr>
                <w:sz w:val="24"/>
                <w:szCs w:val="24"/>
                <w:lang w:bidi="ar-JO"/>
              </w:rPr>
              <w:t xml:space="preserve"> </w:t>
            </w:r>
            <w:bookmarkStart w:id="0" w:name="_GoBack"/>
            <w:bookmarkEnd w:id="0"/>
            <w:r w:rsidRPr="00313D24">
              <w:rPr>
                <w:sz w:val="24"/>
                <w:szCs w:val="24"/>
                <w:lang w:bidi="ar-JO"/>
              </w:rPr>
              <w:t xml:space="preserve"> </w:t>
            </w:r>
            <w:r w:rsidR="00343DF2" w:rsidRPr="00313D24">
              <w:rPr>
                <w:sz w:val="24"/>
                <w:szCs w:val="24"/>
              </w:rPr>
              <w:t>,</w:t>
            </w:r>
            <w:r w:rsidRPr="00313D24">
              <w:rPr>
                <w:sz w:val="24"/>
                <w:szCs w:val="24"/>
              </w:rPr>
              <w:t xml:space="preserve"> </w:t>
            </w:r>
            <w:r w:rsidR="004519B6" w:rsidRPr="00313D24">
              <w:rPr>
                <w:sz w:val="24"/>
                <w:szCs w:val="24"/>
              </w:rPr>
              <w:t>shams</w:t>
            </w:r>
            <w:r w:rsidR="002E4786" w:rsidRPr="00313D24">
              <w:rPr>
                <w:sz w:val="24"/>
                <w:szCs w:val="24"/>
              </w:rPr>
              <w:t>alffaham@gmail.com</w:t>
            </w:r>
          </w:p>
        </w:tc>
      </w:tr>
      <w:tr w:rsidR="00971E9D" w:rsidRPr="00DC1DF3" w:rsidTr="00927DA5">
        <w:trPr>
          <w:trHeight w:hRule="exact" w:val="871"/>
        </w:trPr>
        <w:tc>
          <w:tcPr>
            <w:tcW w:w="9060" w:type="dxa"/>
            <w:gridSpan w:val="3"/>
          </w:tcPr>
          <w:p w:rsidR="00DE473F" w:rsidRDefault="004519B6" w:rsidP="00E7164C">
            <w:pPr>
              <w:pStyle w:val="YourName"/>
            </w:pPr>
            <w:r>
              <w:t>Shams Al Fa</w:t>
            </w:r>
            <w:r w:rsidR="0034606B">
              <w:t>ham</w:t>
            </w:r>
          </w:p>
          <w:p w:rsidR="00313D24" w:rsidRDefault="00313D24" w:rsidP="00E7164C">
            <w:pPr>
              <w:pStyle w:val="YourName"/>
            </w:pPr>
          </w:p>
          <w:p w:rsidR="00313D24" w:rsidRDefault="00313D24" w:rsidP="00E7164C">
            <w:pPr>
              <w:pStyle w:val="YourName"/>
            </w:pPr>
          </w:p>
          <w:p w:rsidR="00313D24" w:rsidRDefault="00313D24" w:rsidP="00E7164C">
            <w:pPr>
              <w:pStyle w:val="YourName"/>
            </w:pPr>
          </w:p>
          <w:p w:rsidR="00BD5B4B" w:rsidRDefault="00BD5B4B" w:rsidP="00E7164C">
            <w:pPr>
              <w:pStyle w:val="YourName"/>
            </w:pPr>
          </w:p>
          <w:p w:rsidR="00BD5B4B" w:rsidRDefault="00BD5B4B" w:rsidP="00E7164C">
            <w:pPr>
              <w:pStyle w:val="YourName"/>
            </w:pPr>
          </w:p>
          <w:p w:rsidR="00BD5B4B" w:rsidRDefault="00BD5B4B" w:rsidP="00E7164C">
            <w:pPr>
              <w:pStyle w:val="YourName"/>
            </w:pPr>
          </w:p>
          <w:p w:rsidR="00BD5B4B" w:rsidRDefault="00BD5B4B" w:rsidP="00E7164C">
            <w:pPr>
              <w:pStyle w:val="YourName"/>
            </w:pPr>
          </w:p>
          <w:p w:rsidR="00BD5B4B" w:rsidRDefault="00BD5B4B" w:rsidP="00E7164C">
            <w:pPr>
              <w:pStyle w:val="YourName"/>
            </w:pPr>
          </w:p>
          <w:p w:rsidR="00BD5B4B" w:rsidRDefault="00BD5B4B" w:rsidP="00E7164C">
            <w:pPr>
              <w:pStyle w:val="YourName"/>
            </w:pPr>
          </w:p>
          <w:p w:rsidR="00DE473F" w:rsidRDefault="00DE473F" w:rsidP="001E6339">
            <w:pPr>
              <w:pStyle w:val="YourName"/>
            </w:pPr>
          </w:p>
          <w:p w:rsidR="00DE473F" w:rsidRDefault="00DE473F" w:rsidP="001E6339">
            <w:pPr>
              <w:pStyle w:val="YourName"/>
            </w:pPr>
          </w:p>
          <w:p w:rsidR="00971E9D" w:rsidRPr="001E6339" w:rsidRDefault="00343DF2" w:rsidP="001E6339">
            <w:pPr>
              <w:pStyle w:val="YourName"/>
            </w:pPr>
            <w:r>
              <w:t xml:space="preserve"> </w:t>
            </w:r>
          </w:p>
        </w:tc>
      </w:tr>
      <w:tr w:rsidR="00F561DD" w:rsidTr="00927DA5">
        <w:trPr>
          <w:trHeight w:val="284"/>
        </w:trPr>
        <w:tc>
          <w:tcPr>
            <w:tcW w:w="9060" w:type="dxa"/>
            <w:gridSpan w:val="3"/>
          </w:tcPr>
          <w:p w:rsidR="00F561DD" w:rsidRPr="0070617C" w:rsidRDefault="00F561DD" w:rsidP="00DE473F">
            <w:pPr>
              <w:pStyle w:val="Heading1"/>
              <w:shd w:val="pct12" w:color="auto" w:fill="auto"/>
              <w:spacing w:before="0"/>
            </w:pPr>
            <w:r w:rsidRPr="001F24DC">
              <w:t>Objective</w:t>
            </w:r>
          </w:p>
        </w:tc>
      </w:tr>
      <w:tr w:rsidR="00F561DD" w:rsidTr="00927DA5">
        <w:trPr>
          <w:trHeight w:val="3300"/>
        </w:trPr>
        <w:tc>
          <w:tcPr>
            <w:tcW w:w="9060" w:type="dxa"/>
            <w:gridSpan w:val="3"/>
          </w:tcPr>
          <w:p w:rsidR="00927DA5" w:rsidRDefault="00927DA5" w:rsidP="00927DA5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  <w:p w:rsidR="00927DA5" w:rsidRPr="00927DA5" w:rsidRDefault="00927DA5" w:rsidP="00927DA5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927DA5">
              <w:rPr>
                <w:sz w:val="24"/>
                <w:szCs w:val="24"/>
              </w:rPr>
              <w:t>Work in a challenging environment in a business company or organization in the Computer &amp; network field, maintenance, sales, fundraising or training where I can utilize my capabilities to advance in my career.</w:t>
            </w:r>
          </w:p>
          <w:p w:rsidR="00927DA5" w:rsidRPr="00927DA5" w:rsidRDefault="00927DA5" w:rsidP="00927DA5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927DA5">
              <w:rPr>
                <w:sz w:val="24"/>
                <w:szCs w:val="24"/>
              </w:rPr>
              <w:t>I am self-motivated, ambitious and eager to learn. I am a responsible individual with strong communication skills and work ethics besides being creative, focused and highly determined. I am willing to take responsibility and work independently. At the same time, I can work well in teams.</w:t>
            </w:r>
          </w:p>
          <w:p w:rsidR="0034606B" w:rsidRDefault="00927DA5" w:rsidP="00927DA5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927DA5">
              <w:rPr>
                <w:sz w:val="24"/>
                <w:szCs w:val="24"/>
              </w:rPr>
              <w:t xml:space="preserve">Looking for both personal and professional growth makes me capable of working confidently under pressure. Being bilingual gives me the chance to function efficiently in both English and Arabic. </w:t>
            </w:r>
          </w:p>
          <w:p w:rsidR="00927DA5" w:rsidRPr="00927DA5" w:rsidRDefault="00927DA5" w:rsidP="00927DA5">
            <w:pPr>
              <w:widowControl w:val="0"/>
              <w:autoSpaceDE w:val="0"/>
              <w:autoSpaceDN w:val="0"/>
              <w:adjustRightInd w:val="0"/>
              <w:jc w:val="both"/>
              <w:rPr>
                <w:i/>
                <w:iCs/>
                <w:sz w:val="24"/>
                <w:szCs w:val="24"/>
              </w:rPr>
            </w:pPr>
          </w:p>
        </w:tc>
      </w:tr>
      <w:tr w:rsidR="00F561DD" w:rsidTr="00927DA5">
        <w:trPr>
          <w:trHeight w:val="284"/>
        </w:trPr>
        <w:tc>
          <w:tcPr>
            <w:tcW w:w="9060" w:type="dxa"/>
            <w:gridSpan w:val="3"/>
          </w:tcPr>
          <w:p w:rsidR="00313D24" w:rsidRPr="00313D24" w:rsidRDefault="00F561DD" w:rsidP="00313D24">
            <w:pPr>
              <w:pStyle w:val="Heading1"/>
              <w:shd w:val="pct12" w:color="auto" w:fill="auto"/>
              <w:spacing w:before="0" w:line="240" w:lineRule="auto"/>
            </w:pPr>
            <w:r w:rsidRPr="003126B2">
              <w:t>Educatio</w:t>
            </w:r>
            <w:r w:rsidR="00313D24">
              <w:t>n</w:t>
            </w:r>
          </w:p>
        </w:tc>
      </w:tr>
      <w:tr w:rsidR="00B67166" w:rsidRPr="00313D24" w:rsidTr="00927DA5">
        <w:trPr>
          <w:trHeight w:val="459"/>
        </w:trPr>
        <w:tc>
          <w:tcPr>
            <w:tcW w:w="2244" w:type="dxa"/>
          </w:tcPr>
          <w:p w:rsidR="00313D24" w:rsidRDefault="00313D24" w:rsidP="00313D24">
            <w:pPr>
              <w:pStyle w:val="BodyText1"/>
              <w:spacing w:before="0" w:after="0" w:line="240" w:lineRule="auto"/>
              <w:rPr>
                <w:szCs w:val="22"/>
              </w:rPr>
            </w:pPr>
          </w:p>
          <w:p w:rsidR="00B67166" w:rsidRPr="00313D24" w:rsidRDefault="00046FEE" w:rsidP="00313D24">
            <w:pPr>
              <w:pStyle w:val="BodyText1"/>
              <w:spacing w:before="0" w:after="0" w:line="240" w:lineRule="auto"/>
              <w:rPr>
                <w:szCs w:val="22"/>
              </w:rPr>
            </w:pPr>
            <w:r w:rsidRPr="00313D24">
              <w:rPr>
                <w:szCs w:val="22"/>
              </w:rPr>
              <w:t>Jun 20</w:t>
            </w:r>
            <w:r w:rsidR="004519B6" w:rsidRPr="00313D24">
              <w:rPr>
                <w:szCs w:val="22"/>
              </w:rPr>
              <w:t>18</w:t>
            </w:r>
          </w:p>
        </w:tc>
        <w:tc>
          <w:tcPr>
            <w:tcW w:w="4573" w:type="dxa"/>
          </w:tcPr>
          <w:p w:rsidR="00313D24" w:rsidRDefault="00313D24" w:rsidP="004519B6">
            <w:pPr>
              <w:pStyle w:val="BodyText"/>
              <w:spacing w:before="0" w:after="0"/>
            </w:pPr>
          </w:p>
          <w:p w:rsidR="00B67166" w:rsidRPr="00313D24" w:rsidRDefault="00046FEE" w:rsidP="004519B6">
            <w:pPr>
              <w:pStyle w:val="BodyText"/>
              <w:spacing w:before="0" w:after="0"/>
            </w:pPr>
            <w:r w:rsidRPr="00313D24">
              <w:t>Al</w:t>
            </w:r>
            <w:r w:rsidR="004519B6" w:rsidRPr="00313D24">
              <w:t>-Iraqia</w:t>
            </w:r>
            <w:r w:rsidRPr="00313D24">
              <w:t xml:space="preserve"> </w:t>
            </w:r>
            <w:r w:rsidR="00727009" w:rsidRPr="00313D24">
              <w:t>University/BSc-</w:t>
            </w:r>
            <w:r w:rsidR="004519B6" w:rsidRPr="00313D24">
              <w:t>Network</w:t>
            </w:r>
            <w:r w:rsidR="00727009" w:rsidRPr="00313D24">
              <w:t xml:space="preserve"> Engineering</w:t>
            </w:r>
          </w:p>
        </w:tc>
        <w:tc>
          <w:tcPr>
            <w:tcW w:w="2244" w:type="dxa"/>
          </w:tcPr>
          <w:p w:rsidR="00313D24" w:rsidRDefault="00313D24" w:rsidP="00C0454A">
            <w:pPr>
              <w:pStyle w:val="BodyText3"/>
              <w:spacing w:before="0" w:after="0"/>
              <w:rPr>
                <w:szCs w:val="22"/>
              </w:rPr>
            </w:pPr>
          </w:p>
          <w:p w:rsidR="00B67166" w:rsidRPr="00313D24" w:rsidRDefault="00046FEE" w:rsidP="00C0454A">
            <w:pPr>
              <w:pStyle w:val="BodyText3"/>
              <w:spacing w:before="0" w:after="0"/>
              <w:rPr>
                <w:szCs w:val="22"/>
              </w:rPr>
            </w:pPr>
            <w:r w:rsidRPr="00313D24">
              <w:rPr>
                <w:szCs w:val="22"/>
              </w:rPr>
              <w:t xml:space="preserve">Baghdad </w:t>
            </w:r>
            <w:r w:rsidR="006D7369" w:rsidRPr="00313D24">
              <w:rPr>
                <w:szCs w:val="22"/>
              </w:rPr>
              <w:t xml:space="preserve"> </w:t>
            </w:r>
          </w:p>
        </w:tc>
      </w:tr>
      <w:tr w:rsidR="000C2878" w:rsidTr="00927DA5">
        <w:trPr>
          <w:trHeight w:val="553"/>
        </w:trPr>
        <w:tc>
          <w:tcPr>
            <w:tcW w:w="9060" w:type="dxa"/>
            <w:gridSpan w:val="3"/>
          </w:tcPr>
          <w:p w:rsidR="000C2878" w:rsidRPr="00EA59A1" w:rsidRDefault="000C2878" w:rsidP="000C2878">
            <w:pPr>
              <w:jc w:val="lowKashida"/>
              <w:rPr>
                <w:b/>
                <w:bCs/>
                <w:u w:val="single"/>
                <w:lang w:bidi="ar-JO"/>
              </w:rPr>
            </w:pPr>
          </w:p>
          <w:p w:rsidR="000C2878" w:rsidRDefault="000C2878" w:rsidP="000C2878">
            <w:pPr>
              <w:pStyle w:val="Heading1"/>
              <w:shd w:val="pct12" w:color="auto" w:fill="auto"/>
              <w:spacing w:before="0"/>
            </w:pPr>
            <w:r>
              <w:t>Languages:</w:t>
            </w:r>
          </w:p>
          <w:p w:rsidR="000C2878" w:rsidRPr="00313D24" w:rsidRDefault="000C2878" w:rsidP="002244E9">
            <w:pPr>
              <w:pStyle w:val="ListParagraph"/>
              <w:numPr>
                <w:ilvl w:val="0"/>
                <w:numId w:val="7"/>
              </w:numPr>
              <w:spacing w:before="240" w:after="120"/>
              <w:jc w:val="lowKashida"/>
              <w:rPr>
                <w:rFonts w:ascii="Times New Roman" w:hAnsi="Times New Roman" w:cs="Times New Roman"/>
                <w:lang w:bidi="ar-JO"/>
              </w:rPr>
            </w:pPr>
            <w:r w:rsidRPr="00313D24">
              <w:rPr>
                <w:rFonts w:ascii="Times New Roman" w:hAnsi="Times New Roman" w:cs="Times New Roman"/>
                <w:b/>
                <w:bCs/>
                <w:u w:val="single"/>
                <w:lang w:bidi="ar-JO"/>
              </w:rPr>
              <w:t>Arabic:</w:t>
            </w:r>
            <w:r w:rsidRPr="00313D24">
              <w:rPr>
                <w:rFonts w:ascii="Times New Roman" w:hAnsi="Times New Roman" w:cs="Times New Roman"/>
                <w:lang w:bidi="ar-JO"/>
              </w:rPr>
              <w:t xml:space="preserve"> Native speaker </w:t>
            </w:r>
          </w:p>
          <w:p w:rsidR="000C2878" w:rsidRPr="00313D24" w:rsidRDefault="000C2878" w:rsidP="002244E9">
            <w:pPr>
              <w:pStyle w:val="ListParagraph"/>
              <w:numPr>
                <w:ilvl w:val="0"/>
                <w:numId w:val="7"/>
              </w:numPr>
              <w:spacing w:before="240" w:after="120"/>
              <w:jc w:val="lowKashida"/>
              <w:rPr>
                <w:rFonts w:ascii="Times New Roman" w:hAnsi="Times New Roman" w:cs="Times New Roman"/>
                <w:lang w:bidi="ar-JO"/>
              </w:rPr>
            </w:pPr>
            <w:r w:rsidRPr="00313D24">
              <w:rPr>
                <w:rFonts w:ascii="Times New Roman" w:hAnsi="Times New Roman" w:cs="Times New Roman"/>
                <w:b/>
                <w:bCs/>
                <w:u w:val="single"/>
                <w:lang w:bidi="ar-JO"/>
              </w:rPr>
              <w:t xml:space="preserve">English: </w:t>
            </w:r>
            <w:r w:rsidRPr="00313D24">
              <w:rPr>
                <w:rFonts w:ascii="Times New Roman" w:hAnsi="Times New Roman" w:cs="Times New Roman"/>
                <w:lang w:bidi="ar-JO"/>
              </w:rPr>
              <w:t xml:space="preserve"> </w:t>
            </w:r>
          </w:p>
          <w:p w:rsidR="00A76BAF" w:rsidRPr="00927DA5" w:rsidRDefault="0070008C" w:rsidP="00927DA5">
            <w:pPr>
              <w:pStyle w:val="ListParagraph"/>
              <w:numPr>
                <w:ilvl w:val="1"/>
                <w:numId w:val="7"/>
              </w:numPr>
              <w:spacing w:before="240" w:after="120"/>
              <w:jc w:val="lowKashida"/>
              <w:rPr>
                <w:rFonts w:ascii="Times New Roman" w:hAnsi="Times New Roman" w:cs="Times New Roman"/>
                <w:lang w:bidi="ar-JO"/>
              </w:rPr>
            </w:pPr>
            <w:r w:rsidRPr="00313D24">
              <w:rPr>
                <w:rFonts w:ascii="Times New Roman" w:hAnsi="Times New Roman" w:cs="Times New Roman"/>
                <w:lang w:bidi="ar-JO"/>
              </w:rPr>
              <w:t>Good</w:t>
            </w:r>
            <w:r w:rsidR="000C2878" w:rsidRPr="00313D24">
              <w:rPr>
                <w:rFonts w:ascii="Times New Roman" w:hAnsi="Times New Roman" w:cs="Times New Roman"/>
                <w:lang w:bidi="ar-JO"/>
              </w:rPr>
              <w:t xml:space="preserve"> speaking and writing.</w:t>
            </w:r>
          </w:p>
          <w:p w:rsidR="000C2878" w:rsidRPr="00804341" w:rsidRDefault="000C2878" w:rsidP="000C2878">
            <w:pPr>
              <w:pStyle w:val="Heading1"/>
              <w:shd w:val="pct12" w:color="auto" w:fill="auto"/>
              <w:spacing w:before="0"/>
            </w:pPr>
            <w:r w:rsidRPr="00804341">
              <w:t>KNOWLEDGE, SKILLS, ABILITIES AND PERSONAL CHARACTERISTICS:</w:t>
            </w:r>
          </w:p>
          <w:p w:rsidR="000C2878" w:rsidRPr="00313D24" w:rsidRDefault="000C2878" w:rsidP="002244E9">
            <w:pPr>
              <w:numPr>
                <w:ilvl w:val="0"/>
                <w:numId w:val="7"/>
              </w:numPr>
              <w:spacing w:beforeAutospacing="1" w:after="100" w:afterAutospacing="1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13D24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Knowledge of the principles of research design </w:t>
            </w:r>
          </w:p>
          <w:p w:rsidR="000C2878" w:rsidRPr="00313D24" w:rsidRDefault="000C2878" w:rsidP="002244E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13D24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Written and verbal communication skills </w:t>
            </w:r>
          </w:p>
          <w:p w:rsidR="000C2878" w:rsidRPr="00313D24" w:rsidRDefault="000C2878" w:rsidP="002244E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13D24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Interpersonal/human relations skills </w:t>
            </w:r>
          </w:p>
          <w:p w:rsidR="000C2878" w:rsidRPr="00313D24" w:rsidRDefault="000C2878" w:rsidP="002244E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13D24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Organizational and analytical skills </w:t>
            </w:r>
          </w:p>
          <w:p w:rsidR="000C2878" w:rsidRPr="00313D24" w:rsidRDefault="000C2878" w:rsidP="002244E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13D24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Attentiveness to detail </w:t>
            </w:r>
          </w:p>
          <w:p w:rsidR="000C2878" w:rsidRPr="00313D24" w:rsidRDefault="000C2878" w:rsidP="002244E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13D24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Ability to maintain confidentiality </w:t>
            </w:r>
          </w:p>
          <w:p w:rsidR="000C2878" w:rsidRPr="00313D24" w:rsidRDefault="000C2878" w:rsidP="002244E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13D24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Ability to operate personal computer and various software packages </w:t>
            </w:r>
          </w:p>
          <w:p w:rsidR="000C2878" w:rsidRPr="00313D24" w:rsidRDefault="000C2878" w:rsidP="002244E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13D24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Problem-solving skills</w:t>
            </w:r>
          </w:p>
          <w:p w:rsidR="000C2878" w:rsidRPr="00313D24" w:rsidRDefault="000C2878" w:rsidP="002244E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13D24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Planning/organizational skills</w:t>
            </w:r>
          </w:p>
          <w:p w:rsidR="000C2878" w:rsidRPr="00313D24" w:rsidRDefault="000C2878" w:rsidP="004519B6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13D24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Personal motivation</w:t>
            </w:r>
          </w:p>
          <w:p w:rsidR="0008112F" w:rsidRDefault="0008112F" w:rsidP="0034606B">
            <w:pPr>
              <w:pStyle w:val="Heading1"/>
              <w:shd w:val="pct12" w:color="auto" w:fill="auto"/>
              <w:spacing w:before="0"/>
            </w:pPr>
            <w:r>
              <w:t>Computer Skills:</w:t>
            </w:r>
          </w:p>
          <w:p w:rsidR="0008112F" w:rsidRDefault="0008112F" w:rsidP="0008112F"/>
          <w:p w:rsidR="00942C39" w:rsidRPr="00942C39" w:rsidRDefault="0008112F" w:rsidP="00942C39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b/>
                <w:bCs/>
              </w:rPr>
            </w:pPr>
            <w:r w:rsidRPr="00313D24">
              <w:rPr>
                <w:b/>
                <w:bCs/>
              </w:rPr>
              <w:t xml:space="preserve"> </w:t>
            </w:r>
            <w:r w:rsidRPr="00313D24">
              <w:rPr>
                <w:rFonts w:asciiTheme="majorBidi" w:hAnsiTheme="majorBidi" w:cstheme="majorBidi"/>
                <w:b/>
                <w:bCs/>
              </w:rPr>
              <w:t xml:space="preserve">Applications </w:t>
            </w:r>
          </w:p>
          <w:p w:rsidR="00942C39" w:rsidRDefault="00942C39" w:rsidP="00313D24">
            <w:pPr>
              <w:pStyle w:val="ListParagraph"/>
              <w:numPr>
                <w:ilvl w:val="1"/>
                <w:numId w:val="7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Microsoft office </w:t>
            </w:r>
          </w:p>
          <w:p w:rsidR="00662AC7" w:rsidRPr="00313D24" w:rsidRDefault="00313D24" w:rsidP="00313D24">
            <w:pPr>
              <w:pStyle w:val="ListParagraph"/>
              <w:numPr>
                <w:ilvl w:val="1"/>
                <w:numId w:val="7"/>
              </w:numPr>
              <w:rPr>
                <w:rFonts w:asciiTheme="majorBidi" w:hAnsiTheme="majorBidi" w:cstheme="majorBidi"/>
              </w:rPr>
            </w:pPr>
            <w:r w:rsidRPr="00313D24">
              <w:rPr>
                <w:rFonts w:asciiTheme="majorBidi" w:hAnsiTheme="majorBidi" w:cstheme="majorBidi"/>
              </w:rPr>
              <w:t>Cisco Packet Tracer</w:t>
            </w:r>
          </w:p>
          <w:p w:rsidR="00313D24" w:rsidRPr="00313D24" w:rsidRDefault="00313D24" w:rsidP="00313D24">
            <w:pPr>
              <w:pStyle w:val="ListParagraph"/>
              <w:numPr>
                <w:ilvl w:val="1"/>
                <w:numId w:val="7"/>
              </w:numPr>
              <w:rPr>
                <w:rFonts w:asciiTheme="majorBidi" w:hAnsiTheme="majorBidi" w:cstheme="majorBidi"/>
              </w:rPr>
            </w:pPr>
            <w:r w:rsidRPr="00313D24">
              <w:rPr>
                <w:rFonts w:asciiTheme="majorBidi" w:hAnsiTheme="majorBidi" w:cstheme="majorBidi"/>
              </w:rPr>
              <w:t>Wireshark</w:t>
            </w:r>
          </w:p>
          <w:p w:rsidR="000C2878" w:rsidRPr="00927DA5" w:rsidRDefault="00313D24" w:rsidP="00927DA5">
            <w:pPr>
              <w:pStyle w:val="ListParagraph"/>
              <w:numPr>
                <w:ilvl w:val="1"/>
                <w:numId w:val="7"/>
              </w:numPr>
              <w:rPr>
                <w:rFonts w:asciiTheme="majorBidi" w:hAnsiTheme="majorBidi" w:cstheme="majorBidi"/>
              </w:rPr>
            </w:pPr>
            <w:r w:rsidRPr="00313D24">
              <w:rPr>
                <w:rFonts w:asciiTheme="majorBidi" w:hAnsiTheme="majorBidi" w:cstheme="majorBidi"/>
              </w:rPr>
              <w:t>3D Ma</w:t>
            </w:r>
            <w:r w:rsidR="00927DA5">
              <w:rPr>
                <w:rFonts w:asciiTheme="majorBidi" w:hAnsiTheme="majorBidi" w:cstheme="majorBidi"/>
              </w:rPr>
              <w:t>x</w:t>
            </w:r>
          </w:p>
        </w:tc>
      </w:tr>
    </w:tbl>
    <w:p w:rsidR="00763259" w:rsidRDefault="00763259" w:rsidP="00AB451F"/>
    <w:sectPr w:rsidR="00763259" w:rsidSect="00FB371B">
      <w:headerReference w:type="default" r:id="rId7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2E48" w:rsidRDefault="00182E48">
      <w:r>
        <w:separator/>
      </w:r>
    </w:p>
  </w:endnote>
  <w:endnote w:type="continuationSeparator" w:id="0">
    <w:p w:rsidR="00182E48" w:rsidRDefault="00182E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2E48" w:rsidRDefault="00182E48">
      <w:r>
        <w:separator/>
      </w:r>
    </w:p>
  </w:footnote>
  <w:footnote w:type="continuationSeparator" w:id="0">
    <w:p w:rsidR="00182E48" w:rsidRDefault="00182E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pacing w:val="60"/>
      </w:rPr>
      <w:id w:val="1666286719"/>
      <w:docPartObj>
        <w:docPartGallery w:val="Page Numbers (Top of Page)"/>
        <w:docPartUnique/>
      </w:docPartObj>
    </w:sdtPr>
    <w:sdtEndPr>
      <w:rPr>
        <w:b/>
        <w:bCs/>
        <w:spacing w:val="0"/>
      </w:rPr>
    </w:sdtEndPr>
    <w:sdtContent>
      <w:p w:rsidR="00343DF2" w:rsidRDefault="00343DF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 w:rsidR="00BC3846" w:rsidRPr="00BC3846">
          <w:fldChar w:fldCharType="begin"/>
        </w:r>
        <w:r>
          <w:instrText xml:space="preserve"> PAGE   \* MERGEFORMAT </w:instrText>
        </w:r>
        <w:r w:rsidR="00BC3846" w:rsidRPr="00BC3846">
          <w:fldChar w:fldCharType="separate"/>
        </w:r>
        <w:r w:rsidR="00927DA5" w:rsidRPr="00927DA5">
          <w:rPr>
            <w:b/>
            <w:bCs/>
            <w:noProof/>
          </w:rPr>
          <w:t>2</w:t>
        </w:r>
        <w:r w:rsidR="00BC3846">
          <w:rPr>
            <w:b/>
            <w:bCs/>
            <w:noProof/>
          </w:rPr>
          <w:fldChar w:fldCharType="end"/>
        </w:r>
      </w:p>
    </w:sdtContent>
  </w:sdt>
  <w:p w:rsidR="00FB371B" w:rsidRPr="00FB371B" w:rsidRDefault="00FB371B" w:rsidP="00FB371B">
    <w:pPr>
      <w:pStyle w:val="YourNamePage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01C13"/>
    <w:multiLevelType w:val="multilevel"/>
    <w:tmpl w:val="93CC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4D1F1C"/>
    <w:multiLevelType w:val="multilevel"/>
    <w:tmpl w:val="5E3A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68196A"/>
    <w:multiLevelType w:val="multilevel"/>
    <w:tmpl w:val="6E0E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FC55A4"/>
    <w:multiLevelType w:val="multilevel"/>
    <w:tmpl w:val="8E4E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B905E5"/>
    <w:multiLevelType w:val="hybridMultilevel"/>
    <w:tmpl w:val="AAF89F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C80F61"/>
    <w:multiLevelType w:val="multilevel"/>
    <w:tmpl w:val="5C28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947FA4"/>
    <w:multiLevelType w:val="multilevel"/>
    <w:tmpl w:val="2F34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8E366C"/>
    <w:multiLevelType w:val="multilevel"/>
    <w:tmpl w:val="313C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41509E"/>
    <w:multiLevelType w:val="multilevel"/>
    <w:tmpl w:val="F9BC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510B7E"/>
    <w:multiLevelType w:val="multilevel"/>
    <w:tmpl w:val="2B42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4622C8"/>
    <w:multiLevelType w:val="multilevel"/>
    <w:tmpl w:val="F734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87698F"/>
    <w:multiLevelType w:val="hybridMultilevel"/>
    <w:tmpl w:val="9CB2F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485D00"/>
    <w:multiLevelType w:val="hybridMultilevel"/>
    <w:tmpl w:val="A942F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539174D"/>
    <w:multiLevelType w:val="hybridMultilevel"/>
    <w:tmpl w:val="3B1C1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661214A2"/>
    <w:multiLevelType w:val="hybridMultilevel"/>
    <w:tmpl w:val="7CD0D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B21321"/>
    <w:multiLevelType w:val="hybridMultilevel"/>
    <w:tmpl w:val="0B3C4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C06AD9"/>
    <w:multiLevelType w:val="hybridMultilevel"/>
    <w:tmpl w:val="BA805880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902077E"/>
    <w:multiLevelType w:val="multilevel"/>
    <w:tmpl w:val="277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5"/>
  </w:num>
  <w:num w:numId="3">
    <w:abstractNumId w:val="18"/>
  </w:num>
  <w:num w:numId="4">
    <w:abstractNumId w:val="14"/>
  </w:num>
  <w:num w:numId="5">
    <w:abstractNumId w:val="4"/>
  </w:num>
  <w:num w:numId="6">
    <w:abstractNumId w:val="7"/>
  </w:num>
  <w:num w:numId="7">
    <w:abstractNumId w:val="12"/>
  </w:num>
  <w:num w:numId="8">
    <w:abstractNumId w:val="0"/>
  </w:num>
  <w:num w:numId="9">
    <w:abstractNumId w:val="9"/>
  </w:num>
  <w:num w:numId="10">
    <w:abstractNumId w:val="8"/>
  </w:num>
  <w:num w:numId="11">
    <w:abstractNumId w:val="5"/>
  </w:num>
  <w:num w:numId="12">
    <w:abstractNumId w:val="6"/>
  </w:num>
  <w:num w:numId="13">
    <w:abstractNumId w:val="2"/>
  </w:num>
  <w:num w:numId="14">
    <w:abstractNumId w:val="18"/>
  </w:num>
  <w:num w:numId="15">
    <w:abstractNumId w:val="18"/>
  </w:num>
  <w:num w:numId="16">
    <w:abstractNumId w:val="18"/>
  </w:num>
  <w:num w:numId="17">
    <w:abstractNumId w:val="17"/>
  </w:num>
  <w:num w:numId="18">
    <w:abstractNumId w:val="18"/>
  </w:num>
  <w:num w:numId="19">
    <w:abstractNumId w:val="18"/>
  </w:num>
  <w:num w:numId="20">
    <w:abstractNumId w:val="18"/>
  </w:num>
  <w:num w:numId="21">
    <w:abstractNumId w:val="18"/>
  </w:num>
  <w:num w:numId="22">
    <w:abstractNumId w:val="1"/>
  </w:num>
  <w:num w:numId="23">
    <w:abstractNumId w:val="18"/>
  </w:num>
  <w:num w:numId="24">
    <w:abstractNumId w:val="19"/>
  </w:num>
  <w:num w:numId="25">
    <w:abstractNumId w:val="16"/>
  </w:num>
  <w:num w:numId="26">
    <w:abstractNumId w:val="11"/>
  </w:num>
  <w:num w:numId="27">
    <w:abstractNumId w:val="3"/>
  </w:num>
  <w:num w:numId="2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33A9"/>
    <w:rsid w:val="0002684F"/>
    <w:rsid w:val="00046FEE"/>
    <w:rsid w:val="00063FF4"/>
    <w:rsid w:val="0008112F"/>
    <w:rsid w:val="000C2878"/>
    <w:rsid w:val="000C6A14"/>
    <w:rsid w:val="000F5EF2"/>
    <w:rsid w:val="001014A0"/>
    <w:rsid w:val="00182E48"/>
    <w:rsid w:val="00196F94"/>
    <w:rsid w:val="001A4913"/>
    <w:rsid w:val="001D4572"/>
    <w:rsid w:val="001E1CD8"/>
    <w:rsid w:val="001E6339"/>
    <w:rsid w:val="00221498"/>
    <w:rsid w:val="002244E9"/>
    <w:rsid w:val="00251771"/>
    <w:rsid w:val="002725D3"/>
    <w:rsid w:val="002802E5"/>
    <w:rsid w:val="002B5BF7"/>
    <w:rsid w:val="002C05A0"/>
    <w:rsid w:val="002E4786"/>
    <w:rsid w:val="00313D24"/>
    <w:rsid w:val="00343DF2"/>
    <w:rsid w:val="0034606B"/>
    <w:rsid w:val="003628C4"/>
    <w:rsid w:val="00365AEA"/>
    <w:rsid w:val="0037263E"/>
    <w:rsid w:val="003825B3"/>
    <w:rsid w:val="004163BC"/>
    <w:rsid w:val="00430460"/>
    <w:rsid w:val="004467E5"/>
    <w:rsid w:val="004519B6"/>
    <w:rsid w:val="004A188E"/>
    <w:rsid w:val="004A2C21"/>
    <w:rsid w:val="004B35C5"/>
    <w:rsid w:val="004C6CFB"/>
    <w:rsid w:val="00522B04"/>
    <w:rsid w:val="00536728"/>
    <w:rsid w:val="00536C38"/>
    <w:rsid w:val="00564A3F"/>
    <w:rsid w:val="00573108"/>
    <w:rsid w:val="005748CC"/>
    <w:rsid w:val="005802D6"/>
    <w:rsid w:val="005D590A"/>
    <w:rsid w:val="00630BBC"/>
    <w:rsid w:val="00662AC7"/>
    <w:rsid w:val="006A52DF"/>
    <w:rsid w:val="006D7369"/>
    <w:rsid w:val="0070008C"/>
    <w:rsid w:val="00727009"/>
    <w:rsid w:val="00727993"/>
    <w:rsid w:val="00763259"/>
    <w:rsid w:val="0076460B"/>
    <w:rsid w:val="00777546"/>
    <w:rsid w:val="007802A4"/>
    <w:rsid w:val="008139CA"/>
    <w:rsid w:val="00813B94"/>
    <w:rsid w:val="008934CB"/>
    <w:rsid w:val="008E3629"/>
    <w:rsid w:val="00927DA5"/>
    <w:rsid w:val="00933D69"/>
    <w:rsid w:val="00942C39"/>
    <w:rsid w:val="00971E9D"/>
    <w:rsid w:val="009739A9"/>
    <w:rsid w:val="0098010A"/>
    <w:rsid w:val="009A6802"/>
    <w:rsid w:val="00A33847"/>
    <w:rsid w:val="00A43F4E"/>
    <w:rsid w:val="00A63BCA"/>
    <w:rsid w:val="00A76BAF"/>
    <w:rsid w:val="00AA47AE"/>
    <w:rsid w:val="00AB33A9"/>
    <w:rsid w:val="00AB451F"/>
    <w:rsid w:val="00AD63E4"/>
    <w:rsid w:val="00AE2FCD"/>
    <w:rsid w:val="00AF4B61"/>
    <w:rsid w:val="00B224C8"/>
    <w:rsid w:val="00B24A07"/>
    <w:rsid w:val="00B5218C"/>
    <w:rsid w:val="00B64B21"/>
    <w:rsid w:val="00B67166"/>
    <w:rsid w:val="00B83D28"/>
    <w:rsid w:val="00BB2FAB"/>
    <w:rsid w:val="00BC3846"/>
    <w:rsid w:val="00BD5B4B"/>
    <w:rsid w:val="00BE16FA"/>
    <w:rsid w:val="00C0454A"/>
    <w:rsid w:val="00C5369F"/>
    <w:rsid w:val="00C8736B"/>
    <w:rsid w:val="00CC412D"/>
    <w:rsid w:val="00D075D0"/>
    <w:rsid w:val="00D21C78"/>
    <w:rsid w:val="00D273C0"/>
    <w:rsid w:val="00D43291"/>
    <w:rsid w:val="00D467AD"/>
    <w:rsid w:val="00D62111"/>
    <w:rsid w:val="00D62795"/>
    <w:rsid w:val="00D73271"/>
    <w:rsid w:val="00DA1877"/>
    <w:rsid w:val="00DE473F"/>
    <w:rsid w:val="00E10FEC"/>
    <w:rsid w:val="00E45FBB"/>
    <w:rsid w:val="00E7164C"/>
    <w:rsid w:val="00E93D27"/>
    <w:rsid w:val="00F03F37"/>
    <w:rsid w:val="00F561DD"/>
    <w:rsid w:val="00F95D8A"/>
    <w:rsid w:val="00FB371B"/>
    <w:rsid w:val="00FF7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link w:val="Heading1Char"/>
    <w:uiPriority w:val="9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33A9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Default">
    <w:name w:val="Default"/>
    <w:rsid w:val="00AB33A9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C2878"/>
    <w:rPr>
      <w:rFonts w:ascii="Tahoma" w:hAnsi="Tahoma"/>
      <w:b/>
      <w:spacing w:val="1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112F"/>
    <w:rPr>
      <w:strike w:val="0"/>
      <w:dstrike w:val="0"/>
      <w:color w:val="444444"/>
      <w:u w:val="none"/>
      <w:effect w:val="none"/>
    </w:rPr>
  </w:style>
  <w:style w:type="character" w:customStyle="1" w:styleId="HeaderChar">
    <w:name w:val="Header Char"/>
    <w:basedOn w:val="DefaultParagraphFont"/>
    <w:link w:val="Header"/>
    <w:uiPriority w:val="99"/>
    <w:rsid w:val="00343DF2"/>
  </w:style>
  <w:style w:type="character" w:customStyle="1" w:styleId="c88zbs5f9y7d">
    <w:name w:val="c88zbs5f9y7d"/>
    <w:basedOn w:val="DefaultParagraphFont"/>
    <w:rsid w:val="002244E9"/>
  </w:style>
  <w:style w:type="character" w:customStyle="1" w:styleId="A4">
    <w:name w:val="A4"/>
    <w:uiPriority w:val="99"/>
    <w:rsid w:val="00D21C78"/>
    <w:rPr>
      <w:b/>
      <w:bCs/>
      <w:color w:val="000000"/>
      <w:sz w:val="22"/>
      <w:szCs w:val="22"/>
    </w:rPr>
  </w:style>
  <w:style w:type="table" w:styleId="TableGrid">
    <w:name w:val="Table Grid"/>
    <w:basedOn w:val="TableNormal"/>
    <w:rsid w:val="008E36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57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2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72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1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1372</dc:creator>
  <cp:lastModifiedBy>Global 2</cp:lastModifiedBy>
  <cp:revision>2</cp:revision>
  <cp:lastPrinted>2018-01-03T17:51:00Z</cp:lastPrinted>
  <dcterms:created xsi:type="dcterms:W3CDTF">2018-09-06T11:42:00Z</dcterms:created>
  <dcterms:modified xsi:type="dcterms:W3CDTF">2018-09-06T11:42:00Z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