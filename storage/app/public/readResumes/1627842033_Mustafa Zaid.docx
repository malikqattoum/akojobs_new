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8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989"/>
        <w:gridCol w:w="4334"/>
      </w:tblGrid>
      <w:tr w:rsidR="00D92B95" w:rsidTr="005A0466">
        <w:trPr>
          <w:trHeight w:val="3403"/>
        </w:trPr>
        <w:tc>
          <w:tcPr>
            <w:tcW w:w="4988" w:type="dxa"/>
            <w:vAlign w:val="bottom"/>
          </w:tcPr>
          <w:p w:rsidR="00C84833" w:rsidRPr="00C32F61" w:rsidRDefault="000734CC" w:rsidP="00B148EE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711B5E780CB4D1A8A79EACC842E419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B769F7">
                  <w:t>Mustafa Z</w:t>
                </w:r>
                <w:r w:rsidR="00B148EE">
                  <w:t>ia</w:t>
                </w:r>
                <w:r w:rsidR="00B769F7">
                  <w:t>d</w:t>
                </w:r>
                <w:r w:rsidR="00C32F61">
                  <w:t xml:space="preserve"> AL</w:t>
                </w:r>
                <w:r w:rsidR="00B148EE">
                  <w:t xml:space="preserve"> </w:t>
                </w:r>
                <w:r w:rsidR="00C32F61">
                  <w:t>SALM</w:t>
                </w:r>
              </w:sdtContent>
            </w:sdt>
            <w:r w:rsidR="00D92B95">
              <w:br/>
            </w:r>
            <w:sdt>
              <w:sdtPr>
                <w:rPr>
                  <w:rFonts w:asciiTheme="minorHAnsi" w:hAnsiTheme="minorHAnsi" w:cstheme="minorHAnsi"/>
                  <w:b w:val="0"/>
                  <w:bCs/>
                  <w:sz w:val="32"/>
                  <w:szCs w:val="32"/>
                </w:rPr>
                <w:alias w:val="Enter last name:"/>
                <w:tag w:val="Enter last name:"/>
                <w:id w:val="-1656595288"/>
                <w:placeholder>
                  <w:docPart w:val="3924C40691C6409CAC1358CAB69773D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B148EE">
                  <w:rPr>
                    <w:rFonts w:asciiTheme="minorHAnsi" w:hAnsiTheme="minorHAnsi" w:cstheme="minorHAnsi"/>
                    <w:b w:val="0"/>
                    <w:bCs/>
                    <w:sz w:val="32"/>
                    <w:szCs w:val="32"/>
                    <w:lang w:val="en-GB"/>
                  </w:rPr>
                  <w:br/>
                  <w:t>Birth Date: 31 January 1997</w:t>
                </w:r>
                <w:r w:rsidR="00B148EE">
                  <w:rPr>
                    <w:rFonts w:asciiTheme="minorHAnsi" w:hAnsiTheme="minorHAnsi" w:cstheme="minorHAnsi"/>
                    <w:b w:val="0"/>
                    <w:bCs/>
                    <w:sz w:val="32"/>
                    <w:szCs w:val="32"/>
                    <w:lang w:val="en-GB"/>
                  </w:rPr>
                  <w:br/>
                  <w:t>Social Status: Single</w:t>
                </w:r>
                <w:r w:rsidR="00B148EE">
                  <w:rPr>
                    <w:rFonts w:asciiTheme="minorHAnsi" w:hAnsiTheme="minorHAnsi" w:cstheme="minorHAnsi"/>
                    <w:b w:val="0"/>
                    <w:bCs/>
                    <w:sz w:val="32"/>
                    <w:szCs w:val="32"/>
                    <w:lang w:val="en-GB"/>
                  </w:rPr>
                  <w:br/>
                </w:r>
              </w:sdtContent>
            </w:sdt>
          </w:p>
        </w:tc>
        <w:tc>
          <w:tcPr>
            <w:tcW w:w="4334" w:type="dxa"/>
            <w:vAlign w:val="bottom"/>
          </w:tcPr>
          <w:tbl>
            <w:tblPr>
              <w:tblStyle w:val="TableGrid"/>
              <w:tblpPr w:leftFromText="180" w:rightFromText="180" w:vertAnchor="page" w:horzAnchor="page" w:tblpX="745" w:tblpY="1465"/>
              <w:tblOverlap w:val="never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3"/>
              <w:gridCol w:w="420"/>
            </w:tblGrid>
            <w:tr w:rsidR="00932D92" w:rsidRPr="009D0878" w:rsidTr="00D07357">
              <w:trPr>
                <w:trHeight w:val="255"/>
              </w:trPr>
              <w:tc>
                <w:tcPr>
                  <w:tcW w:w="3913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0734CC" w:rsidP="00B769F7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FE7CD06E8F24E4E978F280A828E79F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769F7">
                        <w:t>Baghdad-Zayona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C8CE706" wp14:editId="2487C10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A130B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D07357">
              <w:trPr>
                <w:trHeight w:val="246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E2136BFD74FE4BF3AB67D369E96ED78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3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B769F7" w:rsidP="00B769F7">
                      <w:pPr>
                        <w:pStyle w:val="ContactInfo"/>
                      </w:pPr>
                      <w:r>
                        <w:t>07704223385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705CA78" wp14:editId="043520A9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8E6AC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D07357">
              <w:trPr>
                <w:trHeight w:val="255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461B2102223441D4BBB77AF8E7AEA7A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3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B769F7" w:rsidP="00B769F7">
                      <w:pPr>
                        <w:pStyle w:val="ContactInfo"/>
                      </w:pPr>
                      <w:r>
                        <w:t>Mustafaalsalm977@gmail.com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5329651" wp14:editId="00BD474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2CC11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D07357">
              <w:trPr>
                <w:trHeight w:val="255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E0345436AE84F7E9DB199EF7A3E7FF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3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A654C6" w:rsidP="00A654C6">
                      <w:pPr>
                        <w:pStyle w:val="ContactInfo"/>
                      </w:pPr>
                      <w:r>
                        <w:t>Mustafa Ziad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C32F61" w:rsidRDefault="00932D92" w:rsidP="00C32F61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7863CB20" wp14:editId="27747926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BEF16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:rsidR="00C32F61" w:rsidRDefault="00C32F61" w:rsidP="00932D92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>
                            <wp:extent cx="265430" cy="154940"/>
                            <wp:effectExtent l="0" t="0" r="0" b="0"/>
                            <wp:docPr id="7" name="Canvas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5218630" id="Canvas 7" o:spid="_x0000_s1026" editas="canvas" style="width:20.9pt;height:12.2pt;mso-position-horizontal-relative:char;mso-position-vertical-relative:line" coordsize="26543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d+ClH9sAAAADAQAADwAAAAAAAAAAAAAAAABaAwAAZHJzL2Rvd25yZXYueG1sUEsF&#10;BgAAAAAEAAQA8wAAAGIE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265430;height:154940;visibility:visible;mso-wrap-style:square">
                              <v:fill o:detectmouseclick="t"/>
                              <v:path o:connecttype="none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:rsidR="00C32F61" w:rsidRPr="009D0878" w:rsidRDefault="00C32F61" w:rsidP="00932D92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>
                            <wp:extent cx="265430" cy="154940"/>
                            <wp:effectExtent l="0" t="0" r="0" b="0"/>
                            <wp:docPr id="6" name="Canvas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C0CCBE" id="Canvas 6" o:spid="_x0000_s1026" editas="canvas" style="width:20.9pt;height:12.2pt;mso-position-horizontal-relative:char;mso-position-vertical-relative:line" coordsize="26543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d+ClH9sAAAADAQAADwAAAAAAAAAAAAAAAABaAwAAZHJzL2Rvd25yZXYueG1sUEsF&#10;BgAAAAAEAAQA8wAAAGIEAAAAAA==&#10;">
                            <v:shape id="_x0000_s1027" type="#_x0000_t75" style="position:absolute;width:265430;height:154940;visibility:visible;mso-wrap-style:square">
                              <v:fill o:detectmouseclick="t"/>
                              <v:path o:connecttype="none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6E08DC">
            <w:pPr>
              <w:pStyle w:val="Header"/>
            </w:pPr>
          </w:p>
        </w:tc>
      </w:tr>
    </w:tbl>
    <w:p w:rsidR="00AD13CB" w:rsidRDefault="000734CC" w:rsidP="005A0466">
      <w:pPr>
        <w:pStyle w:val="Heading1"/>
        <w:pBdr>
          <w:top w:val="single" w:sz="4" w:space="31" w:color="A6A6A6" w:themeColor="background1" w:themeShade="A6"/>
        </w:pBdr>
      </w:pPr>
      <w:sdt>
        <w:sdtPr>
          <w:alias w:val="Skills:"/>
          <w:tag w:val="Skills:"/>
          <w:id w:val="-891506033"/>
          <w:placeholder>
            <w:docPart w:val="91D97671B29A47108D4A3697990D4B79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A654C6" w:rsidP="00A654C6">
            <w:pPr>
              <w:pStyle w:val="ListBullet"/>
              <w:numPr>
                <w:ilvl w:val="0"/>
                <w:numId w:val="4"/>
              </w:numPr>
            </w:pPr>
            <w:r>
              <w:t>Microsoft Office Programs</w:t>
            </w:r>
          </w:p>
          <w:p w:rsidR="00752315" w:rsidRDefault="00606815" w:rsidP="00606815">
            <w:pPr>
              <w:pStyle w:val="ListBullet"/>
              <w:numPr>
                <w:ilvl w:val="0"/>
                <w:numId w:val="4"/>
              </w:numPr>
            </w:pPr>
            <w:r>
              <w:t>Engneering Programs (AutoCad-Matlab-SwanSoft-Ansys-RoboSim-N.X)</w:t>
            </w:r>
          </w:p>
          <w:p w:rsidR="0035435C" w:rsidRPr="004937AE" w:rsidRDefault="0035435C" w:rsidP="00606815">
            <w:pPr>
              <w:pStyle w:val="ListBullet"/>
              <w:numPr>
                <w:ilvl w:val="0"/>
                <w:numId w:val="4"/>
              </w:numPr>
            </w:pPr>
            <w:r>
              <w:t>WordPress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F60D64" w:rsidP="00F60D64">
            <w:pPr>
              <w:pStyle w:val="ListBullet"/>
            </w:pPr>
            <w:r>
              <w:t>Ability to Work Under Pressure</w:t>
            </w:r>
          </w:p>
          <w:p w:rsidR="00752315" w:rsidRDefault="00F60D64" w:rsidP="00F60D64">
            <w:pPr>
              <w:pStyle w:val="ListBullet"/>
            </w:pPr>
            <w:r>
              <w:t>communication</w:t>
            </w:r>
          </w:p>
          <w:p w:rsidR="00752315" w:rsidRDefault="00F60D64" w:rsidP="00F60D64">
            <w:pPr>
              <w:pStyle w:val="ListBullet"/>
            </w:pPr>
            <w:r>
              <w:t>Teamwork</w:t>
            </w:r>
          </w:p>
          <w:p w:rsidR="00F60D64" w:rsidRDefault="00F60D64" w:rsidP="00F60D64">
            <w:pPr>
              <w:pStyle w:val="ListBullet"/>
            </w:pPr>
            <w:r>
              <w:t>Self-motivation</w:t>
            </w:r>
          </w:p>
          <w:p w:rsidR="00F60D64" w:rsidRPr="004937AE" w:rsidRDefault="00F60D64" w:rsidP="00F60D64">
            <w:pPr>
              <w:pStyle w:val="ListBullet"/>
            </w:pPr>
            <w:r>
              <w:t>Adaptability</w:t>
            </w:r>
          </w:p>
        </w:tc>
      </w:tr>
    </w:tbl>
    <w:p w:rsidR="005B1D68" w:rsidRDefault="000734CC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FDC2ABD7F4BB4F67907F2BEFA47CA0AC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0734CC" w:rsidP="00F60D64">
      <w:pPr>
        <w:pStyle w:val="Heading3"/>
      </w:pPr>
      <w:sdt>
        <w:sdtPr>
          <w:alias w:val="Enter dates from for company 1: "/>
          <w:tag w:val="Enter dates from for company 1: "/>
          <w:id w:val="1422072254"/>
          <w:placeholder>
            <w:docPart w:val="BDB6A073C13B4FB087423BC7D48B1321"/>
          </w:placeholder>
          <w:temporary/>
          <w:showingPlcHdr/>
          <w15:appearance w15:val="hidden"/>
        </w:sdtPr>
        <w:sdtEndPr/>
        <w:sdtContent>
          <w:r w:rsidR="00D413F9" w:rsidRPr="00D413F9">
            <w:t>DATES FROM</w:t>
          </w:r>
        </w:sdtContent>
      </w:sdt>
      <w:r w:rsidR="00D413F9" w:rsidRPr="00D413F9">
        <w:t xml:space="preserve"> </w:t>
      </w:r>
      <w:r w:rsidR="00F60D64">
        <w:t>1 September</w:t>
      </w:r>
      <w:r w:rsidR="00D413F9" w:rsidRPr="00D413F9">
        <w:t>–</w:t>
      </w:r>
      <w:r w:rsidR="00D413F9">
        <w:t xml:space="preserve"> </w:t>
      </w:r>
      <w:r w:rsidR="00F60D64">
        <w:t>TO 3 December</w:t>
      </w:r>
    </w:p>
    <w:p w:rsidR="0023705D" w:rsidRPr="00513EFC" w:rsidRDefault="00F60D64" w:rsidP="00F60D64">
      <w:pPr>
        <w:pStyle w:val="Heading2"/>
      </w:pPr>
      <w:r>
        <w:t>Coustmer Services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24Protain</w:t>
      </w:r>
    </w:p>
    <w:p w:rsidR="00F60D64" w:rsidRDefault="005A0466" w:rsidP="00D413F9">
      <w:pPr>
        <w:pStyle w:val="Heading3"/>
      </w:pPr>
      <w:r>
        <w:t>Present</w:t>
      </w:r>
    </w:p>
    <w:p w:rsidR="00D413F9" w:rsidRPr="00D413F9" w:rsidRDefault="00F60D64" w:rsidP="00F60D64">
      <w:pPr>
        <w:pStyle w:val="Heading2"/>
      </w:pPr>
      <w:r>
        <w:t>Web Designer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Terminal iq</w:t>
      </w:r>
    </w:p>
    <w:p w:rsidR="0070237E" w:rsidRDefault="000734CC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27D7B2FA56A84CE18AC2FA9F0A74013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0734CC" w:rsidP="0070237E">
      <w:pPr>
        <w:pStyle w:val="Heading3"/>
      </w:pPr>
      <w:sdt>
        <w:sdtPr>
          <w:alias w:val="Enter month of school 1:"/>
          <w:tag w:val="Enter month of school 1:"/>
          <w:id w:val="-122540223"/>
          <w:placeholder>
            <w:docPart w:val="9D36BF0E58234CAA81E4A0EAA8D0CCBE"/>
          </w:placeholder>
          <w:temporary/>
          <w:showingPlcHdr/>
          <w15:appearance w15:val="hidden"/>
        </w:sdtPr>
        <w:sdtEndPr/>
        <w:sdtContent>
          <w:r w:rsidR="0070237E" w:rsidRPr="0070237E">
            <w:t>MONTH</w:t>
          </w:r>
        </w:sdtContent>
      </w:sdt>
      <w:r w:rsidR="0070237E">
        <w:t xml:space="preserve"> </w:t>
      </w:r>
      <w:sdt>
        <w:sdtPr>
          <w:alias w:val="Enter year of school 1:"/>
          <w:tag w:val="Enter year of school 1:"/>
          <w:id w:val="1034074274"/>
          <w:placeholder>
            <w:docPart w:val="DE502DE6AB404577A053F42950E2B8A1"/>
          </w:placeholder>
          <w:temporary/>
          <w:showingPlcHdr/>
          <w15:appearance w15:val="hidden"/>
        </w:sdtPr>
        <w:sdtEndPr/>
        <w:sdtContent>
          <w:r w:rsidR="0070237E" w:rsidRPr="0070237E">
            <w:t>YEAR</w:t>
          </w:r>
        </w:sdtContent>
      </w:sdt>
    </w:p>
    <w:p w:rsidR="0070237E" w:rsidRPr="00513EFC" w:rsidRDefault="00F60D64" w:rsidP="00F60D64">
      <w:pPr>
        <w:pStyle w:val="Heading2"/>
      </w:pPr>
      <w:r>
        <w:t>Bachelor’s Degree in CAD/CAM Engineering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University of Technology</w:t>
      </w:r>
    </w:p>
    <w:p w:rsidR="0035435C" w:rsidRDefault="00F60D64" w:rsidP="0035435C">
      <w:pPr>
        <w:pStyle w:val="Heading1"/>
      </w:pPr>
      <w:r>
        <w:t>Langua</w:t>
      </w:r>
      <w:r w:rsidR="0035435C">
        <w:t>ges</w:t>
      </w:r>
    </w:p>
    <w:p w:rsidR="00BC7376" w:rsidRDefault="0035435C" w:rsidP="0035435C">
      <w:pPr>
        <w:pStyle w:val="ListParagraph"/>
        <w:numPr>
          <w:ilvl w:val="0"/>
          <w:numId w:val="13"/>
        </w:numPr>
      </w:pPr>
      <w:r>
        <w:t>Arabic</w:t>
      </w:r>
    </w:p>
    <w:p w:rsidR="0035435C" w:rsidRDefault="0035435C" w:rsidP="0035435C">
      <w:pPr>
        <w:pStyle w:val="ListParagraph"/>
        <w:numPr>
          <w:ilvl w:val="0"/>
          <w:numId w:val="13"/>
        </w:numPr>
      </w:pPr>
      <w:r>
        <w:t>English</w:t>
      </w:r>
    </w:p>
    <w:p w:rsidR="00C32F61" w:rsidRPr="00BC7376" w:rsidRDefault="00C32F61" w:rsidP="00C32F61">
      <w:pPr>
        <w:pStyle w:val="ListParagraph"/>
      </w:pPr>
    </w:p>
    <w:sectPr w:rsidR="00C32F61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4CC" w:rsidRDefault="000734CC" w:rsidP="00725803">
      <w:pPr>
        <w:spacing w:after="0"/>
      </w:pPr>
      <w:r>
        <w:separator/>
      </w:r>
    </w:p>
  </w:endnote>
  <w:endnote w:type="continuationSeparator" w:id="0">
    <w:p w:rsidR="000734CC" w:rsidRDefault="000734C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08DC" w:rsidRDefault="006E08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3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4CC" w:rsidRDefault="000734CC" w:rsidP="00725803">
      <w:pPr>
        <w:spacing w:after="0"/>
      </w:pPr>
      <w:r>
        <w:separator/>
      </w:r>
    </w:p>
  </w:footnote>
  <w:footnote w:type="continuationSeparator" w:id="0">
    <w:p w:rsidR="000734CC" w:rsidRDefault="000734C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1A80FF5"/>
    <w:multiLevelType w:val="hybridMultilevel"/>
    <w:tmpl w:val="CF128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F7"/>
    <w:rsid w:val="00025E77"/>
    <w:rsid w:val="00027312"/>
    <w:rsid w:val="000645F2"/>
    <w:rsid w:val="000734CC"/>
    <w:rsid w:val="00082F03"/>
    <w:rsid w:val="000835A0"/>
    <w:rsid w:val="000934A2"/>
    <w:rsid w:val="001B0955"/>
    <w:rsid w:val="0022707C"/>
    <w:rsid w:val="00227784"/>
    <w:rsid w:val="0023705D"/>
    <w:rsid w:val="00250A31"/>
    <w:rsid w:val="00251C13"/>
    <w:rsid w:val="002922D0"/>
    <w:rsid w:val="00340B03"/>
    <w:rsid w:val="0035435C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0466"/>
    <w:rsid w:val="005A27E5"/>
    <w:rsid w:val="005A4A49"/>
    <w:rsid w:val="005B1D68"/>
    <w:rsid w:val="00606815"/>
    <w:rsid w:val="00611B37"/>
    <w:rsid w:val="006252B4"/>
    <w:rsid w:val="00646BA2"/>
    <w:rsid w:val="00675EA0"/>
    <w:rsid w:val="006C08A0"/>
    <w:rsid w:val="006C47D8"/>
    <w:rsid w:val="006D2D08"/>
    <w:rsid w:val="006E08DC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654C6"/>
    <w:rsid w:val="00AD13CB"/>
    <w:rsid w:val="00AD3FD8"/>
    <w:rsid w:val="00B148EE"/>
    <w:rsid w:val="00B370A8"/>
    <w:rsid w:val="00B769F7"/>
    <w:rsid w:val="00BC7376"/>
    <w:rsid w:val="00BD669A"/>
    <w:rsid w:val="00C13F2B"/>
    <w:rsid w:val="00C32F61"/>
    <w:rsid w:val="00C43D65"/>
    <w:rsid w:val="00C84833"/>
    <w:rsid w:val="00C9044F"/>
    <w:rsid w:val="00D07357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60D6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27ECF-13F0-4A3B-96C0-6F0936FD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%20H%20P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11B5E780CB4D1A8A79EACC842E4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23D17-1500-4DA6-83B8-68BADA1C6505}"/>
      </w:docPartPr>
      <w:docPartBody>
        <w:p w:rsidR="003D327D" w:rsidRDefault="00EF31DD">
          <w:pPr>
            <w:pStyle w:val="9711B5E780CB4D1A8A79EACC842E4190"/>
          </w:pPr>
          <w:r>
            <w:t>First Name</w:t>
          </w:r>
        </w:p>
      </w:docPartBody>
    </w:docPart>
    <w:docPart>
      <w:docPartPr>
        <w:name w:val="3924C40691C6409CAC1358CAB6977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79F14-2AB9-42A4-8C10-98D2B479723C}"/>
      </w:docPartPr>
      <w:docPartBody>
        <w:p w:rsidR="003D327D" w:rsidRDefault="00EF31DD">
          <w:pPr>
            <w:pStyle w:val="3924C40691C6409CAC1358CAB69773DE"/>
          </w:pPr>
          <w:r>
            <w:t>Last Name</w:t>
          </w:r>
        </w:p>
      </w:docPartBody>
    </w:docPart>
    <w:docPart>
      <w:docPartPr>
        <w:name w:val="FFE7CD06E8F24E4E978F280A828E7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910E0-F5BC-417B-8546-440E386C460E}"/>
      </w:docPartPr>
      <w:docPartBody>
        <w:p w:rsidR="003D327D" w:rsidRDefault="00EF31DD">
          <w:pPr>
            <w:pStyle w:val="FFE7CD06E8F24E4E978F280A828E79F4"/>
          </w:pPr>
          <w:r w:rsidRPr="009D0878">
            <w:t>Address</w:t>
          </w:r>
        </w:p>
      </w:docPartBody>
    </w:docPart>
    <w:docPart>
      <w:docPartPr>
        <w:name w:val="E2136BFD74FE4BF3AB67D369E96E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1AEB7-90D3-40D1-B12E-117B4747CC04}"/>
      </w:docPartPr>
      <w:docPartBody>
        <w:p w:rsidR="003D327D" w:rsidRDefault="00EF31DD">
          <w:pPr>
            <w:pStyle w:val="E2136BFD74FE4BF3AB67D369E96ED78B"/>
          </w:pPr>
          <w:r w:rsidRPr="009D0878">
            <w:t>Phone</w:t>
          </w:r>
        </w:p>
      </w:docPartBody>
    </w:docPart>
    <w:docPart>
      <w:docPartPr>
        <w:name w:val="461B2102223441D4BBB77AF8E7AEA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C507-F0A6-4157-8072-F50508E7260B}"/>
      </w:docPartPr>
      <w:docPartBody>
        <w:p w:rsidR="003D327D" w:rsidRDefault="00EF31DD">
          <w:pPr>
            <w:pStyle w:val="461B2102223441D4BBB77AF8E7AEA7AA"/>
          </w:pPr>
          <w:r w:rsidRPr="009D0878">
            <w:t>Email</w:t>
          </w:r>
        </w:p>
      </w:docPartBody>
    </w:docPart>
    <w:docPart>
      <w:docPartPr>
        <w:name w:val="3E0345436AE84F7E9DB199EF7A3E7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94D7-4F0F-418B-9464-C0BBB8780478}"/>
      </w:docPartPr>
      <w:docPartBody>
        <w:p w:rsidR="003D327D" w:rsidRDefault="00EF31DD">
          <w:pPr>
            <w:pStyle w:val="3E0345436AE84F7E9DB199EF7A3E7FF5"/>
          </w:pPr>
          <w:r w:rsidRPr="009D0878">
            <w:t>LinkedIn Profile</w:t>
          </w:r>
        </w:p>
      </w:docPartBody>
    </w:docPart>
    <w:docPart>
      <w:docPartPr>
        <w:name w:val="91D97671B29A47108D4A3697990D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7E7D-C458-4781-854F-2EF7CADA8F47}"/>
      </w:docPartPr>
      <w:docPartBody>
        <w:p w:rsidR="003D327D" w:rsidRDefault="00EF31DD">
          <w:pPr>
            <w:pStyle w:val="91D97671B29A47108D4A3697990D4B79"/>
          </w:pPr>
          <w:r>
            <w:t>Skills</w:t>
          </w:r>
        </w:p>
      </w:docPartBody>
    </w:docPart>
    <w:docPart>
      <w:docPartPr>
        <w:name w:val="FDC2ABD7F4BB4F67907F2BEFA47C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BB280-80ED-49A2-886B-5A8BAA0D7882}"/>
      </w:docPartPr>
      <w:docPartBody>
        <w:p w:rsidR="003D327D" w:rsidRDefault="00EF31DD">
          <w:pPr>
            <w:pStyle w:val="FDC2ABD7F4BB4F67907F2BEFA47CA0AC"/>
          </w:pPr>
          <w:r w:rsidRPr="00AD3FD8">
            <w:t>Experience</w:t>
          </w:r>
        </w:p>
      </w:docPartBody>
    </w:docPart>
    <w:docPart>
      <w:docPartPr>
        <w:name w:val="BDB6A073C13B4FB087423BC7D48B1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2AF2-D9C2-4F47-BCC5-2E6CA730C463}"/>
      </w:docPartPr>
      <w:docPartBody>
        <w:p w:rsidR="003D327D" w:rsidRDefault="00EF31DD">
          <w:pPr>
            <w:pStyle w:val="BDB6A073C13B4FB087423BC7D48B1321"/>
          </w:pPr>
          <w:r w:rsidRPr="00D413F9">
            <w:t>DATES FROM</w:t>
          </w:r>
        </w:p>
      </w:docPartBody>
    </w:docPart>
    <w:docPart>
      <w:docPartPr>
        <w:name w:val="27D7B2FA56A84CE18AC2FA9F0A740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24C5C-DE88-4845-AE46-160C0FC6CB54}"/>
      </w:docPartPr>
      <w:docPartBody>
        <w:p w:rsidR="003D327D" w:rsidRDefault="00EF31DD">
          <w:pPr>
            <w:pStyle w:val="27D7B2FA56A84CE18AC2FA9F0A740130"/>
          </w:pPr>
          <w:r w:rsidRPr="0070237E">
            <w:t>Education</w:t>
          </w:r>
        </w:p>
      </w:docPartBody>
    </w:docPart>
    <w:docPart>
      <w:docPartPr>
        <w:name w:val="9D36BF0E58234CAA81E4A0EAA8D0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01B9-14C9-44CA-86E7-671A68BD20D4}"/>
      </w:docPartPr>
      <w:docPartBody>
        <w:p w:rsidR="003D327D" w:rsidRDefault="00EF31DD">
          <w:pPr>
            <w:pStyle w:val="9D36BF0E58234CAA81E4A0EAA8D0CCBE"/>
          </w:pPr>
          <w:r w:rsidRPr="0070237E">
            <w:t>MONTH</w:t>
          </w:r>
        </w:p>
      </w:docPartBody>
    </w:docPart>
    <w:docPart>
      <w:docPartPr>
        <w:name w:val="DE502DE6AB404577A053F42950E2B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1382A-9F04-44D9-88F7-9876811B760C}"/>
      </w:docPartPr>
      <w:docPartBody>
        <w:p w:rsidR="003D327D" w:rsidRDefault="00EF31DD">
          <w:pPr>
            <w:pStyle w:val="DE502DE6AB404577A053F42950E2B8A1"/>
          </w:pPr>
          <w:r w:rsidRPr="0070237E">
            <w:t>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DD"/>
    <w:rsid w:val="00396E49"/>
    <w:rsid w:val="003D327D"/>
    <w:rsid w:val="00D8777A"/>
    <w:rsid w:val="00E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11B5E780CB4D1A8A79EACC842E4190">
    <w:name w:val="9711B5E780CB4D1A8A79EACC842E4190"/>
  </w:style>
  <w:style w:type="paragraph" w:customStyle="1" w:styleId="3924C40691C6409CAC1358CAB69773DE">
    <w:name w:val="3924C40691C6409CAC1358CAB69773DE"/>
  </w:style>
  <w:style w:type="paragraph" w:customStyle="1" w:styleId="FFE7CD06E8F24E4E978F280A828E79F4">
    <w:name w:val="FFE7CD06E8F24E4E978F280A828E79F4"/>
  </w:style>
  <w:style w:type="paragraph" w:customStyle="1" w:styleId="E2136BFD74FE4BF3AB67D369E96ED78B">
    <w:name w:val="E2136BFD74FE4BF3AB67D369E96ED78B"/>
  </w:style>
  <w:style w:type="paragraph" w:customStyle="1" w:styleId="461B2102223441D4BBB77AF8E7AEA7AA">
    <w:name w:val="461B2102223441D4BBB77AF8E7AEA7AA"/>
  </w:style>
  <w:style w:type="paragraph" w:customStyle="1" w:styleId="3E0345436AE84F7E9DB199EF7A3E7FF5">
    <w:name w:val="3E0345436AE84F7E9DB199EF7A3E7FF5"/>
  </w:style>
  <w:style w:type="paragraph" w:customStyle="1" w:styleId="368B53E90F6A4E568A621907FC74DEA4">
    <w:name w:val="368B53E90F6A4E568A621907FC74DEA4"/>
  </w:style>
  <w:style w:type="paragraph" w:customStyle="1" w:styleId="50A7DCC8912047EC8AA05D305587C4FE">
    <w:name w:val="50A7DCC8912047EC8AA05D305587C4FE"/>
  </w:style>
  <w:style w:type="paragraph" w:customStyle="1" w:styleId="91D97671B29A47108D4A3697990D4B79">
    <w:name w:val="91D97671B29A47108D4A3697990D4B79"/>
  </w:style>
  <w:style w:type="paragraph" w:customStyle="1" w:styleId="4980A4DF779E428799A134F32D8D4F3C">
    <w:name w:val="4980A4DF779E428799A134F32D8D4F3C"/>
  </w:style>
  <w:style w:type="paragraph" w:customStyle="1" w:styleId="FEE5BC7B470F46419A1932BFBFC7FA96">
    <w:name w:val="FEE5BC7B470F46419A1932BFBFC7FA96"/>
  </w:style>
  <w:style w:type="paragraph" w:customStyle="1" w:styleId="1A2A35E940E24D33A07DE96288B04F15">
    <w:name w:val="1A2A35E940E24D33A07DE96288B04F15"/>
  </w:style>
  <w:style w:type="paragraph" w:customStyle="1" w:styleId="8158C141903D494D92F0A3C6D4842F0F">
    <w:name w:val="8158C141903D494D92F0A3C6D4842F0F"/>
  </w:style>
  <w:style w:type="paragraph" w:customStyle="1" w:styleId="71B5248819E441F0B5C19D10C9BA22C4">
    <w:name w:val="71B5248819E441F0B5C19D10C9BA22C4"/>
  </w:style>
  <w:style w:type="paragraph" w:customStyle="1" w:styleId="FDC2ABD7F4BB4F67907F2BEFA47CA0AC">
    <w:name w:val="FDC2ABD7F4BB4F67907F2BEFA47CA0AC"/>
  </w:style>
  <w:style w:type="paragraph" w:customStyle="1" w:styleId="BDB6A073C13B4FB087423BC7D48B1321">
    <w:name w:val="BDB6A073C13B4FB087423BC7D48B1321"/>
  </w:style>
  <w:style w:type="paragraph" w:customStyle="1" w:styleId="90989D0955B74E358FC99EF7308F44F6">
    <w:name w:val="90989D0955B74E358FC99EF7308F44F6"/>
  </w:style>
  <w:style w:type="paragraph" w:customStyle="1" w:styleId="E7D03A45CD41462F9A46485C1F828440">
    <w:name w:val="E7D03A45CD41462F9A46485C1F82844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045A4547D3E4C26849797A0013C5A4E">
    <w:name w:val="3045A4547D3E4C26849797A0013C5A4E"/>
  </w:style>
  <w:style w:type="paragraph" w:customStyle="1" w:styleId="0C70451467B149F98C07BBD4BBFB0E6D">
    <w:name w:val="0C70451467B149F98C07BBD4BBFB0E6D"/>
  </w:style>
  <w:style w:type="paragraph" w:customStyle="1" w:styleId="910239D95F76403793430E1269E046CC">
    <w:name w:val="910239D95F76403793430E1269E046CC"/>
  </w:style>
  <w:style w:type="paragraph" w:customStyle="1" w:styleId="B5B64F10A4624844A5AE9FCE93C8F89A">
    <w:name w:val="B5B64F10A4624844A5AE9FCE93C8F89A"/>
  </w:style>
  <w:style w:type="paragraph" w:customStyle="1" w:styleId="4B856FB85D1C4D7F8103928A8EA10627">
    <w:name w:val="4B856FB85D1C4D7F8103928A8EA10627"/>
  </w:style>
  <w:style w:type="paragraph" w:customStyle="1" w:styleId="92064356717F40F88C14EEF6319AC8C1">
    <w:name w:val="92064356717F40F88C14EEF6319AC8C1"/>
  </w:style>
  <w:style w:type="paragraph" w:customStyle="1" w:styleId="0B4A20084D454E7AA4361E2F802F018D">
    <w:name w:val="0B4A20084D454E7AA4361E2F802F018D"/>
  </w:style>
  <w:style w:type="paragraph" w:customStyle="1" w:styleId="27D7B2FA56A84CE18AC2FA9F0A740130">
    <w:name w:val="27D7B2FA56A84CE18AC2FA9F0A740130"/>
  </w:style>
  <w:style w:type="paragraph" w:customStyle="1" w:styleId="9D36BF0E58234CAA81E4A0EAA8D0CCBE">
    <w:name w:val="9D36BF0E58234CAA81E4A0EAA8D0CCBE"/>
  </w:style>
  <w:style w:type="paragraph" w:customStyle="1" w:styleId="DE502DE6AB404577A053F42950E2B8A1">
    <w:name w:val="DE502DE6AB404577A053F42950E2B8A1"/>
  </w:style>
  <w:style w:type="paragraph" w:customStyle="1" w:styleId="B9A2A877C97B435096B5F5414482DB37">
    <w:name w:val="B9A2A877C97B435096B5F5414482DB37"/>
  </w:style>
  <w:style w:type="paragraph" w:customStyle="1" w:styleId="243027D4EF0146D98CAA897E0B903E50">
    <w:name w:val="243027D4EF0146D98CAA897E0B903E50"/>
  </w:style>
  <w:style w:type="paragraph" w:customStyle="1" w:styleId="F5740FE26D0D40358FCCB5C9B2036706">
    <w:name w:val="F5740FE26D0D40358FCCB5C9B2036706"/>
  </w:style>
  <w:style w:type="paragraph" w:customStyle="1" w:styleId="931D6197F9CD4685A64DFECCD44D1998">
    <w:name w:val="931D6197F9CD4685A64DFECCD44D1998"/>
  </w:style>
  <w:style w:type="paragraph" w:customStyle="1" w:styleId="E2948DF110B64C8798C796D476839F0E">
    <w:name w:val="E2948DF110B64C8798C796D476839F0E"/>
  </w:style>
  <w:style w:type="paragraph" w:customStyle="1" w:styleId="DE487BB24B7840168B2E513F294F426C">
    <w:name w:val="DE487BB24B7840168B2E513F294F426C"/>
  </w:style>
  <w:style w:type="paragraph" w:customStyle="1" w:styleId="8CA6E78439FD4E0094666E6F18F855C6">
    <w:name w:val="8CA6E78439FD4E0094666E6F18F855C6"/>
  </w:style>
  <w:style w:type="paragraph" w:customStyle="1" w:styleId="9C0D92BAC660473B851BEF785EA657E8">
    <w:name w:val="9C0D92BAC660473B851BEF785EA657E8"/>
  </w:style>
  <w:style w:type="paragraph" w:customStyle="1" w:styleId="A560BC1E5F91494EA2B2498F64CD80A3">
    <w:name w:val="A560BC1E5F91494EA2B2498F64CD80A3"/>
  </w:style>
  <w:style w:type="paragraph" w:customStyle="1" w:styleId="AB1F83AE2F8A431880BDB97C2DD4CE5E">
    <w:name w:val="AB1F83AE2F8A431880BDB97C2DD4C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Mustafa Ziad AL SALM</Abstract>
  <CompanyAddress>Baghdad-Zayona</CompanyAddress>
  <CompanyPhone>07704223385</CompanyPhone>
  <CompanyFax/>
  <CompanyEmail>Mustafaalsalm977@gmail.com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68AE6-E2A6-4FB8-B6EE-D3AF44A5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969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>Mustafa Ziad</cp:keywords>
  <dc:description/>
  <cp:lastModifiedBy>DR.Ahmed Saker 2O14</cp:lastModifiedBy>
  <cp:revision>3</cp:revision>
  <dcterms:created xsi:type="dcterms:W3CDTF">2019-03-19T17:12:00Z</dcterms:created>
  <dcterms:modified xsi:type="dcterms:W3CDTF">2019-03-20T09:29:00Z</dcterms:modified>
  <cp:category>
Birth Date: 31 January 1997
Social Status: Single
</cp:category>
</cp:coreProperties>
</file>